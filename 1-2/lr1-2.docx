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00AD0" w14:textId="4D7634EB" w:rsidR="00BD5AF1" w:rsidRPr="00BB5254" w:rsidRDefault="00BD5AF1" w:rsidP="00BD5AF1">
      <w:pPr>
        <w:pStyle w:val="1"/>
        <w:ind w:firstLine="0"/>
        <w:rPr>
          <w:lang w:val="en-US"/>
        </w:rPr>
      </w:pPr>
    </w:p>
    <w:p w14:paraId="3F6B8E3A" w14:textId="77777777" w:rsidR="00BD5AF1" w:rsidRDefault="00BD5AF1" w:rsidP="00BD5AF1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Фаховий коледж ракетно-космічного машинобудування</w:t>
      </w:r>
    </w:p>
    <w:p w14:paraId="1C3C178C" w14:textId="77777777" w:rsidR="00BD5AF1" w:rsidRDefault="00BD5AF1" w:rsidP="00BD5AF1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Дніпровського національного університету імені Олеся Гончара</w:t>
      </w:r>
    </w:p>
    <w:p w14:paraId="4860237C" w14:textId="77777777" w:rsidR="00BD5AF1" w:rsidRDefault="00BD5AF1" w:rsidP="00BD5AF1">
      <w:pPr>
        <w:ind w:firstLine="0"/>
        <w:jc w:val="center"/>
        <w:rPr>
          <w:szCs w:val="28"/>
          <w:lang w:val="uk-UA"/>
        </w:rPr>
      </w:pPr>
    </w:p>
    <w:p w14:paraId="2B3E2CC8" w14:textId="77777777" w:rsidR="00BD5AF1" w:rsidRDefault="00BD5AF1" w:rsidP="00BD5AF1">
      <w:pPr>
        <w:ind w:firstLine="0"/>
        <w:jc w:val="center"/>
        <w:rPr>
          <w:szCs w:val="28"/>
          <w:lang w:val="uk-UA"/>
        </w:rPr>
      </w:pPr>
    </w:p>
    <w:p w14:paraId="0B48BB3E" w14:textId="77777777" w:rsidR="00BD5AF1" w:rsidRDefault="00BD5AF1" w:rsidP="00BD5AF1">
      <w:pPr>
        <w:ind w:firstLine="0"/>
        <w:jc w:val="center"/>
        <w:rPr>
          <w:szCs w:val="28"/>
          <w:lang w:val="uk-UA"/>
        </w:rPr>
      </w:pPr>
    </w:p>
    <w:p w14:paraId="0043F10D" w14:textId="77777777" w:rsidR="00BD5AF1" w:rsidRDefault="00BD5AF1" w:rsidP="00BD5AF1">
      <w:pPr>
        <w:ind w:firstLine="0"/>
        <w:jc w:val="center"/>
        <w:rPr>
          <w:szCs w:val="28"/>
          <w:lang w:val="uk-UA"/>
        </w:rPr>
      </w:pPr>
    </w:p>
    <w:p w14:paraId="498323B0" w14:textId="77777777" w:rsidR="00BD5AF1" w:rsidRDefault="00BD5AF1" w:rsidP="00BD5AF1">
      <w:pPr>
        <w:ind w:firstLine="0"/>
        <w:jc w:val="center"/>
        <w:rPr>
          <w:szCs w:val="28"/>
          <w:lang w:val="uk-UA"/>
        </w:rPr>
      </w:pPr>
    </w:p>
    <w:p w14:paraId="46FCF7F9" w14:textId="77777777" w:rsidR="00BD5AF1" w:rsidRDefault="00BD5AF1" w:rsidP="00BD5AF1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ЗВІТ</w:t>
      </w:r>
    </w:p>
    <w:p w14:paraId="71C1D5EF" w14:textId="77777777" w:rsidR="00BD5AF1" w:rsidRDefault="00BD5AF1" w:rsidP="00BD5AF1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з лабораторних робіт</w:t>
      </w:r>
    </w:p>
    <w:p w14:paraId="343920CB" w14:textId="77777777" w:rsidR="00BD5AF1" w:rsidRDefault="00BD5AF1" w:rsidP="00BD5AF1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з дисципліни «Технології (Програмування)»</w:t>
      </w:r>
    </w:p>
    <w:p w14:paraId="0EABE60A" w14:textId="77777777" w:rsidR="00BD5AF1" w:rsidRDefault="00BD5AF1" w:rsidP="00BD5AF1">
      <w:pPr>
        <w:ind w:firstLine="0"/>
        <w:jc w:val="center"/>
        <w:rPr>
          <w:szCs w:val="28"/>
          <w:lang w:val="uk-UA"/>
        </w:rPr>
      </w:pPr>
    </w:p>
    <w:p w14:paraId="73A4BC63" w14:textId="77777777" w:rsidR="00BD5AF1" w:rsidRDefault="00BD5AF1" w:rsidP="00BD5AF1"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Спеціальність</w:t>
      </w:r>
      <w:r>
        <w:rPr>
          <w:szCs w:val="28"/>
          <w:lang w:val="uk-UA"/>
        </w:rPr>
        <w:tab/>
        <w:t>123 Комп’ютерна інженерія</w:t>
      </w:r>
    </w:p>
    <w:p w14:paraId="11DC08FF" w14:textId="77777777" w:rsidR="00BD5AF1" w:rsidRPr="00F757DE" w:rsidRDefault="00BD5AF1" w:rsidP="00BD5AF1"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Група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</w:rPr>
        <w:t>КС-2</w:t>
      </w:r>
      <w:r>
        <w:rPr>
          <w:szCs w:val="28"/>
          <w:lang w:val="uk-UA"/>
        </w:rPr>
        <w:t>1</w:t>
      </w:r>
      <w:r>
        <w:rPr>
          <w:szCs w:val="28"/>
        </w:rPr>
        <w:t>-</w:t>
      </w:r>
      <w:r>
        <w:rPr>
          <w:szCs w:val="28"/>
          <w:lang w:val="uk-UA"/>
        </w:rPr>
        <w:t>1</w:t>
      </w:r>
    </w:p>
    <w:p w14:paraId="4151C8D2" w14:textId="77777777" w:rsidR="00BD5AF1" w:rsidRDefault="00BD5AF1" w:rsidP="00BD5AF1">
      <w:pPr>
        <w:ind w:firstLine="0"/>
        <w:jc w:val="right"/>
        <w:rPr>
          <w:szCs w:val="28"/>
          <w:lang w:val="uk-UA"/>
        </w:rPr>
      </w:pPr>
    </w:p>
    <w:p w14:paraId="7992043D" w14:textId="77777777" w:rsidR="00BD5AF1" w:rsidRDefault="00BD5AF1" w:rsidP="00BD5AF1">
      <w:pPr>
        <w:ind w:firstLine="0"/>
        <w:jc w:val="right"/>
        <w:rPr>
          <w:szCs w:val="28"/>
          <w:lang w:val="uk-UA"/>
        </w:rPr>
      </w:pPr>
    </w:p>
    <w:p w14:paraId="71B9A433" w14:textId="77777777" w:rsidR="00BD5AF1" w:rsidRDefault="00BD5AF1" w:rsidP="00BD5AF1">
      <w:pPr>
        <w:ind w:firstLine="0"/>
        <w:jc w:val="right"/>
        <w:rPr>
          <w:szCs w:val="28"/>
          <w:lang w:val="uk-UA"/>
        </w:rPr>
      </w:pPr>
    </w:p>
    <w:p w14:paraId="79DD2518" w14:textId="77777777" w:rsidR="00BD5AF1" w:rsidRDefault="00BD5AF1" w:rsidP="00BD5AF1">
      <w:pPr>
        <w:ind w:firstLine="0"/>
        <w:jc w:val="right"/>
        <w:rPr>
          <w:szCs w:val="28"/>
          <w:lang w:val="uk-UA"/>
        </w:rPr>
      </w:pPr>
    </w:p>
    <w:p w14:paraId="33E51191" w14:textId="77777777" w:rsidR="00BD5AF1" w:rsidRPr="00282C0E" w:rsidRDefault="00BD5AF1" w:rsidP="00BD5AF1"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Виконав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proofErr w:type="spellStart"/>
      <w:r>
        <w:rPr>
          <w:szCs w:val="28"/>
          <w:lang w:val="uk-UA"/>
        </w:rPr>
        <w:t>Антіпов</w:t>
      </w:r>
      <w:proofErr w:type="spellEnd"/>
      <w:r>
        <w:rPr>
          <w:szCs w:val="28"/>
          <w:lang w:val="uk-UA"/>
        </w:rPr>
        <w:t xml:space="preserve"> К.І.</w:t>
      </w:r>
    </w:p>
    <w:p w14:paraId="75DFA749" w14:textId="1962304D" w:rsidR="00BD5AF1" w:rsidRDefault="00BD5AF1" w:rsidP="00BD5AF1"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Перевірив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 xml:space="preserve">М.М </w:t>
      </w:r>
      <w:proofErr w:type="spellStart"/>
      <w:r>
        <w:rPr>
          <w:szCs w:val="28"/>
          <w:lang w:val="uk-UA"/>
        </w:rPr>
        <w:t>Гапоненко</w:t>
      </w:r>
      <w:proofErr w:type="spellEnd"/>
    </w:p>
    <w:p w14:paraId="2021A3E4" w14:textId="77777777" w:rsidR="00BD5AF1" w:rsidRDefault="00BD5AF1" w:rsidP="00BD5AF1">
      <w:pPr>
        <w:ind w:firstLine="0"/>
        <w:rPr>
          <w:szCs w:val="28"/>
          <w:lang w:val="uk-UA"/>
        </w:rPr>
      </w:pPr>
    </w:p>
    <w:p w14:paraId="45992BC8" w14:textId="77777777" w:rsidR="00BD5AF1" w:rsidRDefault="00BD5AF1" w:rsidP="00BD5AF1">
      <w:pPr>
        <w:ind w:firstLine="0"/>
        <w:rPr>
          <w:szCs w:val="28"/>
          <w:lang w:val="uk-UA"/>
        </w:rPr>
      </w:pPr>
    </w:p>
    <w:p w14:paraId="20317C36" w14:textId="77777777" w:rsidR="00BD5AF1" w:rsidRDefault="00BD5AF1" w:rsidP="00BD5AF1">
      <w:pPr>
        <w:ind w:firstLine="0"/>
        <w:rPr>
          <w:szCs w:val="28"/>
          <w:lang w:val="uk-UA"/>
        </w:rPr>
      </w:pPr>
    </w:p>
    <w:p w14:paraId="2576F451" w14:textId="77777777" w:rsidR="00BD5AF1" w:rsidRDefault="00BD5AF1" w:rsidP="00BD5AF1">
      <w:pPr>
        <w:ind w:firstLine="0"/>
        <w:rPr>
          <w:szCs w:val="28"/>
          <w:lang w:val="uk-UA"/>
        </w:rPr>
      </w:pPr>
    </w:p>
    <w:p w14:paraId="5F8792F4" w14:textId="77777777" w:rsidR="00BD5AF1" w:rsidRDefault="00BD5AF1" w:rsidP="00BD5AF1">
      <w:pPr>
        <w:ind w:firstLine="0"/>
        <w:rPr>
          <w:szCs w:val="28"/>
          <w:lang w:val="uk-UA"/>
        </w:rPr>
      </w:pPr>
    </w:p>
    <w:p w14:paraId="6F1D7813" w14:textId="77777777" w:rsidR="00BD5AF1" w:rsidRDefault="00BD5AF1" w:rsidP="00BD5AF1">
      <w:pPr>
        <w:ind w:firstLine="0"/>
        <w:rPr>
          <w:szCs w:val="28"/>
          <w:lang w:val="uk-UA"/>
        </w:rPr>
      </w:pPr>
    </w:p>
    <w:p w14:paraId="58945E26" w14:textId="77777777" w:rsidR="00BD5AF1" w:rsidRDefault="00BD5AF1" w:rsidP="00BD5AF1">
      <w:pPr>
        <w:ind w:firstLine="0"/>
        <w:rPr>
          <w:szCs w:val="28"/>
          <w:lang w:val="uk-UA"/>
        </w:rPr>
      </w:pPr>
    </w:p>
    <w:p w14:paraId="4EECAB59" w14:textId="77777777" w:rsidR="00BD5AF1" w:rsidRDefault="00BD5AF1" w:rsidP="00BD5AF1">
      <w:pPr>
        <w:ind w:firstLine="0"/>
        <w:jc w:val="center"/>
        <w:rPr>
          <w:szCs w:val="28"/>
          <w:lang w:val="uk-UA"/>
        </w:rPr>
      </w:pPr>
      <w:r w:rsidRPr="005523F1">
        <w:rPr>
          <w:szCs w:val="28"/>
          <w:lang w:val="uk-UA"/>
        </w:rPr>
        <w:t>20</w:t>
      </w:r>
      <w:r>
        <w:rPr>
          <w:szCs w:val="28"/>
          <w:lang w:val="uk-UA"/>
        </w:rPr>
        <w:t>21-2022</w:t>
      </w:r>
    </w:p>
    <w:p w14:paraId="68766379" w14:textId="77777777" w:rsidR="00BD5AF1" w:rsidRPr="00F81644" w:rsidRDefault="00BD5AF1" w:rsidP="00BD5AF1">
      <w:pPr>
        <w:ind w:firstLine="0"/>
        <w:jc w:val="center"/>
        <w:rPr>
          <w:szCs w:val="28"/>
          <w:lang w:val="uk-UA"/>
        </w:rPr>
      </w:pPr>
      <w:r>
        <w:rPr>
          <w:szCs w:val="28"/>
        </w:rPr>
        <w:br w:type="page"/>
      </w:r>
      <w:r w:rsidRPr="00F81644">
        <w:rPr>
          <w:szCs w:val="28"/>
          <w:lang w:val="uk-UA"/>
        </w:rPr>
        <w:lastRenderedPageBreak/>
        <w:t>ЗМІСТ</w:t>
      </w:r>
    </w:p>
    <w:p w14:paraId="20D3199C" w14:textId="77777777" w:rsidR="00BD5AF1" w:rsidRPr="00C50D8C" w:rsidRDefault="00BD5AF1" w:rsidP="00BD5AF1">
      <w:pPr>
        <w:ind w:firstLine="0"/>
        <w:jc w:val="center"/>
        <w:rPr>
          <w:sz w:val="52"/>
          <w:szCs w:val="52"/>
          <w:lang w:val="uk-UA"/>
        </w:rPr>
      </w:pPr>
    </w:p>
    <w:p w14:paraId="5D8A4ACA" w14:textId="77777777" w:rsidR="00BD5AF1" w:rsidRDefault="00BD5AF1" w:rsidP="00BD5AF1">
      <w:pPr>
        <w:tabs>
          <w:tab w:val="right" w:leader="dot" w:pos="9639"/>
        </w:tabs>
        <w:ind w:firstLine="0"/>
        <w:rPr>
          <w:spacing w:val="-2"/>
          <w:szCs w:val="28"/>
          <w:lang w:val="uk-UA"/>
        </w:rPr>
      </w:pPr>
      <w:r>
        <w:rPr>
          <w:spacing w:val="-2"/>
          <w:lang w:val="uk-UA"/>
        </w:rPr>
        <w:t>Лабораторна робота № 1</w:t>
      </w:r>
      <w:r>
        <w:rPr>
          <w:spacing w:val="-2"/>
          <w:szCs w:val="28"/>
          <w:lang w:val="uk-UA"/>
        </w:rPr>
        <w:tab/>
      </w:r>
    </w:p>
    <w:p w14:paraId="3EB2B19E" w14:textId="1A420F9E" w:rsidR="00761A1E" w:rsidRDefault="00761A1E" w:rsidP="00761A1E">
      <w:pPr>
        <w:tabs>
          <w:tab w:val="right" w:leader="dot" w:pos="9639"/>
        </w:tabs>
        <w:ind w:firstLine="0"/>
        <w:rPr>
          <w:spacing w:val="-2"/>
          <w:szCs w:val="28"/>
          <w:lang w:val="uk-UA"/>
        </w:rPr>
      </w:pPr>
      <w:r>
        <w:rPr>
          <w:spacing w:val="-2"/>
          <w:lang w:val="uk-UA"/>
        </w:rPr>
        <w:t>Лабораторна робота № 2</w:t>
      </w:r>
      <w:r>
        <w:rPr>
          <w:spacing w:val="-2"/>
          <w:szCs w:val="28"/>
          <w:lang w:val="uk-UA"/>
        </w:rPr>
        <w:tab/>
      </w:r>
    </w:p>
    <w:p w14:paraId="1D640E69" w14:textId="77777777" w:rsidR="00BD5AF1" w:rsidRDefault="00BD5AF1" w:rsidP="00BD5AF1">
      <w:pPr>
        <w:tabs>
          <w:tab w:val="right" w:leader="dot" w:pos="9639"/>
        </w:tabs>
        <w:ind w:firstLine="0"/>
        <w:rPr>
          <w:spacing w:val="-2"/>
          <w:szCs w:val="28"/>
          <w:lang w:val="uk-UA"/>
        </w:rPr>
      </w:pPr>
    </w:p>
    <w:p w14:paraId="2289A29F" w14:textId="77777777" w:rsidR="00BD5AF1" w:rsidRDefault="00BD5AF1" w:rsidP="00BD5AF1">
      <w:pPr>
        <w:tabs>
          <w:tab w:val="right" w:leader="dot" w:pos="9639"/>
        </w:tabs>
        <w:ind w:firstLine="0"/>
        <w:rPr>
          <w:spacing w:val="-2"/>
          <w:szCs w:val="28"/>
          <w:lang w:val="uk-UA"/>
        </w:rPr>
      </w:pPr>
    </w:p>
    <w:p w14:paraId="15306463" w14:textId="77777777" w:rsidR="00BD5AF1" w:rsidRPr="00C31275" w:rsidRDefault="00BD5AF1" w:rsidP="00BD5AF1">
      <w:pPr>
        <w:tabs>
          <w:tab w:val="right" w:leader="dot" w:pos="9639"/>
        </w:tabs>
        <w:ind w:firstLine="0"/>
        <w:rPr>
          <w:spacing w:val="-2"/>
          <w:szCs w:val="28"/>
        </w:rPr>
      </w:pPr>
    </w:p>
    <w:p w14:paraId="7C87ED66" w14:textId="77777777" w:rsidR="00BD5AF1" w:rsidRDefault="00BD5AF1" w:rsidP="00BD5AF1">
      <w:pPr>
        <w:tabs>
          <w:tab w:val="right" w:leader="dot" w:pos="9639"/>
        </w:tabs>
        <w:ind w:firstLine="0"/>
        <w:rPr>
          <w:spacing w:val="-2"/>
          <w:lang w:val="uk-UA"/>
        </w:rPr>
      </w:pPr>
    </w:p>
    <w:p w14:paraId="05AB4E2E" w14:textId="77777777" w:rsidR="00BD5AF1" w:rsidRDefault="00BD5AF1" w:rsidP="00BD5AF1">
      <w:pPr>
        <w:tabs>
          <w:tab w:val="right" w:leader="dot" w:pos="9639"/>
        </w:tabs>
        <w:ind w:firstLine="0"/>
        <w:rPr>
          <w:spacing w:val="-2"/>
          <w:lang w:val="uk-UA"/>
        </w:rPr>
      </w:pPr>
    </w:p>
    <w:p w14:paraId="17E2F263" w14:textId="77777777" w:rsidR="00BD5AF1" w:rsidRDefault="00BD5AF1" w:rsidP="00BD5AF1">
      <w:pPr>
        <w:tabs>
          <w:tab w:val="right" w:leader="dot" w:pos="9639"/>
        </w:tabs>
        <w:ind w:firstLine="0"/>
        <w:rPr>
          <w:szCs w:val="28"/>
          <w:lang w:val="uk-UA"/>
        </w:rPr>
      </w:pPr>
    </w:p>
    <w:p w14:paraId="787971DD" w14:textId="77777777" w:rsidR="00BD5AF1" w:rsidRPr="00A25F18" w:rsidRDefault="00BD5AF1" w:rsidP="00BD5AF1">
      <w:pPr>
        <w:ind w:firstLine="0"/>
        <w:rPr>
          <w:szCs w:val="28"/>
          <w:lang w:val="uk-UA"/>
        </w:rPr>
      </w:pPr>
    </w:p>
    <w:p w14:paraId="66122A70" w14:textId="77777777" w:rsidR="00BD5AF1" w:rsidRDefault="00BD5AF1" w:rsidP="00BD5AF1">
      <w:pPr>
        <w:ind w:left="567" w:firstLine="0"/>
        <w:rPr>
          <w:szCs w:val="28"/>
          <w:lang w:val="uk-UA"/>
        </w:rPr>
      </w:pPr>
    </w:p>
    <w:p w14:paraId="61F2EDF7" w14:textId="77777777" w:rsidR="00BD5AF1" w:rsidRPr="003B1FE0" w:rsidRDefault="00BD5AF1" w:rsidP="00BD5AF1">
      <w:pPr>
        <w:jc w:val="center"/>
        <w:rPr>
          <w:szCs w:val="28"/>
        </w:rPr>
      </w:pPr>
      <w:r>
        <w:rPr>
          <w:szCs w:val="28"/>
          <w:lang w:val="uk-UA"/>
        </w:rPr>
        <w:br w:type="page"/>
      </w:r>
      <w:r w:rsidRPr="003B1FE0">
        <w:rPr>
          <w:szCs w:val="28"/>
        </w:rPr>
        <w:lastRenderedPageBreak/>
        <w:t xml:space="preserve"> </w:t>
      </w:r>
    </w:p>
    <w:p w14:paraId="3FA0106C" w14:textId="17F98617" w:rsidR="00BD5AF1" w:rsidRPr="00F757DE" w:rsidRDefault="00BD5AF1" w:rsidP="00BD5AF1">
      <w:pPr>
        <w:jc w:val="center"/>
        <w:rPr>
          <w:szCs w:val="28"/>
          <w:lang w:val="uk-UA"/>
        </w:rPr>
      </w:pPr>
      <w:r w:rsidRPr="003B1FE0">
        <w:rPr>
          <w:szCs w:val="28"/>
        </w:rPr>
        <w:t>Л</w:t>
      </w:r>
      <w:r w:rsidRPr="003B1FE0">
        <w:rPr>
          <w:szCs w:val="28"/>
          <w:lang w:val="uk-UA"/>
        </w:rPr>
        <w:t>АБОРАТОРНА РОБОТА</w:t>
      </w:r>
      <w:r w:rsidRPr="003B1FE0">
        <w:rPr>
          <w:szCs w:val="28"/>
        </w:rPr>
        <w:t xml:space="preserve"> </w:t>
      </w:r>
      <w:r w:rsidRPr="005D1765">
        <w:rPr>
          <w:szCs w:val="28"/>
        </w:rPr>
        <w:t>№</w:t>
      </w:r>
      <w:r w:rsidRPr="005D1765">
        <w:rPr>
          <w:szCs w:val="28"/>
          <w:lang w:val="uk-UA"/>
        </w:rPr>
        <w:t xml:space="preserve"> </w:t>
      </w:r>
      <w:r w:rsidR="00761A1E">
        <w:rPr>
          <w:szCs w:val="28"/>
          <w:lang w:val="uk-UA"/>
        </w:rPr>
        <w:t>1</w:t>
      </w:r>
    </w:p>
    <w:p w14:paraId="7AA2C417" w14:textId="77777777" w:rsidR="00BD5AF1" w:rsidRDefault="00BD5AF1" w:rsidP="00BD5AF1">
      <w:pPr>
        <w:pStyle w:val="aa"/>
        <w:rPr>
          <w:lang w:val="uk-UA"/>
        </w:rPr>
      </w:pPr>
      <w:r w:rsidRPr="00F81644">
        <w:rPr>
          <w:lang w:val="uk-UA"/>
        </w:rPr>
        <w:t xml:space="preserve">Тема: </w:t>
      </w:r>
      <w:r w:rsidRPr="00F757DE">
        <w:rPr>
          <w:lang w:val="uk-UA"/>
        </w:rPr>
        <w:t>Відпрацювання етапів обробки С/C++ програм.</w:t>
      </w:r>
    </w:p>
    <w:p w14:paraId="282957F1" w14:textId="137FA683" w:rsidR="00BD5AF1" w:rsidRPr="00BD5AF1" w:rsidRDefault="00BD5AF1" w:rsidP="00BD5AF1">
      <w:pPr>
        <w:pStyle w:val="aa"/>
        <w:rPr>
          <w:lang w:val="uk-UA"/>
        </w:rPr>
      </w:pPr>
      <w:r w:rsidRPr="00F757DE">
        <w:t xml:space="preserve">Мета: </w:t>
      </w:r>
      <w:proofErr w:type="spellStart"/>
      <w:r w:rsidRPr="00F757DE">
        <w:t>Ознайомлення</w:t>
      </w:r>
      <w:proofErr w:type="spellEnd"/>
      <w:r w:rsidRPr="00F757DE">
        <w:t xml:space="preserve"> </w:t>
      </w:r>
      <w:proofErr w:type="spellStart"/>
      <w:r w:rsidRPr="00F757DE">
        <w:t>зі</w:t>
      </w:r>
      <w:proofErr w:type="spellEnd"/>
      <w:r w:rsidRPr="00F757DE">
        <w:t xml:space="preserve"> структурою </w:t>
      </w:r>
      <w:proofErr w:type="spellStart"/>
      <w:r w:rsidRPr="00F757DE">
        <w:t>програми</w:t>
      </w:r>
      <w:proofErr w:type="spellEnd"/>
      <w:r w:rsidRPr="00F757DE">
        <w:t xml:space="preserve"> та </w:t>
      </w:r>
      <w:proofErr w:type="spellStart"/>
      <w:r w:rsidRPr="00F757DE">
        <w:t>етапами</w:t>
      </w:r>
      <w:proofErr w:type="spellEnd"/>
      <w:r w:rsidRPr="00F757DE">
        <w:t xml:space="preserve"> </w:t>
      </w:r>
      <w:proofErr w:type="spellStart"/>
      <w:r w:rsidRPr="00F757DE">
        <w:t>роботи</w:t>
      </w:r>
      <w:proofErr w:type="spellEnd"/>
      <w:r w:rsidRPr="00F757DE">
        <w:t>.</w:t>
      </w:r>
      <w:r w:rsidRPr="00F757DE">
        <w:rPr>
          <w:lang w:val="uk-UA"/>
        </w:rPr>
        <w:t xml:space="preserve"> </w:t>
      </w:r>
      <w:r>
        <w:rPr>
          <w:lang w:val="uk-UA"/>
        </w:rPr>
        <w:t xml:space="preserve"> </w:t>
      </w:r>
      <w:proofErr w:type="spellStart"/>
      <w:r w:rsidRPr="00F757DE">
        <w:t>Отримати</w:t>
      </w:r>
      <w:proofErr w:type="spellEnd"/>
      <w:r w:rsidRPr="00F757DE">
        <w:t xml:space="preserve"> </w:t>
      </w:r>
      <w:proofErr w:type="spellStart"/>
      <w:r w:rsidRPr="00F757DE">
        <w:t>практичні</w:t>
      </w:r>
      <w:proofErr w:type="spellEnd"/>
      <w:r w:rsidRPr="00F757DE">
        <w:t xml:space="preserve"> </w:t>
      </w:r>
      <w:proofErr w:type="spellStart"/>
      <w:r w:rsidRPr="00F757DE">
        <w:t>навички</w:t>
      </w:r>
      <w:proofErr w:type="spellEnd"/>
      <w:r w:rsidRPr="00F757DE">
        <w:t xml:space="preserve"> </w:t>
      </w:r>
      <w:proofErr w:type="spellStart"/>
      <w:r w:rsidRPr="00F757DE">
        <w:t>роботи</w:t>
      </w:r>
      <w:proofErr w:type="spellEnd"/>
      <w:r w:rsidRPr="00F757DE">
        <w:t xml:space="preserve"> в </w:t>
      </w:r>
      <w:proofErr w:type="spellStart"/>
      <w:r w:rsidRPr="00F757DE">
        <w:t>інтегрованому</w:t>
      </w:r>
      <w:proofErr w:type="spellEnd"/>
      <w:r w:rsidRPr="00F757DE">
        <w:t xml:space="preserve"> </w:t>
      </w:r>
      <w:proofErr w:type="spellStart"/>
      <w:r w:rsidRPr="00F757DE">
        <w:t>середовищі</w:t>
      </w:r>
      <w:proofErr w:type="spellEnd"/>
      <w:r w:rsidRPr="00F757DE">
        <w:t xml:space="preserve"> С/С++ при </w:t>
      </w:r>
      <w:proofErr w:type="spellStart"/>
      <w:r w:rsidRPr="00F757DE">
        <w:t>написані</w:t>
      </w:r>
      <w:proofErr w:type="spellEnd"/>
      <w:r w:rsidRPr="00F757DE">
        <w:t xml:space="preserve"> </w:t>
      </w:r>
      <w:proofErr w:type="spellStart"/>
      <w:r w:rsidRPr="00F757DE">
        <w:t>простої</w:t>
      </w:r>
      <w:proofErr w:type="spellEnd"/>
      <w:r w:rsidRPr="00F757DE">
        <w:t xml:space="preserve"> </w:t>
      </w:r>
      <w:proofErr w:type="spellStart"/>
      <w:r w:rsidRPr="00F757DE">
        <w:t>програми</w:t>
      </w:r>
      <w:proofErr w:type="spellEnd"/>
      <w:r w:rsidRPr="00F757DE">
        <w:t>.</w:t>
      </w:r>
    </w:p>
    <w:p w14:paraId="551F70AC" w14:textId="29F3FD4C" w:rsidR="00BD5AF1" w:rsidRDefault="00BD5AF1" w:rsidP="00BD5AF1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Хід роботи</w:t>
      </w:r>
    </w:p>
    <w:p w14:paraId="32325233" w14:textId="77777777" w:rsidR="00BD5AF1" w:rsidRPr="00F757DE" w:rsidRDefault="00BD5AF1" w:rsidP="00BD5AF1">
      <w:pPr>
        <w:pStyle w:val="a"/>
        <w:rPr>
          <w:lang w:val="uk-UA"/>
        </w:rPr>
      </w:pPr>
      <w:r>
        <w:t xml:space="preserve">Код </w:t>
      </w:r>
      <w:proofErr w:type="spellStart"/>
      <w:r>
        <w:t>програми</w:t>
      </w:r>
      <w:proofErr w:type="spellEnd"/>
      <w:r>
        <w:t>.</w:t>
      </w:r>
      <w:r>
        <w:rPr>
          <w:spacing w:val="-2"/>
        </w:rPr>
        <w:t xml:space="preserve"> </w:t>
      </w:r>
      <w:r>
        <w:t>(Рисунок</w:t>
      </w:r>
      <w:r>
        <w:rPr>
          <w:spacing w:val="-1"/>
        </w:rPr>
        <w:t xml:space="preserve"> </w:t>
      </w:r>
      <w:r>
        <w:t>1)</w:t>
      </w:r>
    </w:p>
    <w:p w14:paraId="4F882E97" w14:textId="3FDC6EFA" w:rsidR="00BD5AF1" w:rsidRDefault="00BD5AF1" w:rsidP="00BD5AF1">
      <w:pPr>
        <w:pStyle w:val="ab"/>
        <w:rPr>
          <w:rFonts w:eastAsia="Times New Roman"/>
          <w:szCs w:val="28"/>
          <w:lang w:eastAsia="ru-RU"/>
        </w:rPr>
      </w:pPr>
      <w:r w:rsidRPr="009A6263">
        <w:rPr>
          <w:noProof/>
        </w:rPr>
        <w:drawing>
          <wp:inline distT="0" distB="0" distL="0" distR="0" wp14:anchorId="65C0A44C" wp14:editId="01347C78">
            <wp:extent cx="4058870" cy="1935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11" t="4407" r="43056" b="67218"/>
                    <a:stretch/>
                  </pic:blipFill>
                  <pic:spPr bwMode="auto">
                    <a:xfrm>
                      <a:off x="0" y="0"/>
                      <a:ext cx="405887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BDFEC" w14:textId="29340D56" w:rsidR="00BD5AF1" w:rsidRPr="00BD5AF1" w:rsidRDefault="00BD5AF1" w:rsidP="00BD5AF1">
      <w:pPr>
        <w:pStyle w:val="ab"/>
        <w:rPr>
          <w:rFonts w:eastAsia="Times New Roman"/>
          <w:szCs w:val="28"/>
          <w:lang w:val="uk-UA" w:eastAsia="ru-RU"/>
        </w:rPr>
      </w:pPr>
      <w:r>
        <w:rPr>
          <w:rFonts w:eastAsia="Times New Roman"/>
          <w:szCs w:val="28"/>
          <w:lang w:val="uk-UA" w:eastAsia="ru-RU"/>
        </w:rPr>
        <w:t>Рисунок 1</w:t>
      </w:r>
    </w:p>
    <w:p w14:paraId="36703C4F" w14:textId="1E9C01B6" w:rsidR="00BD5AF1" w:rsidRDefault="00BD5AF1" w:rsidP="00BD5AF1">
      <w:pPr>
        <w:pStyle w:val="a"/>
        <w:rPr>
          <w:lang w:val="uk-UA"/>
        </w:rPr>
      </w:pPr>
      <w:r>
        <w:rPr>
          <w:lang w:val="uk-UA"/>
        </w:rPr>
        <w:t>Виконання програми (Рисунок 2)</w:t>
      </w:r>
    </w:p>
    <w:p w14:paraId="61FA6234" w14:textId="2144EB8F" w:rsidR="00BD5AF1" w:rsidRDefault="00BD5AF1" w:rsidP="00BD5AF1">
      <w:pPr>
        <w:pStyle w:val="ab"/>
        <w:rPr>
          <w:lang w:val="uk-UA"/>
        </w:rPr>
      </w:pPr>
      <w:r w:rsidRPr="009A6263">
        <w:rPr>
          <w:noProof/>
        </w:rPr>
        <w:drawing>
          <wp:inline distT="0" distB="0" distL="0" distR="0" wp14:anchorId="346FBEEC" wp14:editId="5A53CDAE">
            <wp:extent cx="5292023" cy="156972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50" t="64870" r="19657" b="5322"/>
                    <a:stretch/>
                  </pic:blipFill>
                  <pic:spPr bwMode="auto">
                    <a:xfrm>
                      <a:off x="0" y="0"/>
                      <a:ext cx="5292023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D9B52" w14:textId="0E277675" w:rsidR="00BD5AF1" w:rsidRDefault="00BD5AF1" w:rsidP="00BD5AF1">
      <w:pPr>
        <w:pStyle w:val="ab"/>
        <w:rPr>
          <w:lang w:val="uk-UA"/>
        </w:rPr>
      </w:pPr>
      <w:r>
        <w:rPr>
          <w:lang w:val="uk-UA"/>
        </w:rPr>
        <w:t>Рисунок 2</w:t>
      </w:r>
    </w:p>
    <w:p w14:paraId="3F625772" w14:textId="77777777" w:rsidR="00BD5AF1" w:rsidRDefault="00BD5AF1" w:rsidP="00BD5AF1">
      <w:pPr>
        <w:pStyle w:val="a"/>
        <w:numPr>
          <w:ilvl w:val="0"/>
          <w:numId w:val="0"/>
        </w:numPr>
        <w:ind w:left="709"/>
        <w:rPr>
          <w:lang w:val="uk-UA"/>
        </w:rPr>
      </w:pPr>
    </w:p>
    <w:p w14:paraId="4D314B28" w14:textId="77777777" w:rsidR="00BD5AF1" w:rsidRDefault="00BD5AF1" w:rsidP="00BD5AF1">
      <w:pPr>
        <w:pStyle w:val="a"/>
        <w:numPr>
          <w:ilvl w:val="0"/>
          <w:numId w:val="0"/>
        </w:numPr>
        <w:ind w:left="709"/>
        <w:rPr>
          <w:lang w:val="uk-UA"/>
        </w:rPr>
      </w:pPr>
    </w:p>
    <w:p w14:paraId="1AF815C9" w14:textId="2A8BB87D" w:rsidR="00BD5AF1" w:rsidRPr="00BD5AF1" w:rsidRDefault="00BD5AF1" w:rsidP="00BD5AF1">
      <w:pPr>
        <w:pStyle w:val="a"/>
      </w:pPr>
      <w:r w:rsidRPr="00BD5AF1">
        <w:lastRenderedPageBreak/>
        <w:t xml:space="preserve">Код </w:t>
      </w:r>
      <w:proofErr w:type="spellStart"/>
      <w:r w:rsidRPr="00BD5AF1">
        <w:t>програми</w:t>
      </w:r>
      <w:proofErr w:type="spellEnd"/>
    </w:p>
    <w:p w14:paraId="046BB171" w14:textId="09CBB3B7" w:rsidR="009E2982" w:rsidRPr="006B69F6" w:rsidRDefault="00BD5AF1" w:rsidP="00D1224B">
      <w:pPr>
        <w:pStyle w:val="af3"/>
      </w:pPr>
      <w:r w:rsidRPr="006B69F6">
        <w:t>#</w:t>
      </w:r>
      <w:r>
        <w:rPr>
          <w:lang w:val="en-US"/>
        </w:rPr>
        <w:t>include</w:t>
      </w:r>
      <w:r w:rsidRPr="006B69F6">
        <w:t xml:space="preserve"> &lt;</w:t>
      </w:r>
      <w:r>
        <w:rPr>
          <w:lang w:val="en-US"/>
        </w:rPr>
        <w:t>iostream</w:t>
      </w:r>
      <w:r w:rsidRPr="006B69F6">
        <w:t>&gt;</w:t>
      </w:r>
    </w:p>
    <w:p w14:paraId="66BA18DE" w14:textId="5CA40423" w:rsidR="00BD5AF1" w:rsidRDefault="00BD5AF1" w:rsidP="00D1224B">
      <w:pPr>
        <w:pStyle w:val="af3"/>
        <w:rPr>
          <w:lang w:val="uk-UA"/>
        </w:rPr>
      </w:pPr>
      <w:r>
        <w:rPr>
          <w:lang w:val="en-US"/>
        </w:rPr>
        <w:t>using namespace std</w:t>
      </w:r>
      <w:r>
        <w:rPr>
          <w:lang w:val="uk-UA"/>
        </w:rPr>
        <w:t>;</w:t>
      </w:r>
    </w:p>
    <w:p w14:paraId="1B3F99F8" w14:textId="72027E1B" w:rsidR="00BD5AF1" w:rsidRDefault="00BD5AF1" w:rsidP="00D1224B">
      <w:pPr>
        <w:pStyle w:val="af3"/>
        <w:rPr>
          <w:lang w:val="uk-UA"/>
        </w:rPr>
      </w:pPr>
    </w:p>
    <w:p w14:paraId="64ACC8CB" w14:textId="486740C8" w:rsidR="00BD5AF1" w:rsidRDefault="00BD5AF1" w:rsidP="00D1224B">
      <w:pPr>
        <w:pStyle w:val="af3"/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){</w:t>
      </w:r>
    </w:p>
    <w:p w14:paraId="3C2D0502" w14:textId="7149673C" w:rsidR="00BD5AF1" w:rsidRDefault="00BD5AF1" w:rsidP="00D1224B">
      <w:pPr>
        <w:pStyle w:val="af3"/>
        <w:rPr>
          <w:lang w:val="uk-UA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</w:t>
      </w:r>
      <w:r w:rsidRPr="00BD5AF1">
        <w:rPr>
          <w:lang w:val="en-US"/>
        </w:rPr>
        <w:t>"</w:t>
      </w:r>
      <w:r>
        <w:rPr>
          <w:lang w:val="en-US"/>
        </w:rPr>
        <w:t>Hello world</w:t>
      </w:r>
      <w:r w:rsidRPr="00BD5AF1">
        <w:rPr>
          <w:lang w:val="en-US"/>
        </w:rPr>
        <w:t>"</w:t>
      </w:r>
      <w:r>
        <w:rPr>
          <w:lang w:val="en-US"/>
        </w:rPr>
        <w:t xml:space="preserve"> &lt;&lt; </w:t>
      </w:r>
      <w:proofErr w:type="spellStart"/>
      <w:r w:rsidR="00D1224B">
        <w:rPr>
          <w:lang w:val="en-US"/>
        </w:rPr>
        <w:t>endl</w:t>
      </w:r>
      <w:proofErr w:type="spellEnd"/>
      <w:r w:rsidR="00D1224B">
        <w:rPr>
          <w:lang w:val="uk-UA"/>
        </w:rPr>
        <w:t>;</w:t>
      </w:r>
    </w:p>
    <w:p w14:paraId="280A64A8" w14:textId="0B0D07C6" w:rsidR="00D1224B" w:rsidRPr="00D1224B" w:rsidRDefault="00D1224B" w:rsidP="00D1224B">
      <w:pPr>
        <w:pStyle w:val="af3"/>
        <w:rPr>
          <w:lang w:val="uk-UA"/>
        </w:rPr>
      </w:pPr>
      <w:r>
        <w:rPr>
          <w:lang w:val="uk-UA"/>
        </w:rPr>
        <w:tab/>
        <w:t xml:space="preserve">  </w:t>
      </w:r>
      <w:r>
        <w:rPr>
          <w:lang w:val="en-US"/>
        </w:rPr>
        <w:t>return 0</w:t>
      </w:r>
      <w:r>
        <w:rPr>
          <w:lang w:val="uk-UA"/>
        </w:rPr>
        <w:t>;</w:t>
      </w:r>
    </w:p>
    <w:p w14:paraId="6DE19AC8" w14:textId="65CBB8CA" w:rsidR="00093F8A" w:rsidRPr="006B69F6" w:rsidRDefault="00BD5AF1" w:rsidP="006B69F6">
      <w:pPr>
        <w:pStyle w:val="af3"/>
        <w:rPr>
          <w:lang w:val="en-US"/>
        </w:rPr>
      </w:pPr>
      <w:r>
        <w:rPr>
          <w:lang w:val="en-US"/>
        </w:rPr>
        <w:t>}</w:t>
      </w:r>
    </w:p>
    <w:p w14:paraId="05F291A6" w14:textId="66FCD54B" w:rsidR="006B69F6" w:rsidRPr="006B69F6" w:rsidRDefault="00093F8A" w:rsidP="006B69F6">
      <w:pPr>
        <w:ind w:firstLine="0"/>
        <w:jc w:val="center"/>
      </w:pPr>
      <w:r w:rsidRPr="00093F8A">
        <w:t>ЛАБОРАТОРНА РОБОТА № 2</w:t>
      </w:r>
    </w:p>
    <w:p w14:paraId="2CEAACC7" w14:textId="575CD5CB" w:rsidR="006B69F6" w:rsidRPr="006B69F6" w:rsidRDefault="006B69F6" w:rsidP="006B69F6">
      <w:pPr>
        <w:pStyle w:val="af5"/>
        <w:numPr>
          <w:ilvl w:val="0"/>
          <w:numId w:val="23"/>
        </w:numPr>
      </w:pPr>
      <w:r>
        <w:rPr>
          <w:lang w:val="uk-UA"/>
        </w:rPr>
        <w:t>Виконання програми (Рисунок 2)</w:t>
      </w:r>
    </w:p>
    <w:p w14:paraId="1F82AB02" w14:textId="687E5908" w:rsidR="006B69F6" w:rsidRDefault="006B69F6" w:rsidP="006B69F6">
      <w:pPr>
        <w:pStyle w:val="ab"/>
      </w:pPr>
      <w:r>
        <w:rPr>
          <w:noProof/>
        </w:rPr>
        <w:drawing>
          <wp:inline distT="0" distB="0" distL="0" distR="0" wp14:anchorId="666CDBF7" wp14:editId="74C9AC83">
            <wp:extent cx="2536938" cy="149352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1524" cy="150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7D78" w14:textId="53FC0A57" w:rsidR="00BB5254" w:rsidRDefault="00BB5254" w:rsidP="006B69F6">
      <w:pPr>
        <w:pStyle w:val="ab"/>
      </w:pPr>
      <w:r>
        <w:t>Рисунок 2</w:t>
      </w:r>
    </w:p>
    <w:p w14:paraId="2F5F5D80" w14:textId="3F783E64" w:rsidR="006B69F6" w:rsidRDefault="006B69F6" w:rsidP="006B69F6">
      <w:pPr>
        <w:pStyle w:val="ab"/>
      </w:pPr>
    </w:p>
    <w:p w14:paraId="02FE6011" w14:textId="77EC11BA" w:rsidR="006B69F6" w:rsidRPr="00BB5254" w:rsidRDefault="00BB5254" w:rsidP="00BB5254">
      <w:pPr>
        <w:pStyle w:val="a"/>
        <w:numPr>
          <w:ilvl w:val="0"/>
          <w:numId w:val="23"/>
        </w:numPr>
        <w:rPr>
          <w:lang w:val="en-US"/>
        </w:rPr>
      </w:pPr>
      <w:r>
        <w:t>Блок схема (Рисунок 3)</w:t>
      </w:r>
    </w:p>
    <w:p w14:paraId="367109A0" w14:textId="235AC809" w:rsidR="00BB5254" w:rsidRDefault="00BB5254" w:rsidP="00BB5254">
      <w:pPr>
        <w:pStyle w:val="ab"/>
      </w:pPr>
      <w:r>
        <w:rPr>
          <w:noProof/>
        </w:rPr>
        <w:drawing>
          <wp:inline distT="0" distB="0" distL="0" distR="0" wp14:anchorId="65ED3213" wp14:editId="568E71DA">
            <wp:extent cx="911118" cy="3552825"/>
            <wp:effectExtent l="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759" cy="362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8D2DD" w14:textId="65343201" w:rsidR="00BB5254" w:rsidRPr="00BB5254" w:rsidRDefault="00BB5254" w:rsidP="00BB5254">
      <w:pPr>
        <w:pStyle w:val="ab"/>
      </w:pPr>
      <w:r>
        <w:t>Рисунок 3</w:t>
      </w:r>
    </w:p>
    <w:p w14:paraId="0649EB64" w14:textId="66EC439D" w:rsidR="006B69F6" w:rsidRDefault="006B69F6" w:rsidP="00BB5254">
      <w:pPr>
        <w:pStyle w:val="a"/>
        <w:numPr>
          <w:ilvl w:val="0"/>
          <w:numId w:val="23"/>
        </w:numPr>
      </w:pPr>
      <w:r>
        <w:lastRenderedPageBreak/>
        <w:t xml:space="preserve">Код </w:t>
      </w:r>
      <w:proofErr w:type="spellStart"/>
      <w:r>
        <w:t>програми</w:t>
      </w:r>
      <w:proofErr w:type="spellEnd"/>
    </w:p>
    <w:p w14:paraId="633698DB" w14:textId="77777777" w:rsidR="000E3198" w:rsidRPr="000E3198" w:rsidRDefault="000E3198" w:rsidP="000E3198">
      <w:pPr>
        <w:pStyle w:val="af3"/>
        <w:rPr>
          <w:lang w:val="en-US"/>
        </w:rPr>
      </w:pPr>
      <w:r w:rsidRPr="000E3198">
        <w:rPr>
          <w:lang w:val="en-US"/>
        </w:rPr>
        <w:t>#include &lt;iostream&gt;</w:t>
      </w:r>
    </w:p>
    <w:p w14:paraId="4092E293" w14:textId="77777777" w:rsidR="000E3198" w:rsidRPr="000E3198" w:rsidRDefault="000E3198" w:rsidP="000E3198">
      <w:pPr>
        <w:pStyle w:val="af3"/>
      </w:pPr>
      <w:r w:rsidRPr="000E3198">
        <w:t>#</w:t>
      </w:r>
      <w:r w:rsidRPr="000E3198">
        <w:rPr>
          <w:lang w:val="en-US"/>
        </w:rPr>
        <w:t>define</w:t>
      </w:r>
      <w:r w:rsidRPr="000E3198">
        <w:t xml:space="preserve"> _</w:t>
      </w:r>
      <w:r w:rsidRPr="000E3198">
        <w:rPr>
          <w:lang w:val="en-US"/>
        </w:rPr>
        <w:t>USE</w:t>
      </w:r>
      <w:r w:rsidRPr="000E3198">
        <w:t>_</w:t>
      </w:r>
      <w:r w:rsidRPr="000E3198">
        <w:rPr>
          <w:lang w:val="en-US"/>
        </w:rPr>
        <w:t>MATH</w:t>
      </w:r>
      <w:r w:rsidRPr="000E3198">
        <w:t>_</w:t>
      </w:r>
      <w:proofErr w:type="gramStart"/>
      <w:r w:rsidRPr="000E3198">
        <w:rPr>
          <w:lang w:val="en-US"/>
        </w:rPr>
        <w:t>DEFINES</w:t>
      </w:r>
      <w:r w:rsidRPr="000E3198">
        <w:t xml:space="preserve"> //Подключаем</w:t>
      </w:r>
      <w:proofErr w:type="gramEnd"/>
      <w:r w:rsidRPr="000E3198">
        <w:t xml:space="preserve"> директиву препроцессора для </w:t>
      </w:r>
    </w:p>
    <w:p w14:paraId="5E0AF326" w14:textId="77777777" w:rsidR="000E3198" w:rsidRPr="000E3198" w:rsidRDefault="000E3198" w:rsidP="000E3198">
      <w:pPr>
        <w:pStyle w:val="af3"/>
      </w:pPr>
      <w:r w:rsidRPr="000E3198">
        <w:t xml:space="preserve">                          //</w:t>
      </w:r>
      <w:proofErr w:type="spellStart"/>
      <w:r w:rsidRPr="000E3198">
        <w:t>використання</w:t>
      </w:r>
      <w:proofErr w:type="spellEnd"/>
      <w:r w:rsidRPr="000E3198">
        <w:t xml:space="preserve"> </w:t>
      </w:r>
      <w:proofErr w:type="spellStart"/>
      <w:r w:rsidRPr="000E3198">
        <w:t>додаткових</w:t>
      </w:r>
      <w:proofErr w:type="spellEnd"/>
      <w:r w:rsidRPr="000E3198">
        <w:t xml:space="preserve"> </w:t>
      </w:r>
      <w:proofErr w:type="spellStart"/>
      <w:r w:rsidRPr="000E3198">
        <w:t>математичних</w:t>
      </w:r>
      <w:proofErr w:type="spellEnd"/>
      <w:r w:rsidRPr="000E3198">
        <w:t xml:space="preserve"> констант</w:t>
      </w:r>
    </w:p>
    <w:p w14:paraId="651ED929" w14:textId="77777777" w:rsidR="000E3198" w:rsidRPr="000E3198" w:rsidRDefault="000E3198" w:rsidP="000E3198">
      <w:pPr>
        <w:pStyle w:val="af3"/>
      </w:pPr>
      <w:r w:rsidRPr="000E3198">
        <w:t>#</w:t>
      </w:r>
      <w:r w:rsidRPr="000E3198">
        <w:rPr>
          <w:lang w:val="en-US"/>
        </w:rPr>
        <w:t>include</w:t>
      </w:r>
      <w:r w:rsidRPr="000E3198">
        <w:t xml:space="preserve"> &lt;</w:t>
      </w:r>
      <w:proofErr w:type="spellStart"/>
      <w:r w:rsidRPr="000E3198">
        <w:rPr>
          <w:lang w:val="en-US"/>
        </w:rPr>
        <w:t>cmath</w:t>
      </w:r>
      <w:proofErr w:type="spellEnd"/>
      <w:r w:rsidRPr="000E3198">
        <w:t>&gt;</w:t>
      </w:r>
    </w:p>
    <w:p w14:paraId="6B7DEA5C" w14:textId="77777777" w:rsidR="000E3198" w:rsidRPr="000E3198" w:rsidRDefault="000E3198" w:rsidP="000E3198">
      <w:pPr>
        <w:pStyle w:val="af3"/>
      </w:pPr>
      <w:r w:rsidRPr="000E3198">
        <w:t>#</w:t>
      </w:r>
      <w:r w:rsidRPr="000E3198">
        <w:rPr>
          <w:lang w:val="en-US"/>
        </w:rPr>
        <w:t>include</w:t>
      </w:r>
      <w:r w:rsidRPr="000E3198">
        <w:t xml:space="preserve"> &lt;</w:t>
      </w:r>
      <w:r w:rsidRPr="000E3198">
        <w:rPr>
          <w:lang w:val="en-US"/>
        </w:rPr>
        <w:t>windows</w:t>
      </w:r>
      <w:r w:rsidRPr="000E3198">
        <w:t>.</w:t>
      </w:r>
      <w:r w:rsidRPr="000E3198">
        <w:rPr>
          <w:lang w:val="en-US"/>
        </w:rPr>
        <w:t>h</w:t>
      </w:r>
      <w:r w:rsidRPr="000E3198">
        <w:t xml:space="preserve">&gt; //Для </w:t>
      </w:r>
      <w:proofErr w:type="spellStart"/>
      <w:r w:rsidRPr="000E3198">
        <w:t>встановлення</w:t>
      </w:r>
      <w:proofErr w:type="spellEnd"/>
      <w:r w:rsidRPr="000E3198">
        <w:t xml:space="preserve"> </w:t>
      </w:r>
      <w:proofErr w:type="spellStart"/>
      <w:r w:rsidRPr="000E3198">
        <w:t>кодування</w:t>
      </w:r>
      <w:proofErr w:type="spellEnd"/>
    </w:p>
    <w:p w14:paraId="5894BDE9" w14:textId="77777777" w:rsidR="000E3198" w:rsidRPr="000E3198" w:rsidRDefault="000E3198" w:rsidP="000E3198">
      <w:pPr>
        <w:pStyle w:val="af3"/>
      </w:pPr>
      <w:r w:rsidRPr="000E3198">
        <w:t>#</w:t>
      </w:r>
      <w:r w:rsidRPr="000E3198">
        <w:rPr>
          <w:lang w:val="en-US"/>
        </w:rPr>
        <w:t>include</w:t>
      </w:r>
      <w:r w:rsidRPr="000E3198">
        <w:t xml:space="preserve"> &lt;</w:t>
      </w:r>
      <w:proofErr w:type="spellStart"/>
      <w:r w:rsidRPr="000E3198">
        <w:rPr>
          <w:lang w:val="en-US"/>
        </w:rPr>
        <w:t>stdio</w:t>
      </w:r>
      <w:proofErr w:type="spellEnd"/>
      <w:r w:rsidRPr="000E3198">
        <w:t>.</w:t>
      </w:r>
      <w:r w:rsidRPr="000E3198">
        <w:rPr>
          <w:lang w:val="en-US"/>
        </w:rPr>
        <w:t>h</w:t>
      </w:r>
      <w:r w:rsidRPr="000E3198">
        <w:t xml:space="preserve">&gt;// </w:t>
      </w:r>
      <w:proofErr w:type="spellStart"/>
      <w:r w:rsidRPr="000E3198">
        <w:t>Бібліотека</w:t>
      </w:r>
      <w:proofErr w:type="spellEnd"/>
      <w:r w:rsidRPr="000E3198">
        <w:t xml:space="preserve"> </w:t>
      </w:r>
      <w:proofErr w:type="spellStart"/>
      <w:r w:rsidRPr="000E3198">
        <w:t>яп</w:t>
      </w:r>
      <w:proofErr w:type="spellEnd"/>
      <w:r w:rsidRPr="000E3198">
        <w:t xml:space="preserve"> си </w:t>
      </w:r>
    </w:p>
    <w:p w14:paraId="5D468276" w14:textId="77777777" w:rsidR="000E3198" w:rsidRPr="000E3198" w:rsidRDefault="000E3198" w:rsidP="000E3198">
      <w:pPr>
        <w:pStyle w:val="af3"/>
      </w:pPr>
    </w:p>
    <w:p w14:paraId="7507DB81" w14:textId="77777777" w:rsidR="000E3198" w:rsidRPr="000E3198" w:rsidRDefault="000E3198" w:rsidP="000E3198">
      <w:pPr>
        <w:pStyle w:val="af3"/>
        <w:rPr>
          <w:lang w:val="en-US"/>
        </w:rPr>
      </w:pPr>
      <w:r w:rsidRPr="000E3198">
        <w:rPr>
          <w:lang w:val="en-US"/>
        </w:rPr>
        <w:t>using namespace std;</w:t>
      </w:r>
    </w:p>
    <w:p w14:paraId="497CE09E" w14:textId="77777777" w:rsidR="000E3198" w:rsidRPr="000E3198" w:rsidRDefault="000E3198" w:rsidP="000E3198">
      <w:pPr>
        <w:pStyle w:val="af3"/>
        <w:rPr>
          <w:lang w:val="en-US"/>
        </w:rPr>
      </w:pPr>
    </w:p>
    <w:p w14:paraId="56C1F7DF" w14:textId="77777777" w:rsidR="000E3198" w:rsidRPr="000E3198" w:rsidRDefault="000E3198" w:rsidP="000E3198">
      <w:pPr>
        <w:pStyle w:val="af3"/>
        <w:rPr>
          <w:lang w:val="en-US"/>
        </w:rPr>
      </w:pPr>
      <w:r w:rsidRPr="000E3198">
        <w:rPr>
          <w:lang w:val="en-US"/>
        </w:rPr>
        <w:t xml:space="preserve">float z1(float </w:t>
      </w:r>
      <w:proofErr w:type="gramStart"/>
      <w:r w:rsidRPr="000E3198">
        <w:rPr>
          <w:lang w:val="en-US"/>
        </w:rPr>
        <w:t>a){</w:t>
      </w:r>
      <w:proofErr w:type="gramEnd"/>
    </w:p>
    <w:p w14:paraId="6A4F041F" w14:textId="77777777" w:rsidR="000E3198" w:rsidRPr="000E3198" w:rsidRDefault="000E3198" w:rsidP="000E3198">
      <w:pPr>
        <w:pStyle w:val="af3"/>
        <w:rPr>
          <w:lang w:val="en-US"/>
        </w:rPr>
      </w:pPr>
      <w:r w:rsidRPr="000E3198">
        <w:rPr>
          <w:lang w:val="en-US"/>
        </w:rPr>
        <w:t xml:space="preserve">    return 2 * </w:t>
      </w:r>
      <w:proofErr w:type="gramStart"/>
      <w:r w:rsidRPr="000E3198">
        <w:rPr>
          <w:lang w:val="en-US"/>
        </w:rPr>
        <w:t>pow(</w:t>
      </w:r>
      <w:proofErr w:type="gramEnd"/>
      <w:r w:rsidRPr="000E3198">
        <w:rPr>
          <w:lang w:val="en-US"/>
        </w:rPr>
        <w:t>sin(3 * M_PI - 2 * a), 2) * pow(cos(5 * M_PI + 2 * a), 2);</w:t>
      </w:r>
    </w:p>
    <w:p w14:paraId="745DF87E" w14:textId="77777777" w:rsidR="000E3198" w:rsidRPr="000E3198" w:rsidRDefault="000E3198" w:rsidP="000E3198">
      <w:pPr>
        <w:pStyle w:val="af3"/>
        <w:rPr>
          <w:lang w:val="en-US"/>
        </w:rPr>
      </w:pPr>
      <w:r w:rsidRPr="000E3198">
        <w:rPr>
          <w:lang w:val="en-US"/>
        </w:rPr>
        <w:t>}</w:t>
      </w:r>
    </w:p>
    <w:p w14:paraId="5412F4CE" w14:textId="77777777" w:rsidR="000E3198" w:rsidRPr="000E3198" w:rsidRDefault="000E3198" w:rsidP="000E3198">
      <w:pPr>
        <w:pStyle w:val="af3"/>
        <w:rPr>
          <w:lang w:val="en-US"/>
        </w:rPr>
      </w:pPr>
      <w:r w:rsidRPr="000E3198">
        <w:rPr>
          <w:lang w:val="en-US"/>
        </w:rPr>
        <w:t xml:space="preserve">float z2(float </w:t>
      </w:r>
      <w:proofErr w:type="gramStart"/>
      <w:r w:rsidRPr="000E3198">
        <w:rPr>
          <w:lang w:val="en-US"/>
        </w:rPr>
        <w:t>a){</w:t>
      </w:r>
      <w:proofErr w:type="gramEnd"/>
    </w:p>
    <w:p w14:paraId="76466690" w14:textId="77777777" w:rsidR="000E3198" w:rsidRPr="000E3198" w:rsidRDefault="000E3198" w:rsidP="000E3198">
      <w:pPr>
        <w:pStyle w:val="af3"/>
        <w:rPr>
          <w:lang w:val="en-US"/>
        </w:rPr>
      </w:pPr>
      <w:r w:rsidRPr="000E3198">
        <w:rPr>
          <w:lang w:val="en-US"/>
        </w:rPr>
        <w:t xml:space="preserve">    return 1 / 4 - 1 / 4 * </w:t>
      </w:r>
      <w:proofErr w:type="gramStart"/>
      <w:r w:rsidRPr="000E3198">
        <w:rPr>
          <w:lang w:val="en-US"/>
        </w:rPr>
        <w:t>sin(</w:t>
      </w:r>
      <w:proofErr w:type="gramEnd"/>
      <w:r w:rsidRPr="000E3198">
        <w:rPr>
          <w:lang w:val="en-US"/>
        </w:rPr>
        <w:t>5 * M_PI * 8 * a / 2);</w:t>
      </w:r>
    </w:p>
    <w:p w14:paraId="05D99974" w14:textId="77777777" w:rsidR="000E3198" w:rsidRPr="000E3198" w:rsidRDefault="000E3198" w:rsidP="000E3198">
      <w:pPr>
        <w:pStyle w:val="af3"/>
        <w:rPr>
          <w:lang w:val="en-US"/>
        </w:rPr>
      </w:pPr>
      <w:r w:rsidRPr="000E3198">
        <w:rPr>
          <w:lang w:val="en-US"/>
        </w:rPr>
        <w:t>}</w:t>
      </w:r>
    </w:p>
    <w:p w14:paraId="07E0A36D" w14:textId="77777777" w:rsidR="000E3198" w:rsidRPr="000E3198" w:rsidRDefault="000E3198" w:rsidP="000E3198">
      <w:pPr>
        <w:pStyle w:val="af3"/>
        <w:rPr>
          <w:lang w:val="en-US"/>
        </w:rPr>
      </w:pPr>
      <w:proofErr w:type="gramStart"/>
      <w:r w:rsidRPr="000E3198">
        <w:rPr>
          <w:lang w:val="en-US"/>
        </w:rPr>
        <w:t>main(</w:t>
      </w:r>
      <w:proofErr w:type="gramEnd"/>
      <w:r w:rsidRPr="000E3198">
        <w:rPr>
          <w:lang w:val="en-US"/>
        </w:rPr>
        <w:t>){</w:t>
      </w:r>
    </w:p>
    <w:p w14:paraId="4FEA4D7C" w14:textId="77777777" w:rsidR="000E3198" w:rsidRPr="000E3198" w:rsidRDefault="000E3198" w:rsidP="000E3198">
      <w:pPr>
        <w:pStyle w:val="af3"/>
        <w:rPr>
          <w:lang w:val="en-US"/>
        </w:rPr>
      </w:pPr>
      <w:r w:rsidRPr="000E3198">
        <w:rPr>
          <w:lang w:val="en-US"/>
        </w:rPr>
        <w:t xml:space="preserve">    </w:t>
      </w:r>
      <w:proofErr w:type="spellStart"/>
      <w:proofErr w:type="gramStart"/>
      <w:r w:rsidRPr="000E3198">
        <w:rPr>
          <w:lang w:val="en-US"/>
        </w:rPr>
        <w:t>SetConsoleCP</w:t>
      </w:r>
      <w:proofErr w:type="spellEnd"/>
      <w:r w:rsidRPr="000E3198">
        <w:rPr>
          <w:lang w:val="en-US"/>
        </w:rPr>
        <w:t>(</w:t>
      </w:r>
      <w:proofErr w:type="gramEnd"/>
      <w:r w:rsidRPr="000E3198">
        <w:rPr>
          <w:lang w:val="en-US"/>
        </w:rPr>
        <w:t>65001); //</w:t>
      </w:r>
      <w:proofErr w:type="spellStart"/>
      <w:r w:rsidRPr="000E3198">
        <w:rPr>
          <w:lang w:val="en-US"/>
        </w:rPr>
        <w:t>Забираємо</w:t>
      </w:r>
      <w:proofErr w:type="spellEnd"/>
      <w:r w:rsidRPr="000E3198">
        <w:rPr>
          <w:lang w:val="en-US"/>
        </w:rPr>
        <w:t xml:space="preserve"> </w:t>
      </w:r>
      <w:proofErr w:type="spellStart"/>
      <w:r w:rsidRPr="000E3198">
        <w:rPr>
          <w:lang w:val="en-US"/>
        </w:rPr>
        <w:t>кракозябри</w:t>
      </w:r>
      <w:proofErr w:type="spellEnd"/>
      <w:r w:rsidRPr="000E3198">
        <w:rPr>
          <w:lang w:val="en-US"/>
        </w:rPr>
        <w:t xml:space="preserve"> в </w:t>
      </w:r>
      <w:proofErr w:type="spellStart"/>
      <w:r w:rsidRPr="000E3198">
        <w:rPr>
          <w:lang w:val="en-US"/>
        </w:rPr>
        <w:t>консолі</w:t>
      </w:r>
      <w:proofErr w:type="spellEnd"/>
      <w:r w:rsidRPr="000E3198">
        <w:rPr>
          <w:lang w:val="en-US"/>
        </w:rPr>
        <w:t xml:space="preserve"> </w:t>
      </w:r>
      <w:proofErr w:type="spellStart"/>
      <w:r w:rsidRPr="000E3198">
        <w:rPr>
          <w:lang w:val="en-US"/>
        </w:rPr>
        <w:t>віндовс</w:t>
      </w:r>
      <w:proofErr w:type="spellEnd"/>
      <w:r w:rsidRPr="000E3198">
        <w:rPr>
          <w:lang w:val="en-US"/>
        </w:rPr>
        <w:t xml:space="preserve"> (</w:t>
      </w:r>
      <w:proofErr w:type="spellStart"/>
      <w:r w:rsidRPr="000E3198">
        <w:rPr>
          <w:lang w:val="en-US"/>
        </w:rPr>
        <w:t>встановлюємо</w:t>
      </w:r>
      <w:proofErr w:type="spellEnd"/>
      <w:r w:rsidRPr="000E3198">
        <w:rPr>
          <w:lang w:val="en-US"/>
        </w:rPr>
        <w:t xml:space="preserve"> </w:t>
      </w:r>
      <w:proofErr w:type="spellStart"/>
      <w:r w:rsidRPr="000E3198">
        <w:rPr>
          <w:lang w:val="en-US"/>
        </w:rPr>
        <w:t>кодування</w:t>
      </w:r>
      <w:proofErr w:type="spellEnd"/>
      <w:r w:rsidRPr="000E3198">
        <w:rPr>
          <w:lang w:val="en-US"/>
        </w:rPr>
        <w:t>)</w:t>
      </w:r>
    </w:p>
    <w:p w14:paraId="6AAB736C" w14:textId="77777777" w:rsidR="000E3198" w:rsidRPr="000E3198" w:rsidRDefault="000E3198" w:rsidP="000E3198">
      <w:pPr>
        <w:pStyle w:val="af3"/>
        <w:rPr>
          <w:lang w:val="en-US"/>
        </w:rPr>
      </w:pPr>
      <w:r w:rsidRPr="000E3198">
        <w:rPr>
          <w:lang w:val="en-US"/>
        </w:rPr>
        <w:t xml:space="preserve">    </w:t>
      </w:r>
      <w:proofErr w:type="spellStart"/>
      <w:proofErr w:type="gramStart"/>
      <w:r w:rsidRPr="000E3198">
        <w:rPr>
          <w:lang w:val="en-US"/>
        </w:rPr>
        <w:t>SetConsoleOutputCP</w:t>
      </w:r>
      <w:proofErr w:type="spellEnd"/>
      <w:r w:rsidRPr="000E3198">
        <w:rPr>
          <w:lang w:val="en-US"/>
        </w:rPr>
        <w:t>(</w:t>
      </w:r>
      <w:proofErr w:type="gramEnd"/>
      <w:r w:rsidRPr="000E3198">
        <w:rPr>
          <w:lang w:val="en-US"/>
        </w:rPr>
        <w:t>65001); //</w:t>
      </w:r>
      <w:proofErr w:type="spellStart"/>
      <w:r w:rsidRPr="000E3198">
        <w:rPr>
          <w:lang w:val="en-US"/>
        </w:rPr>
        <w:t>Забираємо</w:t>
      </w:r>
      <w:proofErr w:type="spellEnd"/>
      <w:r w:rsidRPr="000E3198">
        <w:rPr>
          <w:lang w:val="en-US"/>
        </w:rPr>
        <w:t xml:space="preserve"> </w:t>
      </w:r>
      <w:proofErr w:type="spellStart"/>
      <w:r w:rsidRPr="000E3198">
        <w:rPr>
          <w:lang w:val="en-US"/>
        </w:rPr>
        <w:t>кракозябри</w:t>
      </w:r>
      <w:proofErr w:type="spellEnd"/>
      <w:r w:rsidRPr="000E3198">
        <w:rPr>
          <w:lang w:val="en-US"/>
        </w:rPr>
        <w:t xml:space="preserve"> в </w:t>
      </w:r>
      <w:proofErr w:type="spellStart"/>
      <w:r w:rsidRPr="000E3198">
        <w:rPr>
          <w:lang w:val="en-US"/>
        </w:rPr>
        <w:t>консолі</w:t>
      </w:r>
      <w:proofErr w:type="spellEnd"/>
      <w:r w:rsidRPr="000E3198">
        <w:rPr>
          <w:lang w:val="en-US"/>
        </w:rPr>
        <w:t xml:space="preserve"> </w:t>
      </w:r>
      <w:proofErr w:type="spellStart"/>
      <w:r w:rsidRPr="000E3198">
        <w:rPr>
          <w:lang w:val="en-US"/>
        </w:rPr>
        <w:t>віндовс</w:t>
      </w:r>
      <w:proofErr w:type="spellEnd"/>
      <w:r w:rsidRPr="000E3198">
        <w:rPr>
          <w:lang w:val="en-US"/>
        </w:rPr>
        <w:t xml:space="preserve"> (</w:t>
      </w:r>
      <w:proofErr w:type="spellStart"/>
      <w:r w:rsidRPr="000E3198">
        <w:rPr>
          <w:lang w:val="en-US"/>
        </w:rPr>
        <w:t>встановлюємо</w:t>
      </w:r>
      <w:proofErr w:type="spellEnd"/>
      <w:r w:rsidRPr="000E3198">
        <w:rPr>
          <w:lang w:val="en-US"/>
        </w:rPr>
        <w:t xml:space="preserve"> </w:t>
      </w:r>
      <w:proofErr w:type="spellStart"/>
      <w:r w:rsidRPr="000E3198">
        <w:rPr>
          <w:lang w:val="en-US"/>
        </w:rPr>
        <w:t>кодування</w:t>
      </w:r>
      <w:proofErr w:type="spellEnd"/>
      <w:r w:rsidRPr="000E3198">
        <w:rPr>
          <w:lang w:val="en-US"/>
        </w:rPr>
        <w:t>)</w:t>
      </w:r>
    </w:p>
    <w:p w14:paraId="4E77ED38" w14:textId="77777777" w:rsidR="000E3198" w:rsidRPr="000E3198" w:rsidRDefault="000E3198" w:rsidP="000E3198">
      <w:pPr>
        <w:pStyle w:val="af3"/>
        <w:rPr>
          <w:lang w:val="en-US"/>
        </w:rPr>
      </w:pPr>
    </w:p>
    <w:p w14:paraId="69D46844" w14:textId="77777777" w:rsidR="000E3198" w:rsidRPr="000E3198" w:rsidRDefault="000E3198" w:rsidP="000E3198">
      <w:pPr>
        <w:pStyle w:val="af3"/>
        <w:rPr>
          <w:lang w:val="en-US"/>
        </w:rPr>
      </w:pPr>
      <w:r w:rsidRPr="000E3198">
        <w:rPr>
          <w:lang w:val="en-US"/>
        </w:rPr>
        <w:t xml:space="preserve">    float angle;</w:t>
      </w:r>
    </w:p>
    <w:p w14:paraId="14B0DA43" w14:textId="77777777" w:rsidR="000E3198" w:rsidRPr="000E3198" w:rsidRDefault="000E3198" w:rsidP="000E3198">
      <w:pPr>
        <w:pStyle w:val="af3"/>
        <w:rPr>
          <w:lang w:val="en-US"/>
        </w:rPr>
      </w:pPr>
      <w:r w:rsidRPr="000E3198">
        <w:rPr>
          <w:lang w:val="en-US"/>
        </w:rPr>
        <w:t xml:space="preserve">    </w:t>
      </w:r>
    </w:p>
    <w:p w14:paraId="5FB202D9" w14:textId="77777777" w:rsidR="000E3198" w:rsidRPr="000E3198" w:rsidRDefault="000E3198" w:rsidP="000E3198">
      <w:pPr>
        <w:pStyle w:val="af3"/>
        <w:rPr>
          <w:lang w:val="en-US"/>
        </w:rPr>
      </w:pPr>
      <w:r w:rsidRPr="000E3198">
        <w:rPr>
          <w:lang w:val="en-US"/>
        </w:rPr>
        <w:t xml:space="preserve">    </w:t>
      </w:r>
      <w:proofErr w:type="spellStart"/>
      <w:r w:rsidRPr="000E3198">
        <w:rPr>
          <w:lang w:val="en-US"/>
        </w:rPr>
        <w:t>cout</w:t>
      </w:r>
      <w:proofErr w:type="spellEnd"/>
      <w:r w:rsidRPr="000E3198">
        <w:rPr>
          <w:lang w:val="en-US"/>
        </w:rPr>
        <w:t xml:space="preserve"> &lt;&lt; "</w:t>
      </w:r>
      <w:proofErr w:type="spellStart"/>
      <w:r w:rsidRPr="000E3198">
        <w:rPr>
          <w:lang w:val="en-US"/>
        </w:rPr>
        <w:t>Введите</w:t>
      </w:r>
      <w:proofErr w:type="spellEnd"/>
      <w:r w:rsidRPr="000E3198">
        <w:rPr>
          <w:lang w:val="en-US"/>
        </w:rPr>
        <w:t xml:space="preserve"> </w:t>
      </w:r>
      <w:proofErr w:type="spellStart"/>
      <w:r w:rsidRPr="000E3198">
        <w:rPr>
          <w:lang w:val="en-US"/>
        </w:rPr>
        <w:t>кут</w:t>
      </w:r>
      <w:proofErr w:type="spellEnd"/>
      <w:r w:rsidRPr="000E3198">
        <w:rPr>
          <w:lang w:val="en-US"/>
        </w:rPr>
        <w:t xml:space="preserve"> a в </w:t>
      </w:r>
      <w:proofErr w:type="spellStart"/>
      <w:r w:rsidRPr="000E3198">
        <w:rPr>
          <w:lang w:val="en-US"/>
        </w:rPr>
        <w:t>радианах</w:t>
      </w:r>
      <w:proofErr w:type="spellEnd"/>
      <w:r w:rsidRPr="000E3198">
        <w:rPr>
          <w:lang w:val="en-US"/>
        </w:rPr>
        <w:t>: ";</w:t>
      </w:r>
    </w:p>
    <w:p w14:paraId="4B2415C0" w14:textId="77777777" w:rsidR="000E3198" w:rsidRPr="000E3198" w:rsidRDefault="000E3198" w:rsidP="000E3198">
      <w:pPr>
        <w:pStyle w:val="af3"/>
        <w:rPr>
          <w:lang w:val="en-US"/>
        </w:rPr>
      </w:pPr>
      <w:r w:rsidRPr="000E3198">
        <w:rPr>
          <w:lang w:val="en-US"/>
        </w:rPr>
        <w:t xml:space="preserve">    </w:t>
      </w:r>
      <w:proofErr w:type="spellStart"/>
      <w:r w:rsidRPr="000E3198">
        <w:rPr>
          <w:lang w:val="en-US"/>
        </w:rPr>
        <w:t>cin</w:t>
      </w:r>
      <w:proofErr w:type="spellEnd"/>
      <w:r w:rsidRPr="000E3198">
        <w:rPr>
          <w:lang w:val="en-US"/>
        </w:rPr>
        <w:t xml:space="preserve"> &gt;&gt; angle;</w:t>
      </w:r>
    </w:p>
    <w:p w14:paraId="42633533" w14:textId="77777777" w:rsidR="000E3198" w:rsidRPr="000E3198" w:rsidRDefault="000E3198" w:rsidP="000E3198">
      <w:pPr>
        <w:pStyle w:val="af3"/>
        <w:rPr>
          <w:lang w:val="en-US"/>
        </w:rPr>
      </w:pPr>
      <w:r w:rsidRPr="000E3198">
        <w:rPr>
          <w:lang w:val="en-US"/>
        </w:rPr>
        <w:t xml:space="preserve">    </w:t>
      </w:r>
      <w:proofErr w:type="spellStart"/>
      <w:proofErr w:type="gramStart"/>
      <w:r w:rsidRPr="000E3198">
        <w:rPr>
          <w:lang w:val="en-US"/>
        </w:rPr>
        <w:t>printf</w:t>
      </w:r>
      <w:proofErr w:type="spellEnd"/>
      <w:r w:rsidRPr="000E3198">
        <w:rPr>
          <w:lang w:val="en-US"/>
        </w:rPr>
        <w:t>(</w:t>
      </w:r>
      <w:proofErr w:type="gramEnd"/>
      <w:r w:rsidRPr="000E3198">
        <w:rPr>
          <w:lang w:val="en-US"/>
        </w:rPr>
        <w:t>"z1 = %f\nz2 = %f\n", z1(angle), z2(angle));//</w:t>
      </w:r>
    </w:p>
    <w:p w14:paraId="72FCC62F" w14:textId="77777777" w:rsidR="000E3198" w:rsidRPr="000E3198" w:rsidRDefault="000E3198" w:rsidP="000E3198">
      <w:pPr>
        <w:pStyle w:val="af3"/>
        <w:rPr>
          <w:lang w:val="en-US"/>
        </w:rPr>
      </w:pPr>
    </w:p>
    <w:p w14:paraId="664BDF0D" w14:textId="77777777" w:rsidR="000E3198" w:rsidRPr="000E3198" w:rsidRDefault="000E3198" w:rsidP="000E3198">
      <w:pPr>
        <w:pStyle w:val="af3"/>
      </w:pPr>
      <w:r w:rsidRPr="000E3198">
        <w:rPr>
          <w:lang w:val="en-US"/>
        </w:rPr>
        <w:t xml:space="preserve">    system</w:t>
      </w:r>
      <w:r w:rsidRPr="000E3198">
        <w:t>("</w:t>
      </w:r>
      <w:r w:rsidRPr="000E3198">
        <w:rPr>
          <w:lang w:val="en-US"/>
        </w:rPr>
        <w:t>pause</w:t>
      </w:r>
      <w:r w:rsidRPr="000E3198">
        <w:t>"); //</w:t>
      </w:r>
      <w:proofErr w:type="spellStart"/>
      <w:r w:rsidRPr="000E3198">
        <w:t>Ставимо</w:t>
      </w:r>
      <w:proofErr w:type="spellEnd"/>
      <w:r w:rsidRPr="000E3198">
        <w:t xml:space="preserve"> на паузу </w:t>
      </w:r>
      <w:proofErr w:type="spellStart"/>
      <w:r w:rsidRPr="000E3198">
        <w:t>програму</w:t>
      </w:r>
      <w:proofErr w:type="spellEnd"/>
      <w:r w:rsidRPr="000E3198">
        <w:t xml:space="preserve">, </w:t>
      </w:r>
      <w:proofErr w:type="spellStart"/>
      <w:r w:rsidRPr="000E3198">
        <w:t>щоб</w:t>
      </w:r>
      <w:proofErr w:type="spellEnd"/>
      <w:r w:rsidRPr="000E3198">
        <w:t xml:space="preserve"> не </w:t>
      </w:r>
      <w:proofErr w:type="spellStart"/>
      <w:r w:rsidRPr="000E3198">
        <w:t>закрилася</w:t>
      </w:r>
      <w:proofErr w:type="spellEnd"/>
    </w:p>
    <w:p w14:paraId="07B8D7CF" w14:textId="77777777" w:rsidR="000E3198" w:rsidRPr="000E3198" w:rsidRDefault="000E3198" w:rsidP="000E3198">
      <w:pPr>
        <w:pStyle w:val="af3"/>
      </w:pPr>
      <w:r w:rsidRPr="000E3198">
        <w:t xml:space="preserve">    </w:t>
      </w:r>
      <w:r w:rsidRPr="000E3198">
        <w:rPr>
          <w:lang w:val="en-US"/>
        </w:rPr>
        <w:t>return</w:t>
      </w:r>
      <w:r w:rsidRPr="000E3198">
        <w:t xml:space="preserve"> 0;</w:t>
      </w:r>
    </w:p>
    <w:p w14:paraId="1D6C3FB8" w14:textId="77777777" w:rsidR="000E3198" w:rsidRPr="000E3198" w:rsidRDefault="000E3198" w:rsidP="000E3198">
      <w:pPr>
        <w:pStyle w:val="af3"/>
        <w:rPr>
          <w:iCs/>
        </w:rPr>
      </w:pPr>
      <w:r w:rsidRPr="000E3198">
        <w:t>}</w:t>
      </w:r>
    </w:p>
    <w:p w14:paraId="33A570B2" w14:textId="65DE54E8" w:rsidR="006B69F6" w:rsidRPr="006B69F6" w:rsidRDefault="006B69F6" w:rsidP="000E3198">
      <w:pPr>
        <w:pStyle w:val="aa"/>
        <w:rPr>
          <w:lang w:val="uk-UA"/>
        </w:rPr>
      </w:pPr>
      <w:r>
        <w:rPr>
          <w:lang w:val="uk-UA"/>
        </w:rPr>
        <w:t xml:space="preserve">Висновок: </w:t>
      </w:r>
      <w:r w:rsidRPr="00D1224B">
        <w:rPr>
          <w:lang w:val="uk-UA"/>
        </w:rPr>
        <w:t>в результаті виконання лабораторної роботи було набуто практичні навички в створенні найпростішої програми на мові програмування C/C++.</w:t>
      </w:r>
    </w:p>
    <w:sectPr w:rsidR="006B69F6" w:rsidRPr="006B69F6" w:rsidSect="00DF6B87">
      <w:headerReference w:type="default" r:id="rId11"/>
      <w:footerReference w:type="default" r:id="rId12"/>
      <w:pgSz w:w="11906" w:h="16838"/>
      <w:pgMar w:top="851" w:right="850" w:bottom="1701" w:left="1418" w:header="709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318C3" w14:textId="77777777" w:rsidR="00443EB3" w:rsidRDefault="00443EB3" w:rsidP="00C25072">
      <w:pPr>
        <w:spacing w:line="240" w:lineRule="auto"/>
      </w:pPr>
      <w:r>
        <w:separator/>
      </w:r>
    </w:p>
  </w:endnote>
  <w:endnote w:type="continuationSeparator" w:id="0">
    <w:p w14:paraId="1A7BDE2A" w14:textId="77777777" w:rsidR="00443EB3" w:rsidRDefault="00443EB3" w:rsidP="00C250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4F8D9" w14:textId="0FFCC30A" w:rsidR="007E65E2" w:rsidRPr="00D22652" w:rsidRDefault="009E2982" w:rsidP="00DF6B87">
    <w:pPr>
      <w:pStyle w:val="a8"/>
      <w:ind w:firstLine="3969"/>
      <w:rPr>
        <w:sz w:val="28"/>
        <w:szCs w:val="20"/>
        <w:lang w:val="uk-UA"/>
      </w:rPr>
    </w:pPr>
    <w:r>
      <w:rPr>
        <w:sz w:val="28"/>
        <w:szCs w:val="20"/>
        <w:lang w:val="uk-UA"/>
      </w:rPr>
      <w:t>123.21-1.ПР-02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1B494" w14:textId="77777777" w:rsidR="00443EB3" w:rsidRDefault="00443EB3" w:rsidP="00C25072">
      <w:pPr>
        <w:spacing w:line="240" w:lineRule="auto"/>
      </w:pPr>
      <w:r>
        <w:separator/>
      </w:r>
    </w:p>
  </w:footnote>
  <w:footnote w:type="continuationSeparator" w:id="0">
    <w:p w14:paraId="1DC376D3" w14:textId="77777777" w:rsidR="00443EB3" w:rsidRDefault="00443EB3" w:rsidP="00C250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F49DE" w14:textId="1D96EFAB" w:rsidR="007E65E2" w:rsidRPr="00982FCC" w:rsidRDefault="008B6729" w:rsidP="00B94230">
    <w:pPr>
      <w:spacing w:line="240" w:lineRule="auto"/>
      <w:rPr>
        <w:sz w:val="2"/>
        <w:szCs w:val="2"/>
      </w:rPr>
    </w:pPr>
    <w:r>
      <w:rPr>
        <w:noProof/>
        <w:sz w:val="2"/>
        <w:szCs w:val="2"/>
        <w:lang w:eastAsia="ru-RU"/>
      </w:rPr>
      <mc:AlternateContent>
        <mc:Choice Requires="wpg">
          <w:drawing>
            <wp:anchor distT="0" distB="0" distL="114300" distR="114300" simplePos="0" relativeHeight="251770880" behindDoc="0" locked="0" layoutInCell="1" allowOverlap="1" wp14:anchorId="76FAD432" wp14:editId="4895E799">
              <wp:simplePos x="0" y="0"/>
              <wp:positionH relativeFrom="column">
                <wp:posOffset>-194310</wp:posOffset>
              </wp:positionH>
              <wp:positionV relativeFrom="paragraph">
                <wp:posOffset>-194310</wp:posOffset>
              </wp:positionV>
              <wp:extent cx="6573520" cy="10186670"/>
              <wp:effectExtent l="0" t="0" r="36830" b="24130"/>
              <wp:wrapNone/>
              <wp:docPr id="1" name="Group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3520" cy="10186670"/>
                        <a:chOff x="1108" y="398"/>
                        <a:chExt cx="10352" cy="16042"/>
                      </a:xfrm>
                    </wpg:grpSpPr>
                    <wpg:grpSp>
                      <wpg:cNvPr id="3" name="Group 182"/>
                      <wpg:cNvGrpSpPr>
                        <a:grpSpLocks/>
                      </wpg:cNvGrpSpPr>
                      <wpg:grpSpPr bwMode="auto">
                        <a:xfrm>
                          <a:off x="1108" y="398"/>
                          <a:ext cx="10352" cy="16042"/>
                          <a:chOff x="1108" y="398"/>
                          <a:chExt cx="10352" cy="16042"/>
                        </a:xfrm>
                      </wpg:grpSpPr>
                      <wps:wsp>
                        <wps:cNvPr id="5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10995" y="15575"/>
                            <a:ext cx="1" cy="85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" name="Group 181"/>
                        <wpg:cNvGrpSpPr>
                          <a:grpSpLocks/>
                        </wpg:cNvGrpSpPr>
                        <wpg:grpSpPr bwMode="auto">
                          <a:xfrm>
                            <a:off x="1108" y="398"/>
                            <a:ext cx="10352" cy="16042"/>
                            <a:chOff x="1108" y="398"/>
                            <a:chExt cx="10352" cy="16042"/>
                          </a:xfrm>
                        </wpg:grpSpPr>
                        <wps:wsp>
                          <wps:cNvPr id="7" name="Rectangle 1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9" y="398"/>
                              <a:ext cx="10341" cy="16031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179"/>
                          <wpg:cNvGrpSpPr>
                            <a:grpSpLocks/>
                          </wpg:cNvGrpSpPr>
                          <wpg:grpSpPr bwMode="auto">
                            <a:xfrm>
                              <a:off x="1108" y="15583"/>
                              <a:ext cx="10352" cy="857"/>
                              <a:chOff x="1108" y="15583"/>
                              <a:chExt cx="10352" cy="857"/>
                            </a:xfrm>
                          </wpg:grpSpPr>
                          <wps:wsp>
                            <wps:cNvPr id="9" name="Line 1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98" y="15583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Line 1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79" y="15583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1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26" y="15583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1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78" y="15583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Line 1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50" y="15583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Line 1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8" y="15583"/>
                                <a:ext cx="10352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Line 1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26" y="15869"/>
                                <a:ext cx="3727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Line 1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26" y="16154"/>
                                <a:ext cx="3727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15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995" y="15983"/>
                                <a:ext cx="454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grpSp>
                    <wpg:grpSp>
                      <wpg:cNvPr id="18" name="Group 186"/>
                      <wpg:cNvGrpSpPr>
                        <a:grpSpLocks/>
                      </wpg:cNvGrpSpPr>
                      <wpg:grpSpPr bwMode="auto">
                        <a:xfrm>
                          <a:off x="1113" y="15617"/>
                          <a:ext cx="10301" cy="811"/>
                          <a:chOff x="1113" y="15617"/>
                          <a:chExt cx="10301" cy="811"/>
                        </a:xfrm>
                      </wpg:grpSpPr>
                      <wps:wsp>
                        <wps:cNvPr id="19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1017" y="15617"/>
                            <a:ext cx="397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AB79E7" w14:textId="77777777" w:rsidR="00694E0A" w:rsidRPr="00DF6B87" w:rsidRDefault="00694E0A" w:rsidP="002B1B83">
                              <w:pPr>
                                <w:pStyle w:val="a8"/>
                                <w:rPr>
                                  <w:lang w:val="uk-UA"/>
                                </w:rPr>
                              </w:pPr>
                              <w:proofErr w:type="spellStart"/>
                              <w:r w:rsidRPr="00DF6B87">
                                <w:rPr>
                                  <w:lang w:val="uk-UA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g:grpSp>
                        <wpg:cNvPr id="20" name="Group 173"/>
                        <wpg:cNvGrpSpPr>
                          <a:grpSpLocks/>
                        </wpg:cNvGrpSpPr>
                        <wpg:grpSpPr bwMode="auto">
                          <a:xfrm>
                            <a:off x="1113" y="16199"/>
                            <a:ext cx="3681" cy="229"/>
                            <a:chOff x="1113" y="16183"/>
                            <a:chExt cx="3681" cy="229"/>
                          </a:xfrm>
                        </wpg:grpSpPr>
                        <wps:wsp>
                          <wps:cNvPr id="21" name="Rectangle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557" y="16183"/>
                              <a:ext cx="516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D050C7" w14:textId="77777777" w:rsidR="00694E0A" w:rsidRPr="00694E0A" w:rsidRDefault="00694E0A" w:rsidP="002B1B83">
                                <w:pPr>
                                  <w:pStyle w:val="a8"/>
                                  <w:rPr>
                                    <w:lang w:val="uk-UA"/>
                                  </w:rPr>
                                </w:pPr>
                                <w:proofErr w:type="spellStart"/>
                                <w:r w:rsidRPr="00694E0A">
                                  <w:rPr>
                                    <w:lang w:val="uk-UA"/>
                                  </w:rPr>
                                  <w:t>Арк</w:t>
                                </w:r>
                                <w:proofErr w:type="spellEnd"/>
                                <w:r w:rsidRPr="00694E0A">
                                  <w:rPr>
                                    <w:lang w:val="uk-U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Rectangle 1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8" y="16183"/>
                              <a:ext cx="1147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271F26" w14:textId="77777777" w:rsidR="00694E0A" w:rsidRPr="00694E0A" w:rsidRDefault="00694E0A" w:rsidP="002B1B83">
                                <w:pPr>
                                  <w:pStyle w:val="a8"/>
                                </w:pPr>
                                <w:r w:rsidRPr="00694E0A"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Rectangle 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3280" y="16183"/>
                              <a:ext cx="974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F8D7C8" w14:textId="77777777" w:rsidR="00694E0A" w:rsidRPr="00694E0A" w:rsidRDefault="00694E0A" w:rsidP="002B1B83">
                                <w:pPr>
                                  <w:pStyle w:val="a8"/>
                                </w:pPr>
                                <w:r w:rsidRPr="00694E0A">
                                  <w:rPr>
                                    <w:lang w:val="uk-UA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Rectangle 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3" y="16183"/>
                              <a:ext cx="397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B2FC50" w14:textId="77777777" w:rsidR="00694E0A" w:rsidRPr="00422E4C" w:rsidRDefault="00694E0A" w:rsidP="00422E4C">
                                <w:pPr>
                                  <w:pStyle w:val="a8"/>
                                </w:pPr>
                                <w:proofErr w:type="spellStart"/>
                                <w:r w:rsidRPr="00422E4C">
                                  <w:rPr>
                                    <w:rStyle w:val="a9"/>
                                  </w:rPr>
                                  <w:t>Ізм</w:t>
                                </w:r>
                                <w:proofErr w:type="spellEnd"/>
                                <w:r w:rsidRPr="00422E4C"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Rectangle 155"/>
                          <wps:cNvSpPr>
                            <a:spLocks noChangeArrowheads="1"/>
                          </wps:cNvSpPr>
                          <wps:spPr bwMode="auto">
                            <a:xfrm>
                              <a:off x="4335" y="16183"/>
                              <a:ext cx="459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DEB68B" w14:textId="77777777" w:rsidR="00694E0A" w:rsidRPr="00694E0A" w:rsidRDefault="00694E0A" w:rsidP="002B1B83">
                                <w:pPr>
                                  <w:pStyle w:val="a8"/>
                                </w:pPr>
                                <w:r w:rsidRPr="00694E0A"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177"/>
                        <wpg:cNvGrpSpPr>
                          <a:grpSpLocks/>
                        </wpg:cNvGrpSpPr>
                        <wpg:grpSpPr bwMode="auto">
                          <a:xfrm>
                            <a:off x="1181" y="15622"/>
                            <a:ext cx="2415" cy="561"/>
                            <a:chOff x="1163" y="15606"/>
                            <a:chExt cx="2415" cy="561"/>
                          </a:xfrm>
                        </wpg:grpSpPr>
                        <wpg:grpSp>
                          <wpg:cNvPr id="27" name="Group 176"/>
                          <wpg:cNvGrpSpPr>
                            <a:grpSpLocks/>
                          </wpg:cNvGrpSpPr>
                          <wpg:grpSpPr bwMode="auto">
                            <a:xfrm>
                              <a:off x="1163" y="15876"/>
                              <a:ext cx="2415" cy="291"/>
                              <a:chOff x="1163" y="15876"/>
                              <a:chExt cx="2415" cy="291"/>
                            </a:xfrm>
                          </wpg:grpSpPr>
                          <wps:wsp>
                            <wps:cNvPr id="28" name="Text Box 1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3" y="15876"/>
                                <a:ext cx="283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D183978" w14:textId="77777777" w:rsidR="00694E0A" w:rsidRPr="00694E0A" w:rsidRDefault="00694E0A" w:rsidP="00694E0A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9" name="Text Box 16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3" y="15876"/>
                                <a:ext cx="454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BBA787" w14:textId="77777777" w:rsidR="00694E0A" w:rsidRPr="00694E0A" w:rsidRDefault="00694E0A" w:rsidP="00694E0A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0" name="Text Box 16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7" y="15876"/>
                                <a:ext cx="1461" cy="2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8CAA1C" w14:textId="39E2AB74" w:rsidR="00694E0A" w:rsidRPr="00D22652" w:rsidRDefault="000209A6" w:rsidP="00422E4C">
                                  <w:pPr>
                                    <w:pStyle w:val="a8"/>
                                    <w:jc w:val="both"/>
                                    <w:rPr>
                                      <w:lang w:val="uk-UA"/>
                                    </w:rPr>
                                  </w:pPr>
                                  <w:r w:rsidRPr="000209A6">
                                    <w:rPr>
                                      <w:lang w:val="uk-UA"/>
                                    </w:rPr>
                                    <w:t xml:space="preserve">М.М </w:t>
                                  </w:r>
                                  <w:proofErr w:type="spellStart"/>
                                  <w:r>
                                    <w:rPr>
                                      <w:lang w:val="uk-UA"/>
                                    </w:rPr>
                                    <w:t>Гапон</w:t>
                                  </w:r>
                                  <w:r w:rsidRPr="000209A6">
                                    <w:rPr>
                                      <w:lang w:val="uk-UA"/>
                                    </w:rPr>
                                    <w:t>енко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1" name="Group 175"/>
                          <wpg:cNvGrpSpPr>
                            <a:grpSpLocks/>
                          </wpg:cNvGrpSpPr>
                          <wpg:grpSpPr bwMode="auto">
                            <a:xfrm>
                              <a:off x="1163" y="15606"/>
                              <a:ext cx="2088" cy="227"/>
                              <a:chOff x="1163" y="15606"/>
                              <a:chExt cx="2088" cy="227"/>
                            </a:xfrm>
                          </wpg:grpSpPr>
                          <wps:wsp>
                            <wps:cNvPr id="32" name="Text Box 1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3" y="15606"/>
                                <a:ext cx="283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FC6889A" w14:textId="77777777" w:rsidR="00694E0A" w:rsidRPr="00694E0A" w:rsidRDefault="00694E0A" w:rsidP="00694E0A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3" name="Text Box 1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3" y="15606"/>
                                <a:ext cx="454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6B513F6" w14:textId="77777777" w:rsidR="00694E0A" w:rsidRPr="00694E0A" w:rsidRDefault="00694E0A" w:rsidP="00694E0A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4" name="Text Box 16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7" y="15606"/>
                                <a:ext cx="1134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1EEACB" w14:textId="0143B483" w:rsidR="00694E0A" w:rsidRPr="00BD5AF1" w:rsidRDefault="00BD5AF1" w:rsidP="00422E4C">
                                  <w:pPr>
                                    <w:pStyle w:val="a8"/>
                                    <w:jc w:val="both"/>
                                    <w:rPr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uk-UA"/>
                                    </w:rPr>
                                    <w:t>Антіпов</w:t>
                                  </w:r>
                                  <w:proofErr w:type="spellEnd"/>
                                  <w:r>
                                    <w:rPr>
                                      <w:lang w:val="uk-UA"/>
                                    </w:rPr>
                                    <w:t xml:space="preserve"> К.І.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FAD432" id="Group 187" o:spid="_x0000_s1026" style="position:absolute;left:0;text-align:left;margin-left:-15.3pt;margin-top:-15.3pt;width:517.6pt;height:802.1pt;z-index:251770880" coordorigin="1108,398" coordsize="10352,16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">
              <v:group id="Group 182" o:spid="_x0000_s1027" style="position:absolute;left:1108;top:398;width:10352;height:16042" coordorigin="1108,398" coordsize="10352,16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line id="Line 151" o:spid="_x0000_s1028" style="position:absolute;visibility:visible;mso-wrap-style:square" from="10995,15575" to="10996,16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" strokeweight="1.5pt">
                  <v:stroke startarrowwidth="narrow" startarrowlength="long" endarrowwidth="narrow" endarrowlength="long"/>
                </v:line>
                <v:group id="Group 181" o:spid="_x0000_s1029" style="position:absolute;left:1108;top:398;width:10352;height:16042" coordorigin="1108,398" coordsize="10352,16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143" o:spid="_x0000_s1030" style="position:absolute;left:1109;top:398;width:10341;height:16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" filled="f" strokeweight="1.5pt">
                    <v:textbox inset="0,0,0,0"/>
                  </v:rect>
                  <v:group id="Group 179" o:spid="_x0000_s1031" style="position:absolute;left:1108;top:15583;width:10352;height:857" coordorigin="1108,15583" coordsize="10352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line id="Line 137" o:spid="_x0000_s1032" style="position:absolute;visibility:visible;mso-wrap-style:square" from="2098,15583" to="2099,16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" strokeweight="1.5pt">
                      <v:stroke startarrowwidth="narrow" startarrowlength="long" endarrowwidth="narrow" endarrowlength="long"/>
                    </v:line>
                    <v:line id="Line 138" o:spid="_x0000_s1033" style="position:absolute;visibility:visible;mso-wrap-style:square" from="3279,15583" to="3280,16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" strokeweight="1.5pt">
                      <v:stroke startarrowwidth="narrow" startarrowlength="long" endarrowwidth="narrow" endarrowlength="long"/>
                    </v:line>
                    <v:line id="Line 139" o:spid="_x0000_s1034" style="position:absolute;visibility:visible;mso-wrap-style:square" from="1526,15583" to="1527,16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" strokeweight="1.5pt">
                      <v:stroke startarrowwidth="narrow" startarrowlength="long" endarrowwidth="narrow" endarrowlength="long"/>
                    </v:line>
                    <v:line id="Line 140" o:spid="_x0000_s1035" style="position:absolute;visibility:visible;mso-wrap-style:square" from="4278,15583" to="4279,16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" strokeweight="1.5pt">
                      <v:stroke startarrowwidth="narrow" startarrowlength="long" endarrowwidth="narrow" endarrowlength="long"/>
                    </v:line>
                    <v:line id="Line 141" o:spid="_x0000_s1036" style="position:absolute;visibility:visible;mso-wrap-style:square" from="4850,15583" to="4851,16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" strokeweight="1.5pt">
                      <v:stroke startarrowwidth="narrow" startarrowlength="long" endarrowwidth="narrow" endarrowlength="long"/>
                    </v:line>
                    <v:line id="Line 144" o:spid="_x0000_s1037" style="position:absolute;visibility:visible;mso-wrap-style:square" from="1108,15583" to="11460,15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" strokeweight="1.5pt">
                      <v:stroke startarrowwidth="narrow" startarrowlength="long" endarrowwidth="narrow" endarrowlength="long"/>
                    </v:line>
                    <v:line id="Line 145" o:spid="_x0000_s1038" style="position:absolute;visibility:visible;mso-wrap-style:square" from="1126,15869" to="4853,1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">
                      <v:stroke startarrowwidth="narrow" startarrowlength="long" endarrowwidth="narrow" endarrowlength="long"/>
                    </v:line>
                    <v:line id="Line 146" o:spid="_x0000_s1039" style="position:absolute;visibility:visible;mso-wrap-style:square" from="1126,16154" to="4853,16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">
                      <v:stroke startarrowwidth="narrow" startarrowlength="long" endarrowwidth="narrow" endarrowlength="long"/>
                    </v:line>
                    <v:line id="Line 152" o:spid="_x0000_s1040" style="position:absolute;visibility:visible;mso-wrap-style:square" from="10995,15983" to="11449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" strokeweight="1.5pt">
                      <v:stroke startarrowwidth="narrow" startarrowlength="long" endarrowwidth="narrow" endarrowlength="long"/>
                    </v:line>
                  </v:group>
                </v:group>
              </v:group>
              <v:group id="Group 186" o:spid="_x0000_s1041" style="position:absolute;left:1113;top:15617;width:10301;height:811" coordorigin="1113,15617" coordsize="10301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rect id="Rectangle 153" o:spid="_x0000_s1042" style="position:absolute;left:11017;top:15617;width:397;height: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" filled="f" stroked="f" strokeweight="1.5pt">
                  <v:textbox inset="0,0,0,0">
                    <w:txbxContent>
                      <w:p w14:paraId="0FAB79E7" w14:textId="77777777" w:rsidR="00694E0A" w:rsidRPr="00DF6B87" w:rsidRDefault="00694E0A" w:rsidP="002B1B83">
                        <w:pPr>
                          <w:pStyle w:val="a8"/>
                          <w:rPr>
                            <w:lang w:val="uk-UA"/>
                          </w:rPr>
                        </w:pPr>
                        <w:proofErr w:type="spellStart"/>
                        <w:r w:rsidRPr="00DF6B87">
                          <w:rPr>
                            <w:lang w:val="uk-UA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group id="Group 173" o:spid="_x0000_s1043" style="position:absolute;left:1113;top:16199;width:3681;height:229" coordorigin="1113,16183" coordsize="3681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147" o:spid="_x0000_s1044" style="position:absolute;left:1557;top:16183;width:516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" filled="f" stroked="f" strokeweight="1.5pt">
                    <v:textbox inset="0,0,0,0">
                      <w:txbxContent>
                        <w:p w14:paraId="2FD050C7" w14:textId="77777777" w:rsidR="00694E0A" w:rsidRPr="00694E0A" w:rsidRDefault="00694E0A" w:rsidP="002B1B83">
                          <w:pPr>
                            <w:pStyle w:val="a8"/>
                            <w:rPr>
                              <w:lang w:val="uk-UA"/>
                            </w:rPr>
                          </w:pPr>
                          <w:proofErr w:type="spellStart"/>
                          <w:r w:rsidRPr="00694E0A">
                            <w:rPr>
                              <w:lang w:val="uk-UA"/>
                            </w:rPr>
                            <w:t>Арк</w:t>
                          </w:r>
                          <w:proofErr w:type="spellEnd"/>
                          <w:r w:rsidRPr="00694E0A">
                            <w:rPr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8" o:spid="_x0000_s1045" style="position:absolute;left:2098;top:16183;width:1147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" filled="f" stroked="f" strokeweight="1.5pt">
                    <v:textbox inset="0,0,0,0">
                      <w:txbxContent>
                        <w:p w14:paraId="51271F26" w14:textId="77777777" w:rsidR="00694E0A" w:rsidRPr="00694E0A" w:rsidRDefault="00694E0A" w:rsidP="002B1B83">
                          <w:pPr>
                            <w:pStyle w:val="a8"/>
                          </w:pPr>
                          <w:r w:rsidRPr="00694E0A">
                            <w:t>№ докум.</w:t>
                          </w:r>
                        </w:p>
                      </w:txbxContent>
                    </v:textbox>
                  </v:rect>
                  <v:rect id="Rectangle 149" o:spid="_x0000_s1046" style="position:absolute;left:3280;top:16183;width:974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" filled="f" stroked="f" strokeweight="1.5pt">
                    <v:textbox inset="0,0,0,0">
                      <w:txbxContent>
                        <w:p w14:paraId="6CF8D7C8" w14:textId="77777777" w:rsidR="00694E0A" w:rsidRPr="00694E0A" w:rsidRDefault="00694E0A" w:rsidP="002B1B83">
                          <w:pPr>
                            <w:pStyle w:val="a8"/>
                          </w:pPr>
                          <w:r w:rsidRPr="00694E0A">
                            <w:rPr>
                              <w:lang w:val="uk-UA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150" o:spid="_x0000_s1047" style="position:absolute;left:1113;top:16183;width:397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" filled="f" stroked="f" strokeweight="1.5pt">
                    <v:textbox inset="0,0,0,0">
                      <w:txbxContent>
                        <w:p w14:paraId="08B2FC50" w14:textId="77777777" w:rsidR="00694E0A" w:rsidRPr="00422E4C" w:rsidRDefault="00694E0A" w:rsidP="00422E4C">
                          <w:pPr>
                            <w:pStyle w:val="a8"/>
                          </w:pPr>
                          <w:proofErr w:type="spellStart"/>
                          <w:r w:rsidRPr="00422E4C">
                            <w:rPr>
                              <w:rStyle w:val="a9"/>
                            </w:rPr>
                            <w:t>Ізм</w:t>
                          </w:r>
                          <w:proofErr w:type="spellEnd"/>
                          <w:r w:rsidRPr="00422E4C">
                            <w:t>.</w:t>
                          </w:r>
                        </w:p>
                      </w:txbxContent>
                    </v:textbox>
                  </v:rect>
                  <v:rect id="Rectangle 155" o:spid="_x0000_s1048" style="position:absolute;left:4335;top:16183;width:459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" filled="f" stroked="f" strokeweight="1.5pt">
                    <v:textbox inset="0,0,0,0">
                      <w:txbxContent>
                        <w:p w14:paraId="18DEB68B" w14:textId="77777777" w:rsidR="00694E0A" w:rsidRPr="00694E0A" w:rsidRDefault="00694E0A" w:rsidP="002B1B83">
                          <w:pPr>
                            <w:pStyle w:val="a8"/>
                          </w:pPr>
                          <w:r w:rsidRPr="00694E0A">
                            <w:t>Дата</w:t>
                          </w:r>
                        </w:p>
                      </w:txbxContent>
                    </v:textbox>
                  </v:rect>
                </v:group>
                <v:group id="Group 177" o:spid="_x0000_s1049" style="position:absolute;left:1181;top:15622;width:2415;height:561" coordorigin="1163,15606" coordsize="2415,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176" o:spid="_x0000_s1050" style="position:absolute;left:1163;top:15876;width:2415;height:291" coordorigin="1163,15876" coordsize="2415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4" o:spid="_x0000_s1051" type="#_x0000_t202" style="position:absolute;left:1163;top:15876;width:28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    <v:textbox inset="0,0,0,0">
                        <w:txbxContent>
                          <w:p w14:paraId="2D183978" w14:textId="77777777" w:rsidR="00694E0A" w:rsidRPr="00694E0A" w:rsidRDefault="00694E0A" w:rsidP="00694E0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shape id="Text Box 166" o:spid="_x0000_s1052" type="#_x0000_t202" style="position:absolute;left:1553;top:15876;width:45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<v:textbox inset="0,0,0,0">
                        <w:txbxContent>
                          <w:p w14:paraId="55BBA787" w14:textId="77777777" w:rsidR="00694E0A" w:rsidRPr="00694E0A" w:rsidRDefault="00694E0A" w:rsidP="00694E0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shape id="Text Box 168" o:spid="_x0000_s1053" type="#_x0000_t202" style="position:absolute;left:2117;top:15876;width:1461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    <v:textbox inset="0,0,0,0">
                        <w:txbxContent>
                          <w:p w14:paraId="538CAA1C" w14:textId="39E2AB74" w:rsidR="00694E0A" w:rsidRPr="00D22652" w:rsidRDefault="000209A6" w:rsidP="00422E4C">
                            <w:pPr>
                              <w:pStyle w:val="a8"/>
                              <w:jc w:val="both"/>
                              <w:rPr>
                                <w:lang w:val="uk-UA"/>
                              </w:rPr>
                            </w:pPr>
                            <w:r w:rsidRPr="000209A6">
                              <w:rPr>
                                <w:lang w:val="uk-UA"/>
                              </w:rPr>
                              <w:t xml:space="preserve">М.М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Гапон</w:t>
                            </w:r>
                            <w:r w:rsidRPr="000209A6">
                              <w:rPr>
                                <w:lang w:val="uk-UA"/>
                              </w:rPr>
                              <w:t>енко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Group 175" o:spid="_x0000_s1054" style="position:absolute;left:1163;top:15606;width:2088;height:227" coordorigin="1163,15606" coordsize="2088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Text Box 163" o:spid="_x0000_s1055" type="#_x0000_t202" style="position:absolute;left:1163;top:15606;width:28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<v:textbox inset="0,0,0,0">
                        <w:txbxContent>
                          <w:p w14:paraId="3FC6889A" w14:textId="77777777" w:rsidR="00694E0A" w:rsidRPr="00694E0A" w:rsidRDefault="00694E0A" w:rsidP="00694E0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shape id="Text Box 165" o:spid="_x0000_s1056" type="#_x0000_t202" style="position:absolute;left:1553;top:15606;width:45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<v:textbox inset="0,0,0,0">
                        <w:txbxContent>
                          <w:p w14:paraId="66B513F6" w14:textId="77777777" w:rsidR="00694E0A" w:rsidRPr="00694E0A" w:rsidRDefault="00694E0A" w:rsidP="00694E0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shape id="Text Box 167" o:spid="_x0000_s1057" type="#_x0000_t202" style="position:absolute;left:2117;top:15606;width:113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  <v:textbox inset="0,0,0,0">
                        <w:txbxContent>
                          <w:p w14:paraId="601EEACB" w14:textId="0143B483" w:rsidR="00694E0A" w:rsidRPr="00BD5AF1" w:rsidRDefault="00BD5AF1" w:rsidP="00422E4C">
                            <w:pPr>
                              <w:pStyle w:val="a8"/>
                              <w:jc w:val="both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Антіпов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К.І.</w:t>
                            </w:r>
                          </w:p>
                        </w:txbxContent>
                      </v:textbox>
                    </v:shape>
                  </v:group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E08335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86460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9EADB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BA299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F686F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AE2DD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2B1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34FC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multilevel"/>
    <w:tmpl w:val="A1969D9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FFFFFF89"/>
    <w:multiLevelType w:val="singleLevel"/>
    <w:tmpl w:val="0DB079DA"/>
    <w:lvl w:ilvl="0">
      <w:start w:val="1"/>
      <w:numFmt w:val="bullet"/>
      <w:pStyle w:val="a0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527117"/>
    <w:multiLevelType w:val="hybridMultilevel"/>
    <w:tmpl w:val="DBF606BE"/>
    <w:lvl w:ilvl="0" w:tplc="BE900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CC0A16"/>
    <w:multiLevelType w:val="multilevel"/>
    <w:tmpl w:val="557CD704"/>
    <w:styleLink w:val="a1"/>
    <w:lvl w:ilvl="0">
      <w:start w:val="1"/>
      <w:numFmt w:val="decimal"/>
      <w:lvlText w:val="%1."/>
      <w:lvlJc w:val="left"/>
      <w:pPr>
        <w:ind w:left="1287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5D354CF"/>
    <w:multiLevelType w:val="hybridMultilevel"/>
    <w:tmpl w:val="FF109F38"/>
    <w:lvl w:ilvl="0" w:tplc="6CDED9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ADF64C3"/>
    <w:multiLevelType w:val="hybridMultilevel"/>
    <w:tmpl w:val="B35EA866"/>
    <w:lvl w:ilvl="0" w:tplc="825216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8A225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ED97D54"/>
    <w:multiLevelType w:val="hybridMultilevel"/>
    <w:tmpl w:val="C78E06B0"/>
    <w:lvl w:ilvl="0" w:tplc="65EC8C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9DC7EEE"/>
    <w:multiLevelType w:val="hybridMultilevel"/>
    <w:tmpl w:val="0332ED86"/>
    <w:lvl w:ilvl="0" w:tplc="C650A3B6">
      <w:start w:val="1"/>
      <w:numFmt w:val="bullet"/>
      <w:lvlText w:val=""/>
      <w:lvlJc w:val="left"/>
      <w:pPr>
        <w:tabs>
          <w:tab w:val="num" w:pos="578"/>
        </w:tabs>
        <w:ind w:left="578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17" w15:restartNumberingAfterBreak="0">
    <w:nsid w:val="41261C1D"/>
    <w:multiLevelType w:val="hybridMultilevel"/>
    <w:tmpl w:val="091E419E"/>
    <w:lvl w:ilvl="0" w:tplc="9E1287A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1EA73EF"/>
    <w:multiLevelType w:val="hybridMultilevel"/>
    <w:tmpl w:val="EEAA9990"/>
    <w:lvl w:ilvl="0" w:tplc="41326ADE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1E47A5"/>
    <w:multiLevelType w:val="hybridMultilevel"/>
    <w:tmpl w:val="437C712E"/>
    <w:lvl w:ilvl="0" w:tplc="B3F2BF9C">
      <w:numFmt w:val="bullet"/>
      <w:lvlText w:val="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647479F1"/>
    <w:multiLevelType w:val="hybridMultilevel"/>
    <w:tmpl w:val="E1B204CA"/>
    <w:lvl w:ilvl="0" w:tplc="41326AD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  <w:num w:numId="16">
    <w:abstractNumId w:val="11"/>
  </w:num>
  <w:num w:numId="17">
    <w:abstractNumId w:val="14"/>
  </w:num>
  <w:num w:numId="18">
    <w:abstractNumId w:val="20"/>
  </w:num>
  <w:num w:numId="19">
    <w:abstractNumId w:val="17"/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18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29"/>
    <w:rsid w:val="00005255"/>
    <w:rsid w:val="0000562D"/>
    <w:rsid w:val="000064CA"/>
    <w:rsid w:val="0001377F"/>
    <w:rsid w:val="0001785E"/>
    <w:rsid w:val="000209A6"/>
    <w:rsid w:val="00035C79"/>
    <w:rsid w:val="00051987"/>
    <w:rsid w:val="0007234C"/>
    <w:rsid w:val="00077F4B"/>
    <w:rsid w:val="00084543"/>
    <w:rsid w:val="000857E4"/>
    <w:rsid w:val="00085BC1"/>
    <w:rsid w:val="00091F9A"/>
    <w:rsid w:val="00093F8A"/>
    <w:rsid w:val="00096B0A"/>
    <w:rsid w:val="000A45A3"/>
    <w:rsid w:val="000D50AC"/>
    <w:rsid w:val="000E3198"/>
    <w:rsid w:val="000F1C12"/>
    <w:rsid w:val="00107E52"/>
    <w:rsid w:val="00172BC1"/>
    <w:rsid w:val="00185197"/>
    <w:rsid w:val="001868A7"/>
    <w:rsid w:val="001929CF"/>
    <w:rsid w:val="00195AEF"/>
    <w:rsid w:val="001A50CC"/>
    <w:rsid w:val="001A58A6"/>
    <w:rsid w:val="001B3CE0"/>
    <w:rsid w:val="001C003D"/>
    <w:rsid w:val="001D01D1"/>
    <w:rsid w:val="001D4052"/>
    <w:rsid w:val="001D764A"/>
    <w:rsid w:val="001F7F88"/>
    <w:rsid w:val="00201451"/>
    <w:rsid w:val="00205CE3"/>
    <w:rsid w:val="00207233"/>
    <w:rsid w:val="00211389"/>
    <w:rsid w:val="00226455"/>
    <w:rsid w:val="002268E4"/>
    <w:rsid w:val="002570A6"/>
    <w:rsid w:val="00257E4D"/>
    <w:rsid w:val="00261ABB"/>
    <w:rsid w:val="00295B3B"/>
    <w:rsid w:val="002A0EB4"/>
    <w:rsid w:val="002A4ED1"/>
    <w:rsid w:val="002B1B83"/>
    <w:rsid w:val="002C12A6"/>
    <w:rsid w:val="003013B1"/>
    <w:rsid w:val="00316B82"/>
    <w:rsid w:val="00321317"/>
    <w:rsid w:val="00330B37"/>
    <w:rsid w:val="0036039B"/>
    <w:rsid w:val="00362DF2"/>
    <w:rsid w:val="00374949"/>
    <w:rsid w:val="00383846"/>
    <w:rsid w:val="003A6D65"/>
    <w:rsid w:val="003D2E2A"/>
    <w:rsid w:val="003D45FA"/>
    <w:rsid w:val="004008F7"/>
    <w:rsid w:val="00414215"/>
    <w:rsid w:val="00422E4C"/>
    <w:rsid w:val="00423E27"/>
    <w:rsid w:val="00424AF8"/>
    <w:rsid w:val="0044119F"/>
    <w:rsid w:val="00443EB3"/>
    <w:rsid w:val="00456E69"/>
    <w:rsid w:val="0046637A"/>
    <w:rsid w:val="00467092"/>
    <w:rsid w:val="00473BA3"/>
    <w:rsid w:val="00483375"/>
    <w:rsid w:val="0048622F"/>
    <w:rsid w:val="004868D8"/>
    <w:rsid w:val="00496FF0"/>
    <w:rsid w:val="004A4167"/>
    <w:rsid w:val="004A7562"/>
    <w:rsid w:val="004C1147"/>
    <w:rsid w:val="004C4A88"/>
    <w:rsid w:val="004C6740"/>
    <w:rsid w:val="004E188D"/>
    <w:rsid w:val="004F0A77"/>
    <w:rsid w:val="004F0D3E"/>
    <w:rsid w:val="00502334"/>
    <w:rsid w:val="005032A6"/>
    <w:rsid w:val="00506FC9"/>
    <w:rsid w:val="005074CE"/>
    <w:rsid w:val="005076D1"/>
    <w:rsid w:val="00507D1B"/>
    <w:rsid w:val="00511A89"/>
    <w:rsid w:val="00517910"/>
    <w:rsid w:val="005208DE"/>
    <w:rsid w:val="00522DB6"/>
    <w:rsid w:val="005249C5"/>
    <w:rsid w:val="00525992"/>
    <w:rsid w:val="005338D7"/>
    <w:rsid w:val="0054609C"/>
    <w:rsid w:val="0055017D"/>
    <w:rsid w:val="00557316"/>
    <w:rsid w:val="00566CA7"/>
    <w:rsid w:val="00574A1A"/>
    <w:rsid w:val="00576F08"/>
    <w:rsid w:val="00593A00"/>
    <w:rsid w:val="005954D0"/>
    <w:rsid w:val="005B449B"/>
    <w:rsid w:val="005C2E9A"/>
    <w:rsid w:val="005D1427"/>
    <w:rsid w:val="005D5DE5"/>
    <w:rsid w:val="005F1DF9"/>
    <w:rsid w:val="005F4893"/>
    <w:rsid w:val="00606C5B"/>
    <w:rsid w:val="00613436"/>
    <w:rsid w:val="006228B0"/>
    <w:rsid w:val="006409FD"/>
    <w:rsid w:val="00664AEF"/>
    <w:rsid w:val="00692DF9"/>
    <w:rsid w:val="0069312F"/>
    <w:rsid w:val="00694E0A"/>
    <w:rsid w:val="00696C91"/>
    <w:rsid w:val="006B69F6"/>
    <w:rsid w:val="006D6100"/>
    <w:rsid w:val="006E73E0"/>
    <w:rsid w:val="00702409"/>
    <w:rsid w:val="007040F2"/>
    <w:rsid w:val="0071140F"/>
    <w:rsid w:val="00744FE5"/>
    <w:rsid w:val="007475D7"/>
    <w:rsid w:val="007609D0"/>
    <w:rsid w:val="007619A9"/>
    <w:rsid w:val="00761A1E"/>
    <w:rsid w:val="00765722"/>
    <w:rsid w:val="00774362"/>
    <w:rsid w:val="00780D64"/>
    <w:rsid w:val="007845A1"/>
    <w:rsid w:val="00784DD7"/>
    <w:rsid w:val="007A6510"/>
    <w:rsid w:val="007C1A69"/>
    <w:rsid w:val="007C22FA"/>
    <w:rsid w:val="007D0396"/>
    <w:rsid w:val="007D29B0"/>
    <w:rsid w:val="007E4ACB"/>
    <w:rsid w:val="007E644C"/>
    <w:rsid w:val="007E65E2"/>
    <w:rsid w:val="007F7590"/>
    <w:rsid w:val="00827852"/>
    <w:rsid w:val="00834D49"/>
    <w:rsid w:val="00835B06"/>
    <w:rsid w:val="008447D3"/>
    <w:rsid w:val="008503A6"/>
    <w:rsid w:val="00854F56"/>
    <w:rsid w:val="008635A2"/>
    <w:rsid w:val="00867904"/>
    <w:rsid w:val="00877730"/>
    <w:rsid w:val="00882B11"/>
    <w:rsid w:val="00893C72"/>
    <w:rsid w:val="00893F6B"/>
    <w:rsid w:val="008A02F9"/>
    <w:rsid w:val="008B1C19"/>
    <w:rsid w:val="008B6729"/>
    <w:rsid w:val="008B681A"/>
    <w:rsid w:val="008F5277"/>
    <w:rsid w:val="009275C2"/>
    <w:rsid w:val="00936267"/>
    <w:rsid w:val="00947EEF"/>
    <w:rsid w:val="00953A47"/>
    <w:rsid w:val="00955F22"/>
    <w:rsid w:val="00973615"/>
    <w:rsid w:val="00984AB9"/>
    <w:rsid w:val="00991846"/>
    <w:rsid w:val="00994056"/>
    <w:rsid w:val="009A1F29"/>
    <w:rsid w:val="009B17E7"/>
    <w:rsid w:val="009C1844"/>
    <w:rsid w:val="009C7450"/>
    <w:rsid w:val="009C7774"/>
    <w:rsid w:val="009D66EA"/>
    <w:rsid w:val="009D72A1"/>
    <w:rsid w:val="009E2982"/>
    <w:rsid w:val="009F0BF7"/>
    <w:rsid w:val="009F3A44"/>
    <w:rsid w:val="00A0076A"/>
    <w:rsid w:val="00A041D6"/>
    <w:rsid w:val="00A15FD8"/>
    <w:rsid w:val="00A21DB3"/>
    <w:rsid w:val="00A23E49"/>
    <w:rsid w:val="00A275D1"/>
    <w:rsid w:val="00A34B1D"/>
    <w:rsid w:val="00A359FF"/>
    <w:rsid w:val="00A456A2"/>
    <w:rsid w:val="00A4648A"/>
    <w:rsid w:val="00A553FB"/>
    <w:rsid w:val="00A67ED6"/>
    <w:rsid w:val="00A756E5"/>
    <w:rsid w:val="00A864BE"/>
    <w:rsid w:val="00A96A2E"/>
    <w:rsid w:val="00AD078D"/>
    <w:rsid w:val="00AD6340"/>
    <w:rsid w:val="00AF0FDA"/>
    <w:rsid w:val="00B14D31"/>
    <w:rsid w:val="00B15A8D"/>
    <w:rsid w:val="00B21146"/>
    <w:rsid w:val="00B34FA4"/>
    <w:rsid w:val="00B43411"/>
    <w:rsid w:val="00B869D8"/>
    <w:rsid w:val="00B93D50"/>
    <w:rsid w:val="00B94230"/>
    <w:rsid w:val="00BA1CAE"/>
    <w:rsid w:val="00BA2CC6"/>
    <w:rsid w:val="00BB06F9"/>
    <w:rsid w:val="00BB3ABE"/>
    <w:rsid w:val="00BB5254"/>
    <w:rsid w:val="00BC0C60"/>
    <w:rsid w:val="00BC3A40"/>
    <w:rsid w:val="00BD5AF1"/>
    <w:rsid w:val="00BD7216"/>
    <w:rsid w:val="00BD7CB9"/>
    <w:rsid w:val="00BF2F24"/>
    <w:rsid w:val="00BF4D8D"/>
    <w:rsid w:val="00C023A9"/>
    <w:rsid w:val="00C1004C"/>
    <w:rsid w:val="00C12DBD"/>
    <w:rsid w:val="00C25072"/>
    <w:rsid w:val="00C25998"/>
    <w:rsid w:val="00C33CA3"/>
    <w:rsid w:val="00C4364D"/>
    <w:rsid w:val="00C43BF2"/>
    <w:rsid w:val="00C5518D"/>
    <w:rsid w:val="00C5682B"/>
    <w:rsid w:val="00C71AC7"/>
    <w:rsid w:val="00C7423D"/>
    <w:rsid w:val="00C7554B"/>
    <w:rsid w:val="00C93ABB"/>
    <w:rsid w:val="00CA2106"/>
    <w:rsid w:val="00CB1928"/>
    <w:rsid w:val="00CD2B63"/>
    <w:rsid w:val="00CF0AC5"/>
    <w:rsid w:val="00CF4A00"/>
    <w:rsid w:val="00D00E26"/>
    <w:rsid w:val="00D048F5"/>
    <w:rsid w:val="00D07459"/>
    <w:rsid w:val="00D10215"/>
    <w:rsid w:val="00D1224B"/>
    <w:rsid w:val="00D15F78"/>
    <w:rsid w:val="00D166AE"/>
    <w:rsid w:val="00D21D6B"/>
    <w:rsid w:val="00D22652"/>
    <w:rsid w:val="00D345A2"/>
    <w:rsid w:val="00D47F30"/>
    <w:rsid w:val="00D51A34"/>
    <w:rsid w:val="00D52467"/>
    <w:rsid w:val="00D651E3"/>
    <w:rsid w:val="00D66A7D"/>
    <w:rsid w:val="00D80748"/>
    <w:rsid w:val="00D818C1"/>
    <w:rsid w:val="00DA2001"/>
    <w:rsid w:val="00DA745A"/>
    <w:rsid w:val="00DB1E8B"/>
    <w:rsid w:val="00DD2E78"/>
    <w:rsid w:val="00DD78FE"/>
    <w:rsid w:val="00DF14C9"/>
    <w:rsid w:val="00DF417A"/>
    <w:rsid w:val="00DF6B87"/>
    <w:rsid w:val="00E05171"/>
    <w:rsid w:val="00E06CC4"/>
    <w:rsid w:val="00E35F0C"/>
    <w:rsid w:val="00E6264A"/>
    <w:rsid w:val="00E71B97"/>
    <w:rsid w:val="00E72066"/>
    <w:rsid w:val="00EA4399"/>
    <w:rsid w:val="00EC0AFB"/>
    <w:rsid w:val="00EC5A44"/>
    <w:rsid w:val="00ED50BC"/>
    <w:rsid w:val="00ED726C"/>
    <w:rsid w:val="00F06850"/>
    <w:rsid w:val="00F503C9"/>
    <w:rsid w:val="00F51857"/>
    <w:rsid w:val="00F67091"/>
    <w:rsid w:val="00F72FC2"/>
    <w:rsid w:val="00F96FFC"/>
    <w:rsid w:val="00FA3D2D"/>
    <w:rsid w:val="00FB32B8"/>
    <w:rsid w:val="00FC73E7"/>
    <w:rsid w:val="00FD42A5"/>
    <w:rsid w:val="00FE209D"/>
    <w:rsid w:val="00FE474F"/>
    <w:rsid w:val="00FE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253D45"/>
  <w15:docId w15:val="{EF3A384B-0733-49A0-8AE2-93EE1D6B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rsid w:val="00035C79"/>
    <w:rPr>
      <w:rFonts w:ascii="Times New Roman" w:eastAsia="Calibri" w:hAnsi="Times New Roman" w:cs="Times New Roman"/>
      <w:sz w:val="28"/>
      <w:lang w:eastAsia="en-US"/>
    </w:rPr>
  </w:style>
  <w:style w:type="paragraph" w:styleId="1">
    <w:name w:val="heading 1"/>
    <w:basedOn w:val="a2"/>
    <w:next w:val="a2"/>
    <w:link w:val="10"/>
    <w:uiPriority w:val="9"/>
    <w:rsid w:val="00BC0C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Subtitle"/>
    <w:basedOn w:val="a2"/>
    <w:next w:val="a2"/>
    <w:link w:val="a7"/>
    <w:rsid w:val="00096B0A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3"/>
    <w:link w:val="a6"/>
    <w:rsid w:val="00096B0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n-US"/>
    </w:rPr>
  </w:style>
  <w:style w:type="paragraph" w:styleId="a0">
    <w:name w:val="List Bullet"/>
    <w:basedOn w:val="a2"/>
    <w:uiPriority w:val="99"/>
    <w:unhideWhenUsed/>
    <w:qFormat/>
    <w:rsid w:val="00DB1E8B"/>
    <w:pPr>
      <w:numPr>
        <w:numId w:val="4"/>
      </w:numPr>
      <w:ind w:left="0" w:firstLine="709"/>
      <w:contextualSpacing/>
    </w:pPr>
  </w:style>
  <w:style w:type="paragraph" w:styleId="a8">
    <w:name w:val="footer"/>
    <w:basedOn w:val="a2"/>
    <w:link w:val="a9"/>
    <w:uiPriority w:val="99"/>
    <w:rsid w:val="00422E4C"/>
    <w:pPr>
      <w:tabs>
        <w:tab w:val="center" w:pos="4677"/>
        <w:tab w:val="right" w:pos="9355"/>
      </w:tabs>
      <w:spacing w:line="240" w:lineRule="auto"/>
      <w:ind w:firstLine="0"/>
      <w:jc w:val="center"/>
    </w:pPr>
    <w:rPr>
      <w:sz w:val="20"/>
    </w:rPr>
  </w:style>
  <w:style w:type="character" w:customStyle="1" w:styleId="a9">
    <w:name w:val="Нижний колонтитул Знак"/>
    <w:basedOn w:val="a3"/>
    <w:link w:val="a8"/>
    <w:uiPriority w:val="99"/>
    <w:rsid w:val="00422E4C"/>
    <w:rPr>
      <w:rFonts w:ascii="Times New Roman" w:eastAsia="Calibri" w:hAnsi="Times New Roman" w:cs="Times New Roman"/>
      <w:sz w:val="20"/>
      <w:lang w:eastAsia="en-US"/>
    </w:rPr>
  </w:style>
  <w:style w:type="paragraph" w:styleId="a">
    <w:name w:val="List Number"/>
    <w:basedOn w:val="a2"/>
    <w:uiPriority w:val="99"/>
    <w:unhideWhenUsed/>
    <w:qFormat/>
    <w:rsid w:val="00DB1E8B"/>
    <w:pPr>
      <w:numPr>
        <w:numId w:val="9"/>
      </w:numPr>
      <w:tabs>
        <w:tab w:val="clear" w:pos="360"/>
      </w:tabs>
      <w:ind w:left="0" w:firstLine="709"/>
    </w:pPr>
  </w:style>
  <w:style w:type="paragraph" w:customStyle="1" w:styleId="aa">
    <w:name w:val="Тема"/>
    <w:basedOn w:val="a6"/>
    <w:qFormat/>
    <w:rsid w:val="0007234C"/>
    <w:pPr>
      <w:spacing w:before="240" w:after="240"/>
      <w:contextualSpacing/>
    </w:pPr>
    <w:rPr>
      <w:rFonts w:ascii="Times New Roman" w:hAnsi="Times New Roman"/>
      <w:i w:val="0"/>
      <w:color w:val="002060"/>
      <w:sz w:val="28"/>
    </w:rPr>
  </w:style>
  <w:style w:type="paragraph" w:customStyle="1" w:styleId="ab">
    <w:name w:val="Рисунок"/>
    <w:basedOn w:val="a2"/>
    <w:qFormat/>
    <w:rsid w:val="00D66A7D"/>
    <w:pPr>
      <w:spacing w:before="360" w:after="360"/>
      <w:ind w:firstLine="0"/>
      <w:contextualSpacing/>
      <w:jc w:val="center"/>
    </w:pPr>
    <w:rPr>
      <w:color w:val="2F5496" w:themeColor="accent5" w:themeShade="BF"/>
    </w:rPr>
  </w:style>
  <w:style w:type="numbering" w:customStyle="1" w:styleId="a1">
    <w:name w:val="Стиль нумерованный:"/>
    <w:basedOn w:val="a5"/>
    <w:rsid w:val="00CF0AC5"/>
    <w:pPr>
      <w:numPr>
        <w:numId w:val="16"/>
      </w:numPr>
    </w:pPr>
  </w:style>
  <w:style w:type="paragraph" w:styleId="ac">
    <w:name w:val="header"/>
    <w:basedOn w:val="a2"/>
    <w:link w:val="ad"/>
    <w:unhideWhenUsed/>
    <w:rsid w:val="00D2265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3"/>
    <w:link w:val="ac"/>
    <w:rsid w:val="00D22652"/>
    <w:rPr>
      <w:rFonts w:ascii="Times New Roman" w:eastAsia="Calibri" w:hAnsi="Times New Roman" w:cs="Times New Roman"/>
      <w:sz w:val="28"/>
      <w:lang w:eastAsia="en-US"/>
    </w:rPr>
  </w:style>
  <w:style w:type="character" w:customStyle="1" w:styleId="10">
    <w:name w:val="Заголовок 1 Знак"/>
    <w:basedOn w:val="a3"/>
    <w:link w:val="1"/>
    <w:uiPriority w:val="9"/>
    <w:rsid w:val="00BC0C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11">
    <w:name w:val="toc 1"/>
    <w:basedOn w:val="a2"/>
    <w:next w:val="a2"/>
    <w:autoRedefine/>
    <w:uiPriority w:val="39"/>
    <w:unhideWhenUsed/>
    <w:rsid w:val="00BC0C60"/>
    <w:pPr>
      <w:spacing w:after="100"/>
    </w:pPr>
  </w:style>
  <w:style w:type="paragraph" w:customStyle="1" w:styleId="ae">
    <w:name w:val="Заголовок практической работы"/>
    <w:basedOn w:val="a2"/>
    <w:link w:val="af"/>
    <w:qFormat/>
    <w:rsid w:val="00DB1E8B"/>
    <w:pPr>
      <w:spacing w:after="360"/>
      <w:jc w:val="center"/>
    </w:pPr>
    <w:rPr>
      <w:caps/>
      <w:color w:val="002060"/>
      <w:szCs w:val="28"/>
    </w:rPr>
  </w:style>
  <w:style w:type="character" w:customStyle="1" w:styleId="af">
    <w:name w:val="Заголовок практической работы Знак"/>
    <w:basedOn w:val="a3"/>
    <w:link w:val="ae"/>
    <w:rsid w:val="00DB1E8B"/>
    <w:rPr>
      <w:rFonts w:ascii="Times New Roman" w:eastAsia="Calibri" w:hAnsi="Times New Roman" w:cs="Times New Roman"/>
      <w:caps/>
      <w:color w:val="002060"/>
      <w:sz w:val="28"/>
      <w:szCs w:val="28"/>
      <w:lang w:eastAsia="en-US"/>
    </w:rPr>
  </w:style>
  <w:style w:type="character" w:styleId="af0">
    <w:name w:val="Placeholder Text"/>
    <w:basedOn w:val="a3"/>
    <w:uiPriority w:val="99"/>
    <w:semiHidden/>
    <w:rsid w:val="00893F6B"/>
    <w:rPr>
      <w:color w:val="808080"/>
    </w:rPr>
  </w:style>
  <w:style w:type="paragraph" w:styleId="af1">
    <w:name w:val="Balloon Text"/>
    <w:basedOn w:val="a2"/>
    <w:link w:val="af2"/>
    <w:uiPriority w:val="99"/>
    <w:semiHidden/>
    <w:unhideWhenUsed/>
    <w:rsid w:val="002268E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3"/>
    <w:link w:val="af1"/>
    <w:uiPriority w:val="99"/>
    <w:semiHidden/>
    <w:rsid w:val="002268E4"/>
    <w:rPr>
      <w:rFonts w:ascii="Segoe UI" w:eastAsia="Calibri" w:hAnsi="Segoe UI" w:cs="Segoe UI"/>
      <w:sz w:val="18"/>
      <w:szCs w:val="18"/>
      <w:lang w:eastAsia="en-US"/>
    </w:rPr>
  </w:style>
  <w:style w:type="paragraph" w:customStyle="1" w:styleId="af3">
    <w:name w:val="Код програми"/>
    <w:basedOn w:val="a2"/>
    <w:qFormat/>
    <w:rsid w:val="00496FF0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styleId="HTML">
    <w:name w:val="HTML Preformatted"/>
    <w:basedOn w:val="a2"/>
    <w:link w:val="HTML0"/>
    <w:uiPriority w:val="99"/>
    <w:semiHidden/>
    <w:unhideWhenUsed/>
    <w:rsid w:val="00496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496FF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No Spacing"/>
    <w:uiPriority w:val="1"/>
    <w:qFormat/>
    <w:rsid w:val="00BD5AF1"/>
    <w:pPr>
      <w:spacing w:line="240" w:lineRule="auto"/>
      <w:ind w:firstLine="0"/>
      <w:jc w:val="left"/>
    </w:pPr>
    <w:rPr>
      <w:rFonts w:ascii="Times New Roman" w:eastAsia="Calibri" w:hAnsi="Times New Roman" w:cs="Times New Roman"/>
      <w:sz w:val="24"/>
      <w:lang w:eastAsia="en-US"/>
    </w:rPr>
  </w:style>
  <w:style w:type="paragraph" w:customStyle="1" w:styleId="TableParagraph">
    <w:name w:val="Table Paragraph"/>
    <w:basedOn w:val="a2"/>
    <w:uiPriority w:val="1"/>
    <w:qFormat/>
    <w:rsid w:val="00BD5AF1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/>
      <w:sz w:val="22"/>
      <w:lang w:val="uk-UA"/>
    </w:rPr>
  </w:style>
  <w:style w:type="paragraph" w:styleId="af5">
    <w:name w:val="List Paragraph"/>
    <w:basedOn w:val="a2"/>
    <w:uiPriority w:val="34"/>
    <w:rsid w:val="00093F8A"/>
    <w:pPr>
      <w:ind w:left="720"/>
      <w:contextualSpacing/>
    </w:pPr>
  </w:style>
  <w:style w:type="paragraph" w:styleId="af6">
    <w:name w:val="Normal (Web)"/>
    <w:basedOn w:val="a2"/>
    <w:uiPriority w:val="99"/>
    <w:semiHidden/>
    <w:unhideWhenUsed/>
    <w:rsid w:val="006B69F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voqu\Downloads\report_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269B3-86A1-418D-BE01-85B45A758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report_template.dotx</Template>
  <TotalTime>6</TotalTime>
  <Pages>5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avoqu</dc:creator>
  <cp:lastModifiedBy>Константин Антипов</cp:lastModifiedBy>
  <cp:revision>2</cp:revision>
  <dcterms:created xsi:type="dcterms:W3CDTF">2022-10-08T09:16:00Z</dcterms:created>
  <dcterms:modified xsi:type="dcterms:W3CDTF">2022-10-08T09:16:00Z</dcterms:modified>
</cp:coreProperties>
</file>