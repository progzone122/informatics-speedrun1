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00AD0" w14:textId="4D7634EB" w:rsidR="00BD5AF1" w:rsidRPr="00BB5254" w:rsidRDefault="00BD5AF1" w:rsidP="00BD5AF1">
      <w:pPr>
        <w:pStyle w:val="1"/>
        <w:ind w:firstLine="0"/>
        <w:rPr>
          <w:lang w:val="en-US"/>
        </w:rPr>
      </w:pPr>
    </w:p>
    <w:p w14:paraId="3F6B8E3A" w14:textId="77777777" w:rsidR="00BD5AF1" w:rsidRDefault="00BD5AF1" w:rsidP="00BD5AF1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Фаховий коледж ракетно-космічного машинобудування</w:t>
      </w:r>
    </w:p>
    <w:p w14:paraId="1C3C178C" w14:textId="77777777" w:rsidR="00BD5AF1" w:rsidRDefault="00BD5AF1" w:rsidP="00BD5AF1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Дніпровського національного університету імені Олеся Гончара</w:t>
      </w:r>
    </w:p>
    <w:p w14:paraId="4860237C" w14:textId="77777777" w:rsidR="00BD5AF1" w:rsidRDefault="00BD5AF1" w:rsidP="00BD5AF1">
      <w:pPr>
        <w:ind w:firstLine="0"/>
        <w:jc w:val="center"/>
        <w:rPr>
          <w:szCs w:val="28"/>
          <w:lang w:val="uk-UA"/>
        </w:rPr>
      </w:pPr>
    </w:p>
    <w:p w14:paraId="2B3E2CC8" w14:textId="77777777" w:rsidR="00BD5AF1" w:rsidRDefault="00BD5AF1" w:rsidP="00BD5AF1">
      <w:pPr>
        <w:ind w:firstLine="0"/>
        <w:jc w:val="center"/>
        <w:rPr>
          <w:szCs w:val="28"/>
          <w:lang w:val="uk-UA"/>
        </w:rPr>
      </w:pPr>
    </w:p>
    <w:p w14:paraId="0B48BB3E" w14:textId="77777777" w:rsidR="00BD5AF1" w:rsidRDefault="00BD5AF1" w:rsidP="00BD5AF1">
      <w:pPr>
        <w:ind w:firstLine="0"/>
        <w:jc w:val="center"/>
        <w:rPr>
          <w:szCs w:val="28"/>
          <w:lang w:val="uk-UA"/>
        </w:rPr>
      </w:pPr>
    </w:p>
    <w:p w14:paraId="0043F10D" w14:textId="77777777" w:rsidR="00BD5AF1" w:rsidRDefault="00BD5AF1" w:rsidP="00BD5AF1">
      <w:pPr>
        <w:ind w:firstLine="0"/>
        <w:jc w:val="center"/>
        <w:rPr>
          <w:szCs w:val="28"/>
          <w:lang w:val="uk-UA"/>
        </w:rPr>
      </w:pPr>
    </w:p>
    <w:p w14:paraId="498323B0" w14:textId="77777777" w:rsidR="00BD5AF1" w:rsidRDefault="00BD5AF1" w:rsidP="00BD5AF1">
      <w:pPr>
        <w:ind w:firstLine="0"/>
        <w:jc w:val="center"/>
        <w:rPr>
          <w:szCs w:val="28"/>
          <w:lang w:val="uk-UA"/>
        </w:rPr>
      </w:pPr>
    </w:p>
    <w:p w14:paraId="46FCF7F9" w14:textId="77777777" w:rsidR="00BD5AF1" w:rsidRDefault="00BD5AF1" w:rsidP="00BD5AF1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ЗВІТ</w:t>
      </w:r>
    </w:p>
    <w:p w14:paraId="71C1D5EF" w14:textId="77777777" w:rsidR="00BD5AF1" w:rsidRDefault="00BD5AF1" w:rsidP="00BD5AF1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з лабораторних робіт</w:t>
      </w:r>
    </w:p>
    <w:p w14:paraId="343920CB" w14:textId="77777777" w:rsidR="00BD5AF1" w:rsidRDefault="00BD5AF1" w:rsidP="00BD5AF1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з дисципліни «Технології (Програмування)»</w:t>
      </w:r>
    </w:p>
    <w:p w14:paraId="0EABE60A" w14:textId="77777777" w:rsidR="00BD5AF1" w:rsidRDefault="00BD5AF1" w:rsidP="00BD5AF1">
      <w:pPr>
        <w:ind w:firstLine="0"/>
        <w:jc w:val="center"/>
        <w:rPr>
          <w:szCs w:val="28"/>
          <w:lang w:val="uk-UA"/>
        </w:rPr>
      </w:pPr>
    </w:p>
    <w:p w14:paraId="73A4BC63" w14:textId="77777777" w:rsidR="00BD5AF1" w:rsidRDefault="00BD5AF1" w:rsidP="00BD5AF1"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>Спеціальність</w:t>
      </w:r>
      <w:r>
        <w:rPr>
          <w:szCs w:val="28"/>
          <w:lang w:val="uk-UA"/>
        </w:rPr>
        <w:tab/>
        <w:t>123 Комп’ютерна інженерія</w:t>
      </w:r>
    </w:p>
    <w:p w14:paraId="11DC08FF" w14:textId="77777777" w:rsidR="00BD5AF1" w:rsidRPr="00F757DE" w:rsidRDefault="00BD5AF1" w:rsidP="00BD5AF1"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>Група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</w:rPr>
        <w:t>КС-2</w:t>
      </w:r>
      <w:r>
        <w:rPr>
          <w:szCs w:val="28"/>
          <w:lang w:val="uk-UA"/>
        </w:rPr>
        <w:t>1</w:t>
      </w:r>
      <w:r>
        <w:rPr>
          <w:szCs w:val="28"/>
        </w:rPr>
        <w:t>-</w:t>
      </w:r>
      <w:r>
        <w:rPr>
          <w:szCs w:val="28"/>
          <w:lang w:val="uk-UA"/>
        </w:rPr>
        <w:t>1</w:t>
      </w:r>
    </w:p>
    <w:p w14:paraId="4151C8D2" w14:textId="77777777" w:rsidR="00BD5AF1" w:rsidRDefault="00BD5AF1" w:rsidP="00BD5AF1">
      <w:pPr>
        <w:ind w:firstLine="0"/>
        <w:jc w:val="right"/>
        <w:rPr>
          <w:szCs w:val="28"/>
          <w:lang w:val="uk-UA"/>
        </w:rPr>
      </w:pPr>
    </w:p>
    <w:p w14:paraId="7992043D" w14:textId="77777777" w:rsidR="00BD5AF1" w:rsidRDefault="00BD5AF1" w:rsidP="00BD5AF1">
      <w:pPr>
        <w:ind w:firstLine="0"/>
        <w:jc w:val="right"/>
        <w:rPr>
          <w:szCs w:val="28"/>
          <w:lang w:val="uk-UA"/>
        </w:rPr>
      </w:pPr>
    </w:p>
    <w:p w14:paraId="71B9A433" w14:textId="77777777" w:rsidR="00BD5AF1" w:rsidRDefault="00BD5AF1" w:rsidP="00BD5AF1">
      <w:pPr>
        <w:ind w:firstLine="0"/>
        <w:jc w:val="right"/>
        <w:rPr>
          <w:szCs w:val="28"/>
          <w:lang w:val="uk-UA"/>
        </w:rPr>
      </w:pPr>
    </w:p>
    <w:p w14:paraId="79DD2518" w14:textId="77777777" w:rsidR="00BD5AF1" w:rsidRDefault="00BD5AF1" w:rsidP="00BD5AF1">
      <w:pPr>
        <w:ind w:firstLine="0"/>
        <w:jc w:val="right"/>
        <w:rPr>
          <w:szCs w:val="28"/>
          <w:lang w:val="uk-UA"/>
        </w:rPr>
      </w:pPr>
    </w:p>
    <w:p w14:paraId="33E51191" w14:textId="77777777" w:rsidR="00BD5AF1" w:rsidRPr="00282C0E" w:rsidRDefault="00BD5AF1" w:rsidP="00BD5AF1"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>Виконав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Антіпов К.І.</w:t>
      </w:r>
    </w:p>
    <w:p w14:paraId="75DFA749" w14:textId="1962304D" w:rsidR="00BD5AF1" w:rsidRDefault="00BD5AF1" w:rsidP="00BD5AF1"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>Перевірив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М.М Гапоненко</w:t>
      </w:r>
    </w:p>
    <w:p w14:paraId="2021A3E4" w14:textId="77777777" w:rsidR="00BD5AF1" w:rsidRDefault="00BD5AF1" w:rsidP="00BD5AF1">
      <w:pPr>
        <w:ind w:firstLine="0"/>
        <w:rPr>
          <w:szCs w:val="28"/>
          <w:lang w:val="uk-UA"/>
        </w:rPr>
      </w:pPr>
    </w:p>
    <w:p w14:paraId="45992BC8" w14:textId="77777777" w:rsidR="00BD5AF1" w:rsidRDefault="00BD5AF1" w:rsidP="00BD5AF1">
      <w:pPr>
        <w:ind w:firstLine="0"/>
        <w:rPr>
          <w:szCs w:val="28"/>
          <w:lang w:val="uk-UA"/>
        </w:rPr>
      </w:pPr>
    </w:p>
    <w:p w14:paraId="20317C36" w14:textId="77777777" w:rsidR="00BD5AF1" w:rsidRDefault="00BD5AF1" w:rsidP="00BD5AF1">
      <w:pPr>
        <w:ind w:firstLine="0"/>
        <w:rPr>
          <w:szCs w:val="28"/>
          <w:lang w:val="uk-UA"/>
        </w:rPr>
      </w:pPr>
    </w:p>
    <w:p w14:paraId="2576F451" w14:textId="77777777" w:rsidR="00BD5AF1" w:rsidRDefault="00BD5AF1" w:rsidP="00BD5AF1">
      <w:pPr>
        <w:ind w:firstLine="0"/>
        <w:rPr>
          <w:szCs w:val="28"/>
          <w:lang w:val="uk-UA"/>
        </w:rPr>
      </w:pPr>
    </w:p>
    <w:p w14:paraId="5F8792F4" w14:textId="77777777" w:rsidR="00BD5AF1" w:rsidRDefault="00BD5AF1" w:rsidP="00BD5AF1">
      <w:pPr>
        <w:ind w:firstLine="0"/>
        <w:rPr>
          <w:szCs w:val="28"/>
          <w:lang w:val="uk-UA"/>
        </w:rPr>
      </w:pPr>
    </w:p>
    <w:p w14:paraId="6F1D7813" w14:textId="77777777" w:rsidR="00BD5AF1" w:rsidRDefault="00BD5AF1" w:rsidP="00BD5AF1">
      <w:pPr>
        <w:ind w:firstLine="0"/>
        <w:rPr>
          <w:szCs w:val="28"/>
          <w:lang w:val="uk-UA"/>
        </w:rPr>
      </w:pPr>
    </w:p>
    <w:p w14:paraId="58945E26" w14:textId="77777777" w:rsidR="00BD5AF1" w:rsidRDefault="00BD5AF1" w:rsidP="00BD5AF1">
      <w:pPr>
        <w:ind w:firstLine="0"/>
        <w:rPr>
          <w:szCs w:val="28"/>
          <w:lang w:val="uk-UA"/>
        </w:rPr>
      </w:pPr>
    </w:p>
    <w:p w14:paraId="4EECAB59" w14:textId="77777777" w:rsidR="00BD5AF1" w:rsidRDefault="00BD5AF1" w:rsidP="00BD5AF1">
      <w:pPr>
        <w:ind w:firstLine="0"/>
        <w:jc w:val="center"/>
        <w:rPr>
          <w:szCs w:val="28"/>
          <w:lang w:val="uk-UA"/>
        </w:rPr>
      </w:pPr>
      <w:r w:rsidRPr="005523F1">
        <w:rPr>
          <w:szCs w:val="28"/>
          <w:lang w:val="uk-UA"/>
        </w:rPr>
        <w:t>20</w:t>
      </w:r>
      <w:r>
        <w:rPr>
          <w:szCs w:val="28"/>
          <w:lang w:val="uk-UA"/>
        </w:rPr>
        <w:t>21-2022</w:t>
      </w:r>
    </w:p>
    <w:p w14:paraId="68766379" w14:textId="77777777" w:rsidR="00BD5AF1" w:rsidRPr="00F81644" w:rsidRDefault="00BD5AF1" w:rsidP="00BD5AF1">
      <w:pPr>
        <w:ind w:firstLine="0"/>
        <w:jc w:val="center"/>
        <w:rPr>
          <w:szCs w:val="28"/>
          <w:lang w:val="uk-UA"/>
        </w:rPr>
      </w:pPr>
      <w:r>
        <w:rPr>
          <w:szCs w:val="28"/>
        </w:rPr>
        <w:br w:type="page"/>
      </w:r>
      <w:r w:rsidRPr="00F81644">
        <w:rPr>
          <w:szCs w:val="28"/>
          <w:lang w:val="uk-UA"/>
        </w:rPr>
        <w:lastRenderedPageBreak/>
        <w:t>ЗМІСТ</w:t>
      </w:r>
    </w:p>
    <w:p w14:paraId="20D3199C" w14:textId="77777777" w:rsidR="00BD5AF1" w:rsidRPr="00C50D8C" w:rsidRDefault="00BD5AF1" w:rsidP="00BD5AF1">
      <w:pPr>
        <w:ind w:firstLine="0"/>
        <w:jc w:val="center"/>
        <w:rPr>
          <w:sz w:val="52"/>
          <w:szCs w:val="52"/>
          <w:lang w:val="uk-UA"/>
        </w:rPr>
      </w:pPr>
    </w:p>
    <w:p w14:paraId="1D640E69" w14:textId="6C30D8F3" w:rsidR="00BD5AF1" w:rsidRDefault="00FD6800" w:rsidP="00BD5AF1">
      <w:pPr>
        <w:tabs>
          <w:tab w:val="right" w:leader="dot" w:pos="9639"/>
        </w:tabs>
        <w:ind w:firstLine="0"/>
        <w:rPr>
          <w:spacing w:val="-2"/>
          <w:szCs w:val="28"/>
          <w:lang w:val="uk-UA"/>
        </w:rPr>
      </w:pPr>
      <w:r>
        <w:rPr>
          <w:spacing w:val="-2"/>
          <w:lang w:val="uk-UA"/>
        </w:rPr>
        <w:t xml:space="preserve">Лабораторна робота № </w:t>
      </w:r>
      <w:r w:rsidR="0046457B" w:rsidRPr="00891D92">
        <w:rPr>
          <w:spacing w:val="-2"/>
        </w:rPr>
        <w:t>4</w:t>
      </w:r>
      <w:r>
        <w:rPr>
          <w:spacing w:val="-2"/>
          <w:szCs w:val="28"/>
          <w:lang w:val="uk-UA"/>
        </w:rPr>
        <w:tab/>
      </w:r>
    </w:p>
    <w:p w14:paraId="2289A29F" w14:textId="77777777" w:rsidR="00BD5AF1" w:rsidRDefault="00BD5AF1" w:rsidP="00BD5AF1">
      <w:pPr>
        <w:tabs>
          <w:tab w:val="right" w:leader="dot" w:pos="9639"/>
        </w:tabs>
        <w:ind w:firstLine="0"/>
        <w:rPr>
          <w:spacing w:val="-2"/>
          <w:szCs w:val="28"/>
          <w:lang w:val="uk-UA"/>
        </w:rPr>
      </w:pPr>
    </w:p>
    <w:p w14:paraId="15306463" w14:textId="77777777" w:rsidR="00BD5AF1" w:rsidRPr="00C31275" w:rsidRDefault="00BD5AF1" w:rsidP="00BD5AF1">
      <w:pPr>
        <w:tabs>
          <w:tab w:val="right" w:leader="dot" w:pos="9639"/>
        </w:tabs>
        <w:ind w:firstLine="0"/>
        <w:rPr>
          <w:spacing w:val="-2"/>
          <w:szCs w:val="28"/>
        </w:rPr>
      </w:pPr>
    </w:p>
    <w:p w14:paraId="7C87ED66" w14:textId="77777777" w:rsidR="00BD5AF1" w:rsidRDefault="00BD5AF1" w:rsidP="00BD5AF1">
      <w:pPr>
        <w:tabs>
          <w:tab w:val="right" w:leader="dot" w:pos="9639"/>
        </w:tabs>
        <w:ind w:firstLine="0"/>
        <w:rPr>
          <w:spacing w:val="-2"/>
          <w:lang w:val="uk-UA"/>
        </w:rPr>
      </w:pPr>
    </w:p>
    <w:p w14:paraId="05AB4E2E" w14:textId="77777777" w:rsidR="00BD5AF1" w:rsidRDefault="00BD5AF1" w:rsidP="00BD5AF1">
      <w:pPr>
        <w:tabs>
          <w:tab w:val="right" w:leader="dot" w:pos="9639"/>
        </w:tabs>
        <w:ind w:firstLine="0"/>
        <w:rPr>
          <w:spacing w:val="-2"/>
          <w:lang w:val="uk-UA"/>
        </w:rPr>
      </w:pPr>
    </w:p>
    <w:p w14:paraId="17E2F263" w14:textId="77777777" w:rsidR="00BD5AF1" w:rsidRDefault="00BD5AF1" w:rsidP="00BD5AF1">
      <w:pPr>
        <w:tabs>
          <w:tab w:val="right" w:leader="dot" w:pos="9639"/>
        </w:tabs>
        <w:ind w:firstLine="0"/>
        <w:rPr>
          <w:szCs w:val="28"/>
          <w:lang w:val="uk-UA"/>
        </w:rPr>
      </w:pPr>
    </w:p>
    <w:p w14:paraId="787971DD" w14:textId="77777777" w:rsidR="00BD5AF1" w:rsidRPr="00A25F18" w:rsidRDefault="00BD5AF1" w:rsidP="00BD5AF1">
      <w:pPr>
        <w:ind w:firstLine="0"/>
        <w:rPr>
          <w:szCs w:val="28"/>
          <w:lang w:val="uk-UA"/>
        </w:rPr>
      </w:pPr>
    </w:p>
    <w:p w14:paraId="66122A70" w14:textId="77777777" w:rsidR="00BD5AF1" w:rsidRDefault="00BD5AF1" w:rsidP="00BD5AF1">
      <w:pPr>
        <w:ind w:left="567" w:firstLine="0"/>
        <w:rPr>
          <w:szCs w:val="28"/>
          <w:lang w:val="uk-UA"/>
        </w:rPr>
      </w:pPr>
    </w:p>
    <w:p w14:paraId="61F2EDF7" w14:textId="77777777" w:rsidR="00BD5AF1" w:rsidRPr="003B1FE0" w:rsidRDefault="00BD5AF1" w:rsidP="00BD5AF1">
      <w:pPr>
        <w:jc w:val="center"/>
        <w:rPr>
          <w:szCs w:val="28"/>
        </w:rPr>
      </w:pPr>
      <w:r>
        <w:rPr>
          <w:szCs w:val="28"/>
          <w:lang w:val="uk-UA"/>
        </w:rPr>
        <w:br w:type="page"/>
      </w:r>
      <w:r w:rsidRPr="003B1FE0">
        <w:rPr>
          <w:szCs w:val="28"/>
        </w:rPr>
        <w:lastRenderedPageBreak/>
        <w:t xml:space="preserve"> </w:t>
      </w:r>
    </w:p>
    <w:p w14:paraId="3FA0106C" w14:textId="529BAE04" w:rsidR="00BD5AF1" w:rsidRPr="005C287A" w:rsidRDefault="00BD5AF1" w:rsidP="00BD5AF1">
      <w:pPr>
        <w:jc w:val="center"/>
        <w:rPr>
          <w:szCs w:val="28"/>
        </w:rPr>
      </w:pPr>
      <w:r w:rsidRPr="003B1FE0">
        <w:rPr>
          <w:szCs w:val="28"/>
        </w:rPr>
        <w:t>Л</w:t>
      </w:r>
      <w:r w:rsidRPr="003B1FE0">
        <w:rPr>
          <w:szCs w:val="28"/>
          <w:lang w:val="uk-UA"/>
        </w:rPr>
        <w:t>АБОРАТОРНА РОБОТА</w:t>
      </w:r>
      <w:r w:rsidRPr="003B1FE0">
        <w:rPr>
          <w:szCs w:val="28"/>
        </w:rPr>
        <w:t xml:space="preserve"> </w:t>
      </w:r>
      <w:r w:rsidRPr="005D1765">
        <w:rPr>
          <w:szCs w:val="28"/>
        </w:rPr>
        <w:t>№</w:t>
      </w:r>
      <w:r w:rsidRPr="005D1765">
        <w:rPr>
          <w:szCs w:val="28"/>
          <w:lang w:val="uk-UA"/>
        </w:rPr>
        <w:t xml:space="preserve"> </w:t>
      </w:r>
      <w:r w:rsidR="005C287A" w:rsidRPr="005C287A">
        <w:rPr>
          <w:szCs w:val="28"/>
        </w:rPr>
        <w:t>4</w:t>
      </w:r>
    </w:p>
    <w:p w14:paraId="7AA2C417" w14:textId="1F0F2077" w:rsidR="00BD5AF1" w:rsidRDefault="00BD5AF1" w:rsidP="00BD5AF1">
      <w:pPr>
        <w:pStyle w:val="aa"/>
        <w:rPr>
          <w:lang w:val="uk-UA"/>
        </w:rPr>
      </w:pPr>
      <w:r w:rsidRPr="00F81644">
        <w:rPr>
          <w:lang w:val="uk-UA"/>
        </w:rPr>
        <w:t xml:space="preserve">Тема: </w:t>
      </w:r>
      <w:r w:rsidR="00244855" w:rsidRPr="00244855">
        <w:rPr>
          <w:lang w:val="uk-UA"/>
        </w:rPr>
        <w:t>Складання та налагодження розгалужених програм з використанням опера-торів if та if-else.</w:t>
      </w:r>
    </w:p>
    <w:p w14:paraId="3FA18827" w14:textId="597E866B" w:rsidR="0012651E" w:rsidRDefault="00BD5AF1" w:rsidP="0012651E">
      <w:pPr>
        <w:pStyle w:val="aa"/>
        <w:rPr>
          <w:szCs w:val="28"/>
        </w:rPr>
      </w:pPr>
      <w:r w:rsidRPr="00F757DE">
        <w:t xml:space="preserve">Мета: </w:t>
      </w:r>
      <w:r w:rsidR="005C287A" w:rsidRPr="005C287A">
        <w:rPr>
          <w:szCs w:val="28"/>
        </w:rPr>
        <w:t>Придбати практичні навички при складанні та налагодженні програм розгалужених алгоритмів, використовуючи оператор-перемикач switch. Виробити навички орга-нізації однорівневого меню програми.</w:t>
      </w:r>
    </w:p>
    <w:p w14:paraId="5AF0610B" w14:textId="7961C90D" w:rsidR="0012651E" w:rsidRPr="008F4FB3" w:rsidRDefault="008F4FB3" w:rsidP="008F4FB3">
      <w:pPr>
        <w:pStyle w:val="a"/>
      </w:pPr>
      <w:r>
        <w:t xml:space="preserve">Блок </w:t>
      </w:r>
      <w:r>
        <w:rPr>
          <w:lang w:val="uk-UA"/>
        </w:rPr>
        <w:t>схема (Рисунок 1)</w:t>
      </w:r>
    </w:p>
    <w:p w14:paraId="376AE75E" w14:textId="747E838F" w:rsidR="008F4FB3" w:rsidRDefault="008F4FB3" w:rsidP="008F4FB3">
      <w:pPr>
        <w:pStyle w:val="ab"/>
      </w:pPr>
      <w:r>
        <w:rPr>
          <w:noProof/>
          <w:lang w:val="uk-UA"/>
        </w:rPr>
        <w:drawing>
          <wp:inline distT="0" distB="0" distL="0" distR="0" wp14:anchorId="6247C60B" wp14:editId="2AE7C319">
            <wp:extent cx="3992880" cy="5185690"/>
            <wp:effectExtent l="0" t="0" r="762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122" cy="5191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AC4FE" w14:textId="332B9F6A" w:rsidR="008F4FB3" w:rsidRDefault="008F4FB3" w:rsidP="008F4FB3">
      <w:pPr>
        <w:pStyle w:val="ab"/>
        <w:rPr>
          <w:lang w:val="uk-UA"/>
        </w:rPr>
      </w:pPr>
      <w:r>
        <w:rPr>
          <w:lang w:val="uk-UA"/>
        </w:rPr>
        <w:t>Рисунок 1</w:t>
      </w:r>
    </w:p>
    <w:p w14:paraId="2B8F8053" w14:textId="3B3AA953" w:rsidR="00D07977" w:rsidRDefault="00D07977" w:rsidP="008F4FB3">
      <w:pPr>
        <w:pStyle w:val="ab"/>
        <w:rPr>
          <w:lang w:val="uk-UA"/>
        </w:rPr>
      </w:pPr>
    </w:p>
    <w:p w14:paraId="547E9F55" w14:textId="77777777" w:rsidR="00D07977" w:rsidRPr="009567D9" w:rsidRDefault="00D07977" w:rsidP="008F4FB3">
      <w:pPr>
        <w:pStyle w:val="ab"/>
        <w:rPr>
          <w:lang w:val="uk-UA"/>
        </w:rPr>
      </w:pPr>
    </w:p>
    <w:p w14:paraId="489B0DCB" w14:textId="37A512EC" w:rsidR="008F4FB3" w:rsidRPr="00891D92" w:rsidRDefault="00891D92" w:rsidP="008F4FB3">
      <w:pPr>
        <w:pStyle w:val="a"/>
      </w:pPr>
      <w:r>
        <w:rPr>
          <w:lang w:val="uk-UA"/>
        </w:rPr>
        <w:t>Постановка задачі</w:t>
      </w:r>
      <w:r w:rsidR="008F4FB3">
        <w:rPr>
          <w:lang w:val="uk-UA"/>
        </w:rPr>
        <w:t>:</w:t>
      </w:r>
    </w:p>
    <w:p w14:paraId="687EBAD7" w14:textId="77777777" w:rsidR="005C287A" w:rsidRPr="006B78CE" w:rsidRDefault="005C287A" w:rsidP="005C287A">
      <w:pPr>
        <w:spacing w:line="276" w:lineRule="auto"/>
        <w:rPr>
          <w:szCs w:val="28"/>
          <w:lang w:val="uk-UA"/>
        </w:rPr>
      </w:pPr>
      <w:r>
        <w:rPr>
          <w:szCs w:val="28"/>
          <w:lang w:val="uk-UA"/>
        </w:rPr>
        <w:t xml:space="preserve">Для заданих дійсних чисел </w:t>
      </w:r>
      <w:r>
        <w:rPr>
          <w:szCs w:val="28"/>
          <w:lang w:val="en-US"/>
        </w:rPr>
        <w:t>x</w:t>
      </w:r>
      <w:r w:rsidRPr="0065243B">
        <w:rPr>
          <w:szCs w:val="28"/>
          <w:lang w:val="uk-UA"/>
        </w:rPr>
        <w:t xml:space="preserve">, </w:t>
      </w:r>
      <w:r>
        <w:rPr>
          <w:szCs w:val="28"/>
          <w:lang w:val="en-US"/>
        </w:rPr>
        <w:t>a</w:t>
      </w:r>
      <w:r w:rsidRPr="0065243B">
        <w:rPr>
          <w:szCs w:val="28"/>
          <w:lang w:val="uk-UA"/>
        </w:rPr>
        <w:t xml:space="preserve">, </w:t>
      </w:r>
      <w:r>
        <w:rPr>
          <w:szCs w:val="28"/>
          <w:lang w:val="en-US"/>
        </w:rPr>
        <w:t>d</w:t>
      </w:r>
      <w:r w:rsidRPr="0065243B">
        <w:rPr>
          <w:szCs w:val="28"/>
          <w:lang w:val="uk-UA"/>
        </w:rPr>
        <w:t xml:space="preserve">, </w:t>
      </w:r>
      <w:r>
        <w:rPr>
          <w:szCs w:val="28"/>
          <w:lang w:val="en-US"/>
        </w:rPr>
        <w:t>c</w:t>
      </w:r>
      <w:r w:rsidRPr="0065243B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розробити програму обчислення </w:t>
      </w:r>
      <w:r w:rsidRPr="00D26B57">
        <w:rPr>
          <w:szCs w:val="28"/>
          <w:lang w:val="uk-UA"/>
        </w:rPr>
        <w:t>значе</w:t>
      </w:r>
      <w:r w:rsidRPr="00D26B57">
        <w:rPr>
          <w:szCs w:val="28"/>
          <w:lang w:val="uk-UA"/>
        </w:rPr>
        <w:t>н</w:t>
      </w:r>
      <w:r w:rsidRPr="00D26B57">
        <w:rPr>
          <w:szCs w:val="28"/>
          <w:lang w:val="uk-UA"/>
        </w:rPr>
        <w:t>ня функції F</w:t>
      </w:r>
      <w:r>
        <w:rPr>
          <w:szCs w:val="28"/>
          <w:lang w:val="uk-UA"/>
        </w:rPr>
        <w:t xml:space="preserve"> за формулами згідно Вашого варіанту.</w:t>
      </w:r>
      <w:r w:rsidRPr="006B1D3E">
        <w:rPr>
          <w:szCs w:val="28"/>
          <w:lang w:val="uk-UA"/>
        </w:rPr>
        <w:t xml:space="preserve"> </w:t>
      </w:r>
      <w:r w:rsidRPr="006B78CE">
        <w:rPr>
          <w:szCs w:val="28"/>
          <w:lang w:val="uk-UA"/>
        </w:rPr>
        <w:t>Програма повинна задовол</w:t>
      </w:r>
      <w:r w:rsidRPr="006B78CE">
        <w:rPr>
          <w:szCs w:val="28"/>
          <w:lang w:val="uk-UA"/>
        </w:rPr>
        <w:t>ь</w:t>
      </w:r>
      <w:r w:rsidRPr="006B78CE">
        <w:rPr>
          <w:szCs w:val="28"/>
          <w:lang w:val="uk-UA"/>
        </w:rPr>
        <w:t>няти наступним вим</w:t>
      </w:r>
      <w:r w:rsidRPr="006B78CE">
        <w:rPr>
          <w:szCs w:val="28"/>
          <w:lang w:val="uk-UA"/>
        </w:rPr>
        <w:t>о</w:t>
      </w:r>
      <w:r w:rsidRPr="006B78CE">
        <w:rPr>
          <w:szCs w:val="28"/>
          <w:lang w:val="uk-UA"/>
        </w:rPr>
        <w:t>гам:</w:t>
      </w:r>
    </w:p>
    <w:p w14:paraId="60D2BB2C" w14:textId="77777777" w:rsidR="005C287A" w:rsidRPr="00197ECA" w:rsidRDefault="005C287A" w:rsidP="005C287A">
      <w:pPr>
        <w:numPr>
          <w:ilvl w:val="0"/>
          <w:numId w:val="24"/>
        </w:numPr>
        <w:spacing w:line="276" w:lineRule="auto"/>
        <w:ind w:left="0" w:firstLine="709"/>
        <w:rPr>
          <w:szCs w:val="28"/>
          <w:lang w:val="uk-UA"/>
        </w:rPr>
      </w:pPr>
      <w:r>
        <w:rPr>
          <w:szCs w:val="28"/>
          <w:lang w:val="uk-UA"/>
        </w:rPr>
        <w:t>вибір користувачем однієї трьох формул, за якою проводити розрах</w:t>
      </w:r>
      <w:r>
        <w:rPr>
          <w:szCs w:val="28"/>
          <w:lang w:val="uk-UA"/>
        </w:rPr>
        <w:t>у</w:t>
      </w:r>
      <w:r>
        <w:rPr>
          <w:szCs w:val="28"/>
          <w:lang w:val="uk-UA"/>
        </w:rPr>
        <w:t>нок, організувати за допомогою меню. Рекомендований вид екрану</w:t>
      </w:r>
      <w:r w:rsidRPr="00C3258F">
        <w:rPr>
          <w:szCs w:val="28"/>
        </w:rPr>
        <w:t xml:space="preserve"> – </w:t>
      </w:r>
      <w:r>
        <w:rPr>
          <w:szCs w:val="28"/>
          <w:lang w:val="uk-UA"/>
        </w:rPr>
        <w:t>меню прив</w:t>
      </w:r>
      <w:r>
        <w:rPr>
          <w:szCs w:val="28"/>
          <w:lang w:val="uk-UA"/>
        </w:rPr>
        <w:t>е</w:t>
      </w:r>
      <w:r>
        <w:rPr>
          <w:szCs w:val="28"/>
          <w:lang w:val="uk-UA"/>
        </w:rPr>
        <w:t>дено нижче. Дані, що вв</w:t>
      </w:r>
      <w:r>
        <w:rPr>
          <w:szCs w:val="28"/>
          <w:lang w:val="uk-UA"/>
        </w:rPr>
        <w:t>о</w:t>
      </w:r>
      <w:r>
        <w:rPr>
          <w:szCs w:val="28"/>
          <w:lang w:val="uk-UA"/>
        </w:rPr>
        <w:t>дить користувач, виділені напівжирним шрифтом:</w:t>
      </w:r>
    </w:p>
    <w:p w14:paraId="0F636480" w14:textId="77777777" w:rsidR="005C287A" w:rsidRDefault="005C287A" w:rsidP="005C287A">
      <w:pPr>
        <w:numPr>
          <w:ilvl w:val="0"/>
          <w:numId w:val="22"/>
        </w:numPr>
        <w:spacing w:line="276" w:lineRule="auto"/>
        <w:ind w:left="0" w:firstLine="709"/>
        <w:rPr>
          <w:szCs w:val="28"/>
          <w:lang w:val="uk-UA"/>
        </w:rPr>
      </w:pPr>
      <w:r w:rsidRPr="006B1D3E">
        <w:rPr>
          <w:szCs w:val="28"/>
          <w:lang w:val="uk-UA"/>
        </w:rPr>
        <w:t>враховувати область визначення функції. При введенні вхідних даних, що не входять в область визначення функції, повинно бути виведено відповідне пов</w:t>
      </w:r>
      <w:r w:rsidRPr="006B1D3E">
        <w:rPr>
          <w:szCs w:val="28"/>
          <w:lang w:val="uk-UA"/>
        </w:rPr>
        <w:t>і</w:t>
      </w:r>
      <w:r w:rsidRPr="006B1D3E">
        <w:rPr>
          <w:szCs w:val="28"/>
          <w:lang w:val="uk-UA"/>
        </w:rPr>
        <w:t>домлення</w:t>
      </w:r>
      <w:r>
        <w:rPr>
          <w:szCs w:val="28"/>
          <w:lang w:val="uk-UA"/>
        </w:rPr>
        <w:t>;</w:t>
      </w:r>
    </w:p>
    <w:p w14:paraId="731329FC" w14:textId="77777777" w:rsidR="005C287A" w:rsidRPr="00717379" w:rsidRDefault="005C287A" w:rsidP="005C287A">
      <w:pPr>
        <w:numPr>
          <w:ilvl w:val="0"/>
          <w:numId w:val="22"/>
        </w:numPr>
        <w:spacing w:line="276" w:lineRule="auto"/>
        <w:ind w:left="0" w:firstLine="709"/>
        <w:rPr>
          <w:szCs w:val="28"/>
          <w:lang w:val="uk-UA"/>
        </w:rPr>
      </w:pPr>
      <w:r w:rsidRPr="00717379">
        <w:rPr>
          <w:szCs w:val="28"/>
          <w:lang w:val="uk-UA"/>
        </w:rPr>
        <w:t>введення та виведення вхідних та вихідних даних повинно містити н</w:t>
      </w:r>
      <w:r w:rsidRPr="00717379">
        <w:rPr>
          <w:szCs w:val="28"/>
          <w:lang w:val="uk-UA"/>
        </w:rPr>
        <w:t>е</w:t>
      </w:r>
      <w:r w:rsidRPr="00717379">
        <w:rPr>
          <w:szCs w:val="28"/>
          <w:lang w:val="uk-UA"/>
        </w:rPr>
        <w:t>обхідні для користувача повідомлення</w:t>
      </w:r>
      <w:r>
        <w:rPr>
          <w:szCs w:val="28"/>
          <w:lang w:val="uk-UA"/>
        </w:rPr>
        <w:t>.</w:t>
      </w:r>
    </w:p>
    <w:p w14:paraId="1ADE2137" w14:textId="4ED55589" w:rsidR="008F4FB3" w:rsidRPr="008F4FB3" w:rsidRDefault="008F4FB3" w:rsidP="008F4FB3">
      <w:pPr>
        <w:pStyle w:val="a"/>
      </w:pPr>
      <w:r>
        <w:rPr>
          <w:lang w:val="uk-UA"/>
        </w:rPr>
        <w:t>Виконання програми</w:t>
      </w:r>
      <w:r w:rsidR="002D7D42">
        <w:rPr>
          <w:lang w:val="en-US"/>
        </w:rPr>
        <w:t xml:space="preserve"> (</w:t>
      </w:r>
      <w:r w:rsidR="002D7D42">
        <w:t>Рисунок 2</w:t>
      </w:r>
      <w:r w:rsidR="002D7D42">
        <w:rPr>
          <w:lang w:val="en-US"/>
        </w:rPr>
        <w:t>)</w:t>
      </w:r>
    </w:p>
    <w:p w14:paraId="05E445FF" w14:textId="252D2BDE" w:rsidR="008F4FB3" w:rsidRDefault="008F4FB3" w:rsidP="008F4FB3">
      <w:pPr>
        <w:pStyle w:val="ab"/>
        <w:rPr>
          <w:lang w:val="en-US"/>
        </w:rPr>
      </w:pPr>
      <w:r w:rsidRPr="008F4FB3">
        <w:rPr>
          <w:noProof/>
          <w:lang w:val="en-US"/>
        </w:rPr>
        <w:drawing>
          <wp:inline distT="0" distB="0" distL="0" distR="0" wp14:anchorId="56E8D6EC" wp14:editId="14FC8157">
            <wp:extent cx="5662295" cy="3383280"/>
            <wp:effectExtent l="0" t="0" r="0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685"/>
                    <a:stretch/>
                  </pic:blipFill>
                  <pic:spPr bwMode="auto">
                    <a:xfrm>
                      <a:off x="0" y="0"/>
                      <a:ext cx="5662717" cy="3383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810BA" w14:textId="72469F96" w:rsidR="005C287A" w:rsidRDefault="002D7D42" w:rsidP="005C287A">
      <w:pPr>
        <w:pStyle w:val="ab"/>
      </w:pPr>
      <w:r>
        <w:t>Рисунок 2</w:t>
      </w:r>
    </w:p>
    <w:p w14:paraId="22C375E9" w14:textId="60550401" w:rsidR="002D7D42" w:rsidRPr="00891D92" w:rsidRDefault="002D7D42" w:rsidP="002D7D42">
      <w:pPr>
        <w:pStyle w:val="a"/>
      </w:pPr>
      <w:r>
        <w:t xml:space="preserve">Код </w:t>
      </w:r>
      <w:r>
        <w:rPr>
          <w:lang w:val="uk-UA"/>
        </w:rPr>
        <w:t>програми:</w:t>
      </w:r>
    </w:p>
    <w:p w14:paraId="11E05D8D" w14:textId="77777777" w:rsidR="005C287A" w:rsidRPr="005C287A" w:rsidRDefault="005C287A" w:rsidP="005C287A">
      <w:pPr>
        <w:pStyle w:val="af3"/>
      </w:pPr>
      <w:r w:rsidRPr="005C287A">
        <w:t>#include &lt;iostream&gt;</w:t>
      </w:r>
    </w:p>
    <w:p w14:paraId="6771B5F9" w14:textId="77777777" w:rsidR="005C287A" w:rsidRPr="005C287A" w:rsidRDefault="005C287A" w:rsidP="005C287A">
      <w:pPr>
        <w:pStyle w:val="af3"/>
      </w:pPr>
      <w:r w:rsidRPr="005C287A">
        <w:lastRenderedPageBreak/>
        <w:t>#include &lt;windows.h&gt; //Для установки кодировки</w:t>
      </w:r>
    </w:p>
    <w:p w14:paraId="105F03CD" w14:textId="77777777" w:rsidR="005C287A" w:rsidRPr="005C287A" w:rsidRDefault="005C287A" w:rsidP="005C287A">
      <w:pPr>
        <w:pStyle w:val="af3"/>
      </w:pPr>
    </w:p>
    <w:p w14:paraId="282189FE" w14:textId="77777777" w:rsidR="005C287A" w:rsidRPr="005C287A" w:rsidRDefault="005C287A" w:rsidP="005C287A">
      <w:pPr>
        <w:pStyle w:val="af3"/>
        <w:rPr>
          <w:lang w:val="en-US"/>
        </w:rPr>
      </w:pPr>
      <w:r w:rsidRPr="005C287A">
        <w:rPr>
          <w:lang w:val="en-US"/>
        </w:rPr>
        <w:t>using namespace std;</w:t>
      </w:r>
    </w:p>
    <w:p w14:paraId="29B7A9CB" w14:textId="77777777" w:rsidR="005C287A" w:rsidRPr="005C287A" w:rsidRDefault="005C287A" w:rsidP="005C287A">
      <w:pPr>
        <w:pStyle w:val="af3"/>
        <w:rPr>
          <w:lang w:val="en-US"/>
        </w:rPr>
      </w:pPr>
    </w:p>
    <w:p w14:paraId="05F9A665" w14:textId="77777777" w:rsidR="005C287A" w:rsidRPr="005C287A" w:rsidRDefault="005C287A" w:rsidP="005C287A">
      <w:pPr>
        <w:pStyle w:val="af3"/>
        <w:rPr>
          <w:lang w:val="en-US"/>
        </w:rPr>
      </w:pPr>
      <w:r w:rsidRPr="005C287A">
        <w:rPr>
          <w:lang w:val="en-US"/>
        </w:rPr>
        <w:t xml:space="preserve">int </w:t>
      </w:r>
      <w:proofErr w:type="gramStart"/>
      <w:r w:rsidRPr="005C287A">
        <w:rPr>
          <w:lang w:val="en-US"/>
        </w:rPr>
        <w:t>main(</w:t>
      </w:r>
      <w:proofErr w:type="gramEnd"/>
      <w:r w:rsidRPr="005C287A">
        <w:rPr>
          <w:lang w:val="en-US"/>
        </w:rPr>
        <w:t>){</w:t>
      </w:r>
    </w:p>
    <w:p w14:paraId="55711568" w14:textId="77777777" w:rsidR="005C287A" w:rsidRPr="005C287A" w:rsidRDefault="005C287A" w:rsidP="005C287A">
      <w:pPr>
        <w:pStyle w:val="af3"/>
        <w:rPr>
          <w:lang w:val="en-US"/>
        </w:rPr>
      </w:pPr>
      <w:r w:rsidRPr="005C287A">
        <w:rPr>
          <w:lang w:val="en-US"/>
        </w:rPr>
        <w:t xml:space="preserve">    </w:t>
      </w:r>
      <w:proofErr w:type="gramStart"/>
      <w:r w:rsidRPr="005C287A">
        <w:rPr>
          <w:lang w:val="en-US"/>
        </w:rPr>
        <w:t>SetConsoleCP(</w:t>
      </w:r>
      <w:proofErr w:type="gramEnd"/>
      <w:r w:rsidRPr="005C287A">
        <w:rPr>
          <w:lang w:val="en-US"/>
        </w:rPr>
        <w:t>65001); //</w:t>
      </w:r>
      <w:r w:rsidRPr="005C287A">
        <w:t>встановлюємо</w:t>
      </w:r>
      <w:r w:rsidRPr="005C287A">
        <w:rPr>
          <w:lang w:val="en-US"/>
        </w:rPr>
        <w:t xml:space="preserve"> </w:t>
      </w:r>
      <w:r w:rsidRPr="005C287A">
        <w:t>кодування</w:t>
      </w:r>
    </w:p>
    <w:p w14:paraId="6E4F10C5" w14:textId="77777777" w:rsidR="005C287A" w:rsidRPr="005C287A" w:rsidRDefault="005C287A" w:rsidP="005C287A">
      <w:pPr>
        <w:pStyle w:val="af3"/>
        <w:rPr>
          <w:lang w:val="en-US"/>
        </w:rPr>
      </w:pPr>
      <w:r w:rsidRPr="005C287A">
        <w:rPr>
          <w:lang w:val="en-US"/>
        </w:rPr>
        <w:t xml:space="preserve">    </w:t>
      </w:r>
      <w:proofErr w:type="gramStart"/>
      <w:r w:rsidRPr="005C287A">
        <w:rPr>
          <w:lang w:val="en-US"/>
        </w:rPr>
        <w:t>SetConsoleOutputCP(</w:t>
      </w:r>
      <w:proofErr w:type="gramEnd"/>
      <w:r w:rsidRPr="005C287A">
        <w:rPr>
          <w:lang w:val="en-US"/>
        </w:rPr>
        <w:t>65001); //</w:t>
      </w:r>
      <w:r w:rsidRPr="005C287A">
        <w:t>встановлюємо</w:t>
      </w:r>
      <w:r w:rsidRPr="005C287A">
        <w:rPr>
          <w:lang w:val="en-US"/>
        </w:rPr>
        <w:t xml:space="preserve"> </w:t>
      </w:r>
      <w:r w:rsidRPr="005C287A">
        <w:t>кодування</w:t>
      </w:r>
    </w:p>
    <w:p w14:paraId="6A43352C" w14:textId="77777777" w:rsidR="005C287A" w:rsidRPr="005C287A" w:rsidRDefault="005C287A" w:rsidP="005C287A">
      <w:pPr>
        <w:pStyle w:val="af3"/>
        <w:rPr>
          <w:lang w:val="en-US"/>
        </w:rPr>
      </w:pPr>
    </w:p>
    <w:p w14:paraId="2F5BD07F" w14:textId="77777777" w:rsidR="005C287A" w:rsidRPr="005C287A" w:rsidRDefault="005C287A" w:rsidP="005C287A">
      <w:pPr>
        <w:pStyle w:val="af3"/>
        <w:rPr>
          <w:lang w:val="en-US"/>
        </w:rPr>
      </w:pPr>
      <w:r w:rsidRPr="005C287A">
        <w:rPr>
          <w:lang w:val="en-US"/>
        </w:rPr>
        <w:t xml:space="preserve">    int value; //</w:t>
      </w:r>
      <w:r w:rsidRPr="005C287A">
        <w:t>Змінна</w:t>
      </w:r>
      <w:r w:rsidRPr="005C287A">
        <w:rPr>
          <w:lang w:val="en-US"/>
        </w:rPr>
        <w:t xml:space="preserve"> </w:t>
      </w:r>
      <w:r w:rsidRPr="005C287A">
        <w:t>зберігання</w:t>
      </w:r>
      <w:r w:rsidRPr="005C287A">
        <w:rPr>
          <w:lang w:val="en-US"/>
        </w:rPr>
        <w:t xml:space="preserve"> </w:t>
      </w:r>
      <w:r w:rsidRPr="005C287A">
        <w:t>вибору</w:t>
      </w:r>
      <w:r w:rsidRPr="005C287A">
        <w:rPr>
          <w:lang w:val="en-US"/>
        </w:rPr>
        <w:t xml:space="preserve"> </w:t>
      </w:r>
      <w:r w:rsidRPr="005C287A">
        <w:t>користвуча</w:t>
      </w:r>
    </w:p>
    <w:p w14:paraId="705A671C" w14:textId="77777777" w:rsidR="005C287A" w:rsidRPr="005C287A" w:rsidRDefault="005C287A" w:rsidP="005C287A">
      <w:pPr>
        <w:pStyle w:val="af3"/>
      </w:pPr>
      <w:r w:rsidRPr="005C287A">
        <w:rPr>
          <w:lang w:val="en-US"/>
        </w:rPr>
        <w:t xml:space="preserve">    </w:t>
      </w:r>
      <w:r w:rsidRPr="005C287A">
        <w:t>int x, a, c, b; //Невідомі числа в рівнянні</w:t>
      </w:r>
    </w:p>
    <w:p w14:paraId="5732883E" w14:textId="77777777" w:rsidR="005C287A" w:rsidRPr="005C287A" w:rsidRDefault="005C287A" w:rsidP="005C287A">
      <w:pPr>
        <w:pStyle w:val="af3"/>
      </w:pPr>
    </w:p>
    <w:p w14:paraId="48A1A217" w14:textId="77777777" w:rsidR="005C287A" w:rsidRPr="005C287A" w:rsidRDefault="005C287A" w:rsidP="005C287A">
      <w:pPr>
        <w:pStyle w:val="af3"/>
        <w:rPr>
          <w:lang w:val="en-US"/>
        </w:rPr>
      </w:pPr>
      <w:r w:rsidRPr="005C287A">
        <w:t xml:space="preserve">    </w:t>
      </w:r>
      <w:r w:rsidRPr="005C287A">
        <w:rPr>
          <w:lang w:val="en-US"/>
        </w:rPr>
        <w:t>cout &lt;&lt; "1) 1 / a * x - b\n"</w:t>
      </w:r>
    </w:p>
    <w:p w14:paraId="7BD437F3" w14:textId="77777777" w:rsidR="005C287A" w:rsidRPr="005C287A" w:rsidRDefault="005C287A" w:rsidP="005C287A">
      <w:pPr>
        <w:pStyle w:val="af3"/>
        <w:rPr>
          <w:lang w:val="en-US"/>
        </w:rPr>
      </w:pPr>
      <w:r w:rsidRPr="005C287A">
        <w:rPr>
          <w:lang w:val="en-US"/>
        </w:rPr>
        <w:t xml:space="preserve">        &lt;&lt; "2) x - a / x\n"</w:t>
      </w:r>
    </w:p>
    <w:p w14:paraId="17735F30" w14:textId="77777777" w:rsidR="005C287A" w:rsidRPr="005C287A" w:rsidRDefault="005C287A" w:rsidP="005C287A">
      <w:pPr>
        <w:pStyle w:val="af3"/>
        <w:rPr>
          <w:lang w:val="en-US"/>
        </w:rPr>
      </w:pPr>
      <w:r w:rsidRPr="005C287A">
        <w:rPr>
          <w:lang w:val="en-US"/>
        </w:rPr>
        <w:t xml:space="preserve">        &lt;&lt; "3) 10 * x / c - 4\n\n"</w:t>
      </w:r>
    </w:p>
    <w:p w14:paraId="40177C4B" w14:textId="77777777" w:rsidR="005C287A" w:rsidRPr="005C287A" w:rsidRDefault="005C287A" w:rsidP="005C287A">
      <w:pPr>
        <w:pStyle w:val="af3"/>
        <w:rPr>
          <w:lang w:val="en-US"/>
        </w:rPr>
      </w:pPr>
      <w:r w:rsidRPr="005C287A">
        <w:rPr>
          <w:lang w:val="en-US"/>
        </w:rPr>
        <w:t xml:space="preserve">        &lt;&lt; "</w:t>
      </w:r>
      <w:r w:rsidRPr="005C287A">
        <w:t>Виберіть</w:t>
      </w:r>
      <w:r w:rsidRPr="005C287A">
        <w:rPr>
          <w:lang w:val="en-US"/>
        </w:rPr>
        <w:t xml:space="preserve"> </w:t>
      </w:r>
      <w:r w:rsidRPr="005C287A">
        <w:t>рівняння</w:t>
      </w:r>
      <w:r w:rsidRPr="005C287A">
        <w:rPr>
          <w:lang w:val="en-US"/>
        </w:rPr>
        <w:t xml:space="preserve"> (1-3): ";</w:t>
      </w:r>
    </w:p>
    <w:p w14:paraId="60082A80" w14:textId="77777777" w:rsidR="005C287A" w:rsidRPr="005C287A" w:rsidRDefault="005C287A" w:rsidP="005C287A">
      <w:pPr>
        <w:pStyle w:val="af3"/>
        <w:rPr>
          <w:lang w:val="en-US"/>
        </w:rPr>
      </w:pPr>
      <w:r w:rsidRPr="005C287A">
        <w:rPr>
          <w:lang w:val="en-US"/>
        </w:rPr>
        <w:t xml:space="preserve">    cin &gt;&gt; value;</w:t>
      </w:r>
    </w:p>
    <w:p w14:paraId="345367DD" w14:textId="77777777" w:rsidR="005C287A" w:rsidRPr="005C287A" w:rsidRDefault="005C287A" w:rsidP="005C287A">
      <w:pPr>
        <w:pStyle w:val="af3"/>
        <w:rPr>
          <w:lang w:val="en-US"/>
        </w:rPr>
      </w:pPr>
    </w:p>
    <w:p w14:paraId="7EC44A52" w14:textId="77777777" w:rsidR="005C287A" w:rsidRPr="005C287A" w:rsidRDefault="005C287A" w:rsidP="005C287A">
      <w:pPr>
        <w:pStyle w:val="af3"/>
        <w:rPr>
          <w:lang w:val="en-US"/>
        </w:rPr>
      </w:pPr>
      <w:r w:rsidRPr="005C287A">
        <w:rPr>
          <w:lang w:val="en-US"/>
        </w:rPr>
        <w:t xml:space="preserve">    switch(value</w:t>
      </w:r>
      <w:proofErr w:type="gramStart"/>
      <w:r w:rsidRPr="005C287A">
        <w:rPr>
          <w:lang w:val="en-US"/>
        </w:rPr>
        <w:t>){</w:t>
      </w:r>
      <w:proofErr w:type="gramEnd"/>
    </w:p>
    <w:p w14:paraId="4B641F1A" w14:textId="77777777" w:rsidR="005C287A" w:rsidRPr="005C287A" w:rsidRDefault="005C287A" w:rsidP="005C287A">
      <w:pPr>
        <w:pStyle w:val="af3"/>
        <w:rPr>
          <w:lang w:val="en-US"/>
        </w:rPr>
      </w:pPr>
      <w:r w:rsidRPr="005C287A">
        <w:rPr>
          <w:lang w:val="en-US"/>
        </w:rPr>
        <w:t xml:space="preserve">        case 1:</w:t>
      </w:r>
    </w:p>
    <w:p w14:paraId="5B0A1743" w14:textId="77777777" w:rsidR="005C287A" w:rsidRPr="005C287A" w:rsidRDefault="005C287A" w:rsidP="005C287A">
      <w:pPr>
        <w:pStyle w:val="af3"/>
        <w:rPr>
          <w:lang w:val="en-US"/>
        </w:rPr>
      </w:pPr>
      <w:r w:rsidRPr="005C287A">
        <w:rPr>
          <w:lang w:val="en-US"/>
        </w:rPr>
        <w:t xml:space="preserve">            cout &lt;&lt; "</w:t>
      </w:r>
      <w:r w:rsidRPr="005C287A">
        <w:t>Введіть</w:t>
      </w:r>
      <w:r w:rsidRPr="005C287A">
        <w:rPr>
          <w:lang w:val="en-US"/>
        </w:rPr>
        <w:t xml:space="preserve"> a: ";</w:t>
      </w:r>
    </w:p>
    <w:p w14:paraId="2D2B57FB" w14:textId="77777777" w:rsidR="005C287A" w:rsidRPr="005C287A" w:rsidRDefault="005C287A" w:rsidP="005C287A">
      <w:pPr>
        <w:pStyle w:val="af3"/>
        <w:rPr>
          <w:lang w:val="en-US"/>
        </w:rPr>
      </w:pPr>
      <w:r w:rsidRPr="005C287A">
        <w:rPr>
          <w:lang w:val="en-US"/>
        </w:rPr>
        <w:t xml:space="preserve">            cin &gt;&gt; a;</w:t>
      </w:r>
    </w:p>
    <w:p w14:paraId="72DB0E93" w14:textId="77777777" w:rsidR="005C287A" w:rsidRPr="005C287A" w:rsidRDefault="005C287A" w:rsidP="005C287A">
      <w:pPr>
        <w:pStyle w:val="af3"/>
        <w:rPr>
          <w:lang w:val="en-US"/>
        </w:rPr>
      </w:pPr>
      <w:r w:rsidRPr="005C287A">
        <w:rPr>
          <w:lang w:val="en-US"/>
        </w:rPr>
        <w:t xml:space="preserve">            cout &lt;&lt; "</w:t>
      </w:r>
      <w:r w:rsidRPr="005C287A">
        <w:t>Введіть</w:t>
      </w:r>
      <w:r w:rsidRPr="005C287A">
        <w:rPr>
          <w:lang w:val="en-US"/>
        </w:rPr>
        <w:t xml:space="preserve"> x: ";</w:t>
      </w:r>
    </w:p>
    <w:p w14:paraId="58CB07CD" w14:textId="77777777" w:rsidR="005C287A" w:rsidRPr="005C287A" w:rsidRDefault="005C287A" w:rsidP="005C287A">
      <w:pPr>
        <w:pStyle w:val="af3"/>
        <w:rPr>
          <w:lang w:val="en-US"/>
        </w:rPr>
      </w:pPr>
      <w:r w:rsidRPr="005C287A">
        <w:rPr>
          <w:lang w:val="en-US"/>
        </w:rPr>
        <w:t xml:space="preserve">            cin &gt;&gt; x;</w:t>
      </w:r>
    </w:p>
    <w:p w14:paraId="7FF71A9C" w14:textId="77777777" w:rsidR="005C287A" w:rsidRPr="005C287A" w:rsidRDefault="005C287A" w:rsidP="005C287A">
      <w:pPr>
        <w:pStyle w:val="af3"/>
        <w:rPr>
          <w:lang w:val="en-US"/>
        </w:rPr>
      </w:pPr>
      <w:r w:rsidRPr="005C287A">
        <w:rPr>
          <w:lang w:val="en-US"/>
        </w:rPr>
        <w:t xml:space="preserve">            cout &lt;&lt; "</w:t>
      </w:r>
      <w:r w:rsidRPr="005C287A">
        <w:t>Введіть</w:t>
      </w:r>
      <w:r w:rsidRPr="005C287A">
        <w:rPr>
          <w:lang w:val="en-US"/>
        </w:rPr>
        <w:t xml:space="preserve"> b: ";</w:t>
      </w:r>
    </w:p>
    <w:p w14:paraId="45C4DC64" w14:textId="77777777" w:rsidR="005C287A" w:rsidRPr="005C287A" w:rsidRDefault="005C287A" w:rsidP="005C287A">
      <w:pPr>
        <w:pStyle w:val="af3"/>
        <w:rPr>
          <w:lang w:val="en-US"/>
        </w:rPr>
      </w:pPr>
      <w:r w:rsidRPr="005C287A">
        <w:rPr>
          <w:lang w:val="en-US"/>
        </w:rPr>
        <w:t xml:space="preserve">            cin &gt;&gt; b;</w:t>
      </w:r>
    </w:p>
    <w:p w14:paraId="2C47BCC6" w14:textId="77777777" w:rsidR="005C287A" w:rsidRPr="005C287A" w:rsidRDefault="005C287A" w:rsidP="005C287A">
      <w:pPr>
        <w:pStyle w:val="af3"/>
        <w:rPr>
          <w:lang w:val="en-US"/>
        </w:rPr>
      </w:pPr>
      <w:r w:rsidRPr="005C287A">
        <w:rPr>
          <w:lang w:val="en-US"/>
        </w:rPr>
        <w:t xml:space="preserve">            </w:t>
      </w:r>
      <w:proofErr w:type="gramStart"/>
      <w:r w:rsidRPr="005C287A">
        <w:rPr>
          <w:lang w:val="en-US"/>
        </w:rPr>
        <w:t>if(</w:t>
      </w:r>
      <w:proofErr w:type="gramEnd"/>
      <w:r w:rsidRPr="005C287A">
        <w:rPr>
          <w:lang w:val="en-US"/>
        </w:rPr>
        <w:t>a * x - b &gt; 0){</w:t>
      </w:r>
    </w:p>
    <w:p w14:paraId="5721C69A" w14:textId="77777777" w:rsidR="005C287A" w:rsidRPr="005C287A" w:rsidRDefault="005C287A" w:rsidP="005C287A">
      <w:pPr>
        <w:pStyle w:val="af3"/>
        <w:rPr>
          <w:lang w:val="en-US"/>
        </w:rPr>
      </w:pPr>
      <w:r w:rsidRPr="005C287A">
        <w:rPr>
          <w:lang w:val="en-US"/>
        </w:rPr>
        <w:t xml:space="preserve">                cout &lt;&lt; "</w:t>
      </w:r>
      <w:r w:rsidRPr="005C287A">
        <w:t>Результат</w:t>
      </w:r>
      <w:r w:rsidRPr="005C287A">
        <w:rPr>
          <w:lang w:val="en-US"/>
        </w:rPr>
        <w:t>: " &lt;</w:t>
      </w:r>
      <w:proofErr w:type="gramStart"/>
      <w:r w:rsidRPr="005C287A">
        <w:rPr>
          <w:lang w:val="en-US"/>
        </w:rPr>
        <w:t>&lt;  1</w:t>
      </w:r>
      <w:proofErr w:type="gramEnd"/>
      <w:r w:rsidRPr="005C287A">
        <w:rPr>
          <w:lang w:val="en-US"/>
        </w:rPr>
        <w:t xml:space="preserve"> / a * x - b &lt;&lt; "\n";   </w:t>
      </w:r>
    </w:p>
    <w:p w14:paraId="45CCF782" w14:textId="77777777" w:rsidR="005C287A" w:rsidRPr="005C287A" w:rsidRDefault="005C287A" w:rsidP="005C287A">
      <w:pPr>
        <w:pStyle w:val="af3"/>
      </w:pPr>
      <w:r w:rsidRPr="005C287A">
        <w:rPr>
          <w:lang w:val="en-US"/>
        </w:rPr>
        <w:t xml:space="preserve">            </w:t>
      </w:r>
      <w:proofErr w:type="gramStart"/>
      <w:r w:rsidRPr="005C287A">
        <w:t>}else</w:t>
      </w:r>
      <w:proofErr w:type="gramEnd"/>
      <w:r w:rsidRPr="005C287A">
        <w:t>{</w:t>
      </w:r>
    </w:p>
    <w:p w14:paraId="63400FD7" w14:textId="77777777" w:rsidR="005C287A" w:rsidRPr="005C287A" w:rsidRDefault="005C287A" w:rsidP="005C287A">
      <w:pPr>
        <w:pStyle w:val="af3"/>
      </w:pPr>
      <w:r w:rsidRPr="005C287A">
        <w:t xml:space="preserve">                cout </w:t>
      </w:r>
      <w:proofErr w:type="gramStart"/>
      <w:r w:rsidRPr="005C287A">
        <w:t>&lt;&lt; "</w:t>
      </w:r>
      <w:proofErr w:type="gramEnd"/>
      <w:r w:rsidRPr="005C287A">
        <w:t xml:space="preserve">Функція не визначена!\n";   </w:t>
      </w:r>
    </w:p>
    <w:p w14:paraId="2BAC8E3D" w14:textId="77777777" w:rsidR="005C287A" w:rsidRPr="005C287A" w:rsidRDefault="005C287A" w:rsidP="005C287A">
      <w:pPr>
        <w:pStyle w:val="af3"/>
        <w:rPr>
          <w:lang w:val="en-US"/>
        </w:rPr>
      </w:pPr>
      <w:r w:rsidRPr="005C287A">
        <w:t xml:space="preserve">            </w:t>
      </w:r>
      <w:r w:rsidRPr="005C287A">
        <w:rPr>
          <w:lang w:val="en-US"/>
        </w:rPr>
        <w:t>}</w:t>
      </w:r>
    </w:p>
    <w:p w14:paraId="15D9798D" w14:textId="77777777" w:rsidR="005C287A" w:rsidRPr="005C287A" w:rsidRDefault="005C287A" w:rsidP="005C287A">
      <w:pPr>
        <w:pStyle w:val="af3"/>
        <w:rPr>
          <w:lang w:val="en-US"/>
        </w:rPr>
      </w:pPr>
      <w:r w:rsidRPr="005C287A">
        <w:rPr>
          <w:lang w:val="en-US"/>
        </w:rPr>
        <w:t xml:space="preserve">            break;</w:t>
      </w:r>
    </w:p>
    <w:p w14:paraId="5318E353" w14:textId="77777777" w:rsidR="005C287A" w:rsidRPr="005C287A" w:rsidRDefault="005C287A" w:rsidP="005C287A">
      <w:pPr>
        <w:pStyle w:val="af3"/>
        <w:rPr>
          <w:lang w:val="en-US"/>
        </w:rPr>
      </w:pPr>
      <w:r w:rsidRPr="005C287A">
        <w:rPr>
          <w:lang w:val="en-US"/>
        </w:rPr>
        <w:t xml:space="preserve">        case 2:</w:t>
      </w:r>
    </w:p>
    <w:p w14:paraId="7CD5BD77" w14:textId="77777777" w:rsidR="005C287A" w:rsidRPr="005C287A" w:rsidRDefault="005C287A" w:rsidP="005C287A">
      <w:pPr>
        <w:pStyle w:val="af3"/>
        <w:rPr>
          <w:lang w:val="en-US"/>
        </w:rPr>
      </w:pPr>
      <w:r w:rsidRPr="005C287A">
        <w:rPr>
          <w:lang w:val="en-US"/>
        </w:rPr>
        <w:t xml:space="preserve">            cout &lt;&lt; "</w:t>
      </w:r>
      <w:r w:rsidRPr="005C287A">
        <w:t>Введіть</w:t>
      </w:r>
      <w:r w:rsidRPr="005C287A">
        <w:rPr>
          <w:lang w:val="en-US"/>
        </w:rPr>
        <w:t xml:space="preserve"> a: ";</w:t>
      </w:r>
    </w:p>
    <w:p w14:paraId="2ED28806" w14:textId="77777777" w:rsidR="005C287A" w:rsidRPr="005C287A" w:rsidRDefault="005C287A" w:rsidP="005C287A">
      <w:pPr>
        <w:pStyle w:val="af3"/>
        <w:rPr>
          <w:lang w:val="en-US"/>
        </w:rPr>
      </w:pPr>
      <w:r w:rsidRPr="005C287A">
        <w:rPr>
          <w:lang w:val="en-US"/>
        </w:rPr>
        <w:t xml:space="preserve">            cin &gt;&gt; a;</w:t>
      </w:r>
    </w:p>
    <w:p w14:paraId="5DB92984" w14:textId="77777777" w:rsidR="005C287A" w:rsidRPr="005C287A" w:rsidRDefault="005C287A" w:rsidP="005C287A">
      <w:pPr>
        <w:pStyle w:val="af3"/>
        <w:rPr>
          <w:lang w:val="en-US"/>
        </w:rPr>
      </w:pPr>
      <w:r w:rsidRPr="005C287A">
        <w:rPr>
          <w:lang w:val="en-US"/>
        </w:rPr>
        <w:t xml:space="preserve">            cout &lt;&lt; "</w:t>
      </w:r>
      <w:r w:rsidRPr="005C287A">
        <w:t>Введіть</w:t>
      </w:r>
      <w:r w:rsidRPr="005C287A">
        <w:rPr>
          <w:lang w:val="en-US"/>
        </w:rPr>
        <w:t xml:space="preserve"> x: ";</w:t>
      </w:r>
    </w:p>
    <w:p w14:paraId="237A96E7" w14:textId="77777777" w:rsidR="005C287A" w:rsidRPr="005C287A" w:rsidRDefault="005C287A" w:rsidP="005C287A">
      <w:pPr>
        <w:pStyle w:val="af3"/>
        <w:rPr>
          <w:lang w:val="en-US"/>
        </w:rPr>
      </w:pPr>
      <w:r w:rsidRPr="005C287A">
        <w:rPr>
          <w:lang w:val="en-US"/>
        </w:rPr>
        <w:t xml:space="preserve">            cin &gt;&gt; x;</w:t>
      </w:r>
    </w:p>
    <w:p w14:paraId="30FBEF9D" w14:textId="77777777" w:rsidR="005C287A" w:rsidRPr="005C287A" w:rsidRDefault="005C287A" w:rsidP="005C287A">
      <w:pPr>
        <w:pStyle w:val="af3"/>
        <w:rPr>
          <w:lang w:val="en-US"/>
        </w:rPr>
      </w:pPr>
      <w:r w:rsidRPr="005C287A">
        <w:rPr>
          <w:lang w:val="en-US"/>
        </w:rPr>
        <w:t xml:space="preserve">            </w:t>
      </w:r>
      <w:proofErr w:type="gramStart"/>
      <w:r w:rsidRPr="005C287A">
        <w:rPr>
          <w:lang w:val="en-US"/>
        </w:rPr>
        <w:t>if(</w:t>
      </w:r>
      <w:proofErr w:type="gramEnd"/>
      <w:r w:rsidRPr="005C287A">
        <w:rPr>
          <w:lang w:val="en-US"/>
        </w:rPr>
        <w:t>x &gt; 0){</w:t>
      </w:r>
    </w:p>
    <w:p w14:paraId="4C242FC1" w14:textId="77777777" w:rsidR="005C287A" w:rsidRPr="005C287A" w:rsidRDefault="005C287A" w:rsidP="005C287A">
      <w:pPr>
        <w:pStyle w:val="af3"/>
        <w:rPr>
          <w:lang w:val="en-US"/>
        </w:rPr>
      </w:pPr>
      <w:r w:rsidRPr="005C287A">
        <w:rPr>
          <w:lang w:val="en-US"/>
        </w:rPr>
        <w:t xml:space="preserve">                cout &lt;&lt; "</w:t>
      </w:r>
      <w:r w:rsidRPr="005C287A">
        <w:t>Результат</w:t>
      </w:r>
      <w:r w:rsidRPr="005C287A">
        <w:rPr>
          <w:lang w:val="en-US"/>
        </w:rPr>
        <w:t>: " &lt;</w:t>
      </w:r>
      <w:proofErr w:type="gramStart"/>
      <w:r w:rsidRPr="005C287A">
        <w:rPr>
          <w:lang w:val="en-US"/>
        </w:rPr>
        <w:t>&lt;  x</w:t>
      </w:r>
      <w:proofErr w:type="gramEnd"/>
      <w:r w:rsidRPr="005C287A">
        <w:rPr>
          <w:lang w:val="en-US"/>
        </w:rPr>
        <w:t xml:space="preserve"> - a / x &lt;&lt; "\n";   </w:t>
      </w:r>
    </w:p>
    <w:p w14:paraId="2348D129" w14:textId="77777777" w:rsidR="005C287A" w:rsidRPr="005C287A" w:rsidRDefault="005C287A" w:rsidP="005C287A">
      <w:pPr>
        <w:pStyle w:val="af3"/>
      </w:pPr>
      <w:r w:rsidRPr="005C287A">
        <w:rPr>
          <w:lang w:val="en-US"/>
        </w:rPr>
        <w:t xml:space="preserve">            </w:t>
      </w:r>
      <w:proofErr w:type="gramStart"/>
      <w:r w:rsidRPr="005C287A">
        <w:t>}else</w:t>
      </w:r>
      <w:proofErr w:type="gramEnd"/>
      <w:r w:rsidRPr="005C287A">
        <w:t>{</w:t>
      </w:r>
    </w:p>
    <w:p w14:paraId="3B8CE7C3" w14:textId="77777777" w:rsidR="005C287A" w:rsidRPr="005C287A" w:rsidRDefault="005C287A" w:rsidP="005C287A">
      <w:pPr>
        <w:pStyle w:val="af3"/>
      </w:pPr>
      <w:r w:rsidRPr="005C287A">
        <w:t xml:space="preserve">                cout </w:t>
      </w:r>
      <w:proofErr w:type="gramStart"/>
      <w:r w:rsidRPr="005C287A">
        <w:t>&lt;&lt; "</w:t>
      </w:r>
      <w:proofErr w:type="gramEnd"/>
      <w:r w:rsidRPr="005C287A">
        <w:t xml:space="preserve">Функція не визначена!\n";   </w:t>
      </w:r>
    </w:p>
    <w:p w14:paraId="27A403D3" w14:textId="77777777" w:rsidR="005C287A" w:rsidRPr="005C287A" w:rsidRDefault="005C287A" w:rsidP="005C287A">
      <w:pPr>
        <w:pStyle w:val="af3"/>
        <w:rPr>
          <w:lang w:val="en-US"/>
        </w:rPr>
      </w:pPr>
      <w:r w:rsidRPr="005C287A">
        <w:t xml:space="preserve">            </w:t>
      </w:r>
      <w:r w:rsidRPr="005C287A">
        <w:rPr>
          <w:lang w:val="en-US"/>
        </w:rPr>
        <w:t>}</w:t>
      </w:r>
    </w:p>
    <w:p w14:paraId="5A338347" w14:textId="77777777" w:rsidR="005C287A" w:rsidRPr="005C287A" w:rsidRDefault="005C287A" w:rsidP="005C287A">
      <w:pPr>
        <w:pStyle w:val="af3"/>
        <w:rPr>
          <w:lang w:val="en-US"/>
        </w:rPr>
      </w:pPr>
      <w:r w:rsidRPr="005C287A">
        <w:rPr>
          <w:lang w:val="en-US"/>
        </w:rPr>
        <w:t xml:space="preserve">            break;</w:t>
      </w:r>
    </w:p>
    <w:p w14:paraId="05401B88" w14:textId="77777777" w:rsidR="005C287A" w:rsidRPr="005C287A" w:rsidRDefault="005C287A" w:rsidP="005C287A">
      <w:pPr>
        <w:pStyle w:val="af3"/>
        <w:rPr>
          <w:lang w:val="en-US"/>
        </w:rPr>
      </w:pPr>
      <w:r w:rsidRPr="005C287A">
        <w:rPr>
          <w:lang w:val="en-US"/>
        </w:rPr>
        <w:t xml:space="preserve">        case 3:</w:t>
      </w:r>
    </w:p>
    <w:p w14:paraId="076CD0A1" w14:textId="77777777" w:rsidR="005C287A" w:rsidRPr="005C287A" w:rsidRDefault="005C287A" w:rsidP="005C287A">
      <w:pPr>
        <w:pStyle w:val="af3"/>
        <w:rPr>
          <w:lang w:val="en-US"/>
        </w:rPr>
      </w:pPr>
      <w:r w:rsidRPr="005C287A">
        <w:rPr>
          <w:lang w:val="en-US"/>
        </w:rPr>
        <w:t xml:space="preserve">            cout &lt;&lt; "</w:t>
      </w:r>
      <w:r w:rsidRPr="005C287A">
        <w:t>Введіть</w:t>
      </w:r>
      <w:r w:rsidRPr="005C287A">
        <w:rPr>
          <w:lang w:val="en-US"/>
        </w:rPr>
        <w:t xml:space="preserve"> x: ";</w:t>
      </w:r>
    </w:p>
    <w:p w14:paraId="748C6802" w14:textId="77777777" w:rsidR="005C287A" w:rsidRPr="005C287A" w:rsidRDefault="005C287A" w:rsidP="005C287A">
      <w:pPr>
        <w:pStyle w:val="af3"/>
        <w:rPr>
          <w:lang w:val="en-US"/>
        </w:rPr>
      </w:pPr>
      <w:r w:rsidRPr="005C287A">
        <w:rPr>
          <w:lang w:val="en-US"/>
        </w:rPr>
        <w:t xml:space="preserve">            cin &gt;&gt; x;</w:t>
      </w:r>
    </w:p>
    <w:p w14:paraId="497F056B" w14:textId="77777777" w:rsidR="005C287A" w:rsidRPr="005C287A" w:rsidRDefault="005C287A" w:rsidP="005C287A">
      <w:pPr>
        <w:pStyle w:val="af3"/>
        <w:rPr>
          <w:lang w:val="en-US"/>
        </w:rPr>
      </w:pPr>
      <w:r w:rsidRPr="005C287A">
        <w:rPr>
          <w:lang w:val="en-US"/>
        </w:rPr>
        <w:t xml:space="preserve">            cout &lt;&lt; "</w:t>
      </w:r>
      <w:r w:rsidRPr="005C287A">
        <w:t>Введіть</w:t>
      </w:r>
      <w:r w:rsidRPr="005C287A">
        <w:rPr>
          <w:lang w:val="en-US"/>
        </w:rPr>
        <w:t xml:space="preserve"> c: ";</w:t>
      </w:r>
    </w:p>
    <w:p w14:paraId="28FFBAE8" w14:textId="77777777" w:rsidR="005C287A" w:rsidRPr="005C287A" w:rsidRDefault="005C287A" w:rsidP="005C287A">
      <w:pPr>
        <w:pStyle w:val="af3"/>
        <w:rPr>
          <w:lang w:val="en-US"/>
        </w:rPr>
      </w:pPr>
      <w:r w:rsidRPr="005C287A">
        <w:rPr>
          <w:lang w:val="en-US"/>
        </w:rPr>
        <w:t xml:space="preserve">            cin &gt;&gt; c;</w:t>
      </w:r>
    </w:p>
    <w:p w14:paraId="75B2125F" w14:textId="77777777" w:rsidR="005C287A" w:rsidRPr="005C287A" w:rsidRDefault="005C287A" w:rsidP="005C287A">
      <w:pPr>
        <w:pStyle w:val="af3"/>
        <w:rPr>
          <w:lang w:val="en-US"/>
        </w:rPr>
      </w:pPr>
      <w:r w:rsidRPr="005C287A">
        <w:rPr>
          <w:lang w:val="en-US"/>
        </w:rPr>
        <w:t xml:space="preserve">            </w:t>
      </w:r>
      <w:proofErr w:type="gramStart"/>
      <w:r w:rsidRPr="005C287A">
        <w:rPr>
          <w:lang w:val="en-US"/>
        </w:rPr>
        <w:t>if(</w:t>
      </w:r>
      <w:proofErr w:type="gramEnd"/>
      <w:r w:rsidRPr="005C287A">
        <w:rPr>
          <w:lang w:val="en-US"/>
        </w:rPr>
        <w:t>c - 4 &gt; 0){</w:t>
      </w:r>
    </w:p>
    <w:p w14:paraId="4B77BA47" w14:textId="77777777" w:rsidR="005C287A" w:rsidRPr="005C287A" w:rsidRDefault="005C287A" w:rsidP="005C287A">
      <w:pPr>
        <w:pStyle w:val="af3"/>
        <w:rPr>
          <w:lang w:val="en-US"/>
        </w:rPr>
      </w:pPr>
      <w:r w:rsidRPr="005C287A">
        <w:rPr>
          <w:lang w:val="en-US"/>
        </w:rPr>
        <w:t xml:space="preserve">                cout &lt;&lt; "</w:t>
      </w:r>
      <w:r w:rsidRPr="005C287A">
        <w:t>Результат</w:t>
      </w:r>
      <w:r w:rsidRPr="005C287A">
        <w:rPr>
          <w:lang w:val="en-US"/>
        </w:rPr>
        <w:t>: " &lt;</w:t>
      </w:r>
      <w:proofErr w:type="gramStart"/>
      <w:r w:rsidRPr="005C287A">
        <w:rPr>
          <w:lang w:val="en-US"/>
        </w:rPr>
        <w:t>&lt;  10</w:t>
      </w:r>
      <w:proofErr w:type="gramEnd"/>
      <w:r w:rsidRPr="005C287A">
        <w:rPr>
          <w:lang w:val="en-US"/>
        </w:rPr>
        <w:t xml:space="preserve"> * x / c - 4 &lt;&lt; "\n";   </w:t>
      </w:r>
    </w:p>
    <w:p w14:paraId="4B3201B2" w14:textId="77777777" w:rsidR="005C287A" w:rsidRPr="005C287A" w:rsidRDefault="005C287A" w:rsidP="005C287A">
      <w:pPr>
        <w:pStyle w:val="af3"/>
        <w:rPr>
          <w:lang w:val="en-US"/>
        </w:rPr>
      </w:pPr>
      <w:r w:rsidRPr="005C287A">
        <w:rPr>
          <w:lang w:val="en-US"/>
        </w:rPr>
        <w:t xml:space="preserve">            </w:t>
      </w:r>
      <w:proofErr w:type="gramStart"/>
      <w:r w:rsidRPr="005C287A">
        <w:rPr>
          <w:lang w:val="en-US"/>
        </w:rPr>
        <w:t>}else</w:t>
      </w:r>
      <w:proofErr w:type="gramEnd"/>
      <w:r w:rsidRPr="005C287A">
        <w:rPr>
          <w:lang w:val="en-US"/>
        </w:rPr>
        <w:t>{</w:t>
      </w:r>
    </w:p>
    <w:p w14:paraId="5877E394" w14:textId="77777777" w:rsidR="005C287A" w:rsidRPr="005C287A" w:rsidRDefault="005C287A" w:rsidP="005C287A">
      <w:pPr>
        <w:pStyle w:val="af3"/>
      </w:pPr>
      <w:r w:rsidRPr="005C287A">
        <w:rPr>
          <w:lang w:val="en-US"/>
        </w:rPr>
        <w:t xml:space="preserve">                </w:t>
      </w:r>
      <w:r w:rsidRPr="005C287A">
        <w:t xml:space="preserve">cout </w:t>
      </w:r>
      <w:proofErr w:type="gramStart"/>
      <w:r w:rsidRPr="005C287A">
        <w:t>&lt;&lt; "</w:t>
      </w:r>
      <w:proofErr w:type="gramEnd"/>
      <w:r w:rsidRPr="005C287A">
        <w:t xml:space="preserve">Функція не визначена!\n";   </w:t>
      </w:r>
    </w:p>
    <w:p w14:paraId="0A627D69" w14:textId="77777777" w:rsidR="005C287A" w:rsidRPr="005C287A" w:rsidRDefault="005C287A" w:rsidP="005C287A">
      <w:pPr>
        <w:pStyle w:val="af3"/>
      </w:pPr>
      <w:r w:rsidRPr="005C287A">
        <w:t xml:space="preserve">            }</w:t>
      </w:r>
    </w:p>
    <w:p w14:paraId="7F71D40C" w14:textId="77777777" w:rsidR="005C287A" w:rsidRPr="005C287A" w:rsidRDefault="005C287A" w:rsidP="005C287A">
      <w:pPr>
        <w:pStyle w:val="af3"/>
      </w:pPr>
      <w:r w:rsidRPr="005C287A">
        <w:t xml:space="preserve">            break;</w:t>
      </w:r>
    </w:p>
    <w:p w14:paraId="4CE0C552" w14:textId="77777777" w:rsidR="005C287A" w:rsidRPr="005C287A" w:rsidRDefault="005C287A" w:rsidP="005C287A">
      <w:pPr>
        <w:pStyle w:val="af3"/>
      </w:pPr>
      <w:r w:rsidRPr="005C287A">
        <w:t xml:space="preserve">    }</w:t>
      </w:r>
    </w:p>
    <w:p w14:paraId="65FEC975" w14:textId="77777777" w:rsidR="005C287A" w:rsidRPr="005C287A" w:rsidRDefault="005C287A" w:rsidP="005C287A">
      <w:pPr>
        <w:pStyle w:val="af3"/>
      </w:pPr>
    </w:p>
    <w:p w14:paraId="7A837234" w14:textId="77777777" w:rsidR="005C287A" w:rsidRPr="005C287A" w:rsidRDefault="005C287A" w:rsidP="005C287A">
      <w:pPr>
        <w:pStyle w:val="af3"/>
      </w:pPr>
      <w:r w:rsidRPr="005C287A">
        <w:tab/>
        <w:t>return 0;</w:t>
      </w:r>
    </w:p>
    <w:p w14:paraId="0F3F4D98" w14:textId="77777777" w:rsidR="005C287A" w:rsidRDefault="005C287A" w:rsidP="005C287A">
      <w:pPr>
        <w:pStyle w:val="af3"/>
        <w:rPr>
          <w:iCs/>
        </w:rPr>
      </w:pPr>
      <w:r w:rsidRPr="005C287A">
        <w:t>}</w:t>
      </w:r>
    </w:p>
    <w:p w14:paraId="2884F25D" w14:textId="52D6A330" w:rsidR="002D7D42" w:rsidRPr="002D7D42" w:rsidRDefault="002D7D42" w:rsidP="005C287A">
      <w:pPr>
        <w:pStyle w:val="aa"/>
        <w:rPr>
          <w:lang w:val="uk-UA"/>
        </w:rPr>
      </w:pPr>
      <w:r>
        <w:rPr>
          <w:lang w:val="uk-UA"/>
        </w:rPr>
        <w:t xml:space="preserve">Висновок: Я навчився складати </w:t>
      </w:r>
      <w:r w:rsidRPr="002D7D42">
        <w:rPr>
          <w:lang w:val="uk-UA"/>
        </w:rPr>
        <w:t>розгалужен</w:t>
      </w:r>
      <w:r>
        <w:rPr>
          <w:lang w:val="uk-UA"/>
        </w:rPr>
        <w:t>і</w:t>
      </w:r>
      <w:r w:rsidRPr="002D7D42">
        <w:rPr>
          <w:lang w:val="uk-UA"/>
        </w:rPr>
        <w:t xml:space="preserve"> алгоритм</w:t>
      </w:r>
      <w:r>
        <w:rPr>
          <w:lang w:val="uk-UA"/>
        </w:rPr>
        <w:t>и</w:t>
      </w:r>
      <w:r w:rsidRPr="002D7D42">
        <w:rPr>
          <w:lang w:val="uk-UA"/>
        </w:rPr>
        <w:t>, використовуючи оператори if та if-else</w:t>
      </w:r>
      <w:r>
        <w:rPr>
          <w:lang w:val="uk-UA"/>
        </w:rPr>
        <w:t>.</w:t>
      </w:r>
    </w:p>
    <w:sectPr w:rsidR="002D7D42" w:rsidRPr="002D7D42" w:rsidSect="00DF6B87">
      <w:headerReference w:type="default" r:id="rId10"/>
      <w:footerReference w:type="default" r:id="rId11"/>
      <w:pgSz w:w="11906" w:h="16838"/>
      <w:pgMar w:top="851" w:right="850" w:bottom="1701" w:left="1418" w:header="709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A15EB" w14:textId="77777777" w:rsidR="001A52ED" w:rsidRDefault="001A52ED" w:rsidP="00C25072">
      <w:pPr>
        <w:spacing w:line="240" w:lineRule="auto"/>
      </w:pPr>
      <w:r>
        <w:separator/>
      </w:r>
    </w:p>
  </w:endnote>
  <w:endnote w:type="continuationSeparator" w:id="0">
    <w:p w14:paraId="642A3A33" w14:textId="77777777" w:rsidR="001A52ED" w:rsidRDefault="001A52ED" w:rsidP="00C250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4F8D9" w14:textId="6AC29367" w:rsidR="007E65E2" w:rsidRPr="005C287A" w:rsidRDefault="009E2982" w:rsidP="00DF6B87">
    <w:pPr>
      <w:pStyle w:val="a8"/>
      <w:ind w:firstLine="3969"/>
      <w:rPr>
        <w:sz w:val="28"/>
        <w:szCs w:val="20"/>
      </w:rPr>
    </w:pPr>
    <w:r>
      <w:rPr>
        <w:sz w:val="28"/>
        <w:szCs w:val="20"/>
        <w:lang w:val="uk-UA"/>
      </w:rPr>
      <w:t>123.21-1.ПР-0</w:t>
    </w:r>
    <w:r w:rsidR="005C287A">
      <w:rPr>
        <w:sz w:val="28"/>
        <w:szCs w:val="20"/>
        <w:lang w:val="en-US"/>
      </w:rPr>
      <w:t xml:space="preserve">4 </w:t>
    </w:r>
    <w:r w:rsidR="005C287A">
      <w:rPr>
        <w:sz w:val="28"/>
        <w:szCs w:val="20"/>
      </w:rPr>
      <w:t>В2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BCE52" w14:textId="77777777" w:rsidR="001A52ED" w:rsidRDefault="001A52ED" w:rsidP="00C25072">
      <w:pPr>
        <w:spacing w:line="240" w:lineRule="auto"/>
      </w:pPr>
      <w:r>
        <w:separator/>
      </w:r>
    </w:p>
  </w:footnote>
  <w:footnote w:type="continuationSeparator" w:id="0">
    <w:p w14:paraId="0CF9C464" w14:textId="77777777" w:rsidR="001A52ED" w:rsidRDefault="001A52ED" w:rsidP="00C250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F49DE" w14:textId="1D96EFAB" w:rsidR="007E65E2" w:rsidRPr="00982FCC" w:rsidRDefault="008B6729" w:rsidP="00B94230">
    <w:pPr>
      <w:spacing w:line="240" w:lineRule="auto"/>
      <w:rPr>
        <w:sz w:val="2"/>
        <w:szCs w:val="2"/>
      </w:rPr>
    </w:pPr>
    <w:r>
      <w:rPr>
        <w:noProof/>
        <w:sz w:val="2"/>
        <w:szCs w:val="2"/>
        <w:lang w:eastAsia="ru-RU"/>
      </w:rPr>
      <mc:AlternateContent>
        <mc:Choice Requires="wpg">
          <w:drawing>
            <wp:anchor distT="0" distB="0" distL="114300" distR="114300" simplePos="0" relativeHeight="251770880" behindDoc="0" locked="0" layoutInCell="1" allowOverlap="1" wp14:anchorId="76FAD432" wp14:editId="4895E799">
              <wp:simplePos x="0" y="0"/>
              <wp:positionH relativeFrom="column">
                <wp:posOffset>-194310</wp:posOffset>
              </wp:positionH>
              <wp:positionV relativeFrom="paragraph">
                <wp:posOffset>-194310</wp:posOffset>
              </wp:positionV>
              <wp:extent cx="6573520" cy="10186670"/>
              <wp:effectExtent l="0" t="0" r="36830" b="24130"/>
              <wp:wrapNone/>
              <wp:docPr id="1" name="Group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3520" cy="10186670"/>
                        <a:chOff x="1108" y="398"/>
                        <a:chExt cx="10352" cy="16042"/>
                      </a:xfrm>
                    </wpg:grpSpPr>
                    <wpg:grpSp>
                      <wpg:cNvPr id="3" name="Group 182"/>
                      <wpg:cNvGrpSpPr>
                        <a:grpSpLocks/>
                      </wpg:cNvGrpSpPr>
                      <wpg:grpSpPr bwMode="auto">
                        <a:xfrm>
                          <a:off x="1108" y="398"/>
                          <a:ext cx="10352" cy="16042"/>
                          <a:chOff x="1108" y="398"/>
                          <a:chExt cx="10352" cy="16042"/>
                        </a:xfrm>
                      </wpg:grpSpPr>
                      <wps:wsp>
                        <wps:cNvPr id="5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10995" y="15575"/>
                            <a:ext cx="1" cy="85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" name="Group 181"/>
                        <wpg:cNvGrpSpPr>
                          <a:grpSpLocks/>
                        </wpg:cNvGrpSpPr>
                        <wpg:grpSpPr bwMode="auto">
                          <a:xfrm>
                            <a:off x="1108" y="398"/>
                            <a:ext cx="10352" cy="16042"/>
                            <a:chOff x="1108" y="398"/>
                            <a:chExt cx="10352" cy="16042"/>
                          </a:xfrm>
                        </wpg:grpSpPr>
                        <wps:wsp>
                          <wps:cNvPr id="7" name="Rectangle 14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9" y="398"/>
                              <a:ext cx="10341" cy="16031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179"/>
                          <wpg:cNvGrpSpPr>
                            <a:grpSpLocks/>
                          </wpg:cNvGrpSpPr>
                          <wpg:grpSpPr bwMode="auto">
                            <a:xfrm>
                              <a:off x="1108" y="15583"/>
                              <a:ext cx="10352" cy="857"/>
                              <a:chOff x="1108" y="15583"/>
                              <a:chExt cx="10352" cy="857"/>
                            </a:xfrm>
                          </wpg:grpSpPr>
                          <wps:wsp>
                            <wps:cNvPr id="9" name="Line 1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098" y="15583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Line 1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79" y="15583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Line 1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26" y="15583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Line 14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78" y="15583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Line 1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50" y="15583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Line 14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08" y="15583"/>
                                <a:ext cx="10352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Line 14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26" y="15869"/>
                                <a:ext cx="3727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Line 14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126" y="16154"/>
                                <a:ext cx="3727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Line 15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995" y="15983"/>
                                <a:ext cx="454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grpSp>
                    <wpg:grpSp>
                      <wpg:cNvPr id="18" name="Group 186"/>
                      <wpg:cNvGrpSpPr>
                        <a:grpSpLocks/>
                      </wpg:cNvGrpSpPr>
                      <wpg:grpSpPr bwMode="auto">
                        <a:xfrm>
                          <a:off x="1113" y="15617"/>
                          <a:ext cx="10301" cy="811"/>
                          <a:chOff x="1113" y="15617"/>
                          <a:chExt cx="10301" cy="811"/>
                        </a:xfrm>
                      </wpg:grpSpPr>
                      <wps:wsp>
                        <wps:cNvPr id="19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1017" y="15617"/>
                            <a:ext cx="397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AB79E7" w14:textId="77777777" w:rsidR="00694E0A" w:rsidRPr="00DF6B87" w:rsidRDefault="00694E0A" w:rsidP="002B1B83">
                              <w:pPr>
                                <w:pStyle w:val="a8"/>
                                <w:rPr>
                                  <w:lang w:val="uk-UA"/>
                                </w:rPr>
                              </w:pPr>
                              <w:r w:rsidRPr="00DF6B87">
                                <w:rPr>
                                  <w:lang w:val="uk-UA"/>
                                </w:rPr>
                                <w:t>Арк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g:grpSp>
                        <wpg:cNvPr id="20" name="Group 173"/>
                        <wpg:cNvGrpSpPr>
                          <a:grpSpLocks/>
                        </wpg:cNvGrpSpPr>
                        <wpg:grpSpPr bwMode="auto">
                          <a:xfrm>
                            <a:off x="1113" y="16199"/>
                            <a:ext cx="3681" cy="229"/>
                            <a:chOff x="1113" y="16183"/>
                            <a:chExt cx="3681" cy="229"/>
                          </a:xfrm>
                        </wpg:grpSpPr>
                        <wps:wsp>
                          <wps:cNvPr id="21" name="Rectangle 147"/>
                          <wps:cNvSpPr>
                            <a:spLocks noChangeArrowheads="1"/>
                          </wps:cNvSpPr>
                          <wps:spPr bwMode="auto">
                            <a:xfrm>
                              <a:off x="1557" y="16183"/>
                              <a:ext cx="516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D050C7" w14:textId="77777777" w:rsidR="00694E0A" w:rsidRPr="00694E0A" w:rsidRDefault="00694E0A" w:rsidP="002B1B83">
                                <w:pPr>
                                  <w:pStyle w:val="a8"/>
                                  <w:rPr>
                                    <w:lang w:val="uk-UA"/>
                                  </w:rPr>
                                </w:pPr>
                                <w:r w:rsidRPr="00694E0A">
                                  <w:rPr>
                                    <w:lang w:val="uk-UA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Rectangle 1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8" y="16183"/>
                              <a:ext cx="1147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271F26" w14:textId="77777777" w:rsidR="00694E0A" w:rsidRPr="00694E0A" w:rsidRDefault="00694E0A" w:rsidP="002B1B83">
                                <w:pPr>
                                  <w:pStyle w:val="a8"/>
                                </w:pPr>
                                <w:r w:rsidRPr="00694E0A"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Rectangle 149"/>
                          <wps:cNvSpPr>
                            <a:spLocks noChangeArrowheads="1"/>
                          </wps:cNvSpPr>
                          <wps:spPr bwMode="auto">
                            <a:xfrm>
                              <a:off x="3280" y="16183"/>
                              <a:ext cx="974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F8D7C8" w14:textId="77777777" w:rsidR="00694E0A" w:rsidRPr="00694E0A" w:rsidRDefault="00694E0A" w:rsidP="002B1B83">
                                <w:pPr>
                                  <w:pStyle w:val="a8"/>
                                </w:pPr>
                                <w:r w:rsidRPr="00694E0A">
                                  <w:rPr>
                                    <w:lang w:val="uk-UA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Rectangle 150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3" y="16183"/>
                              <a:ext cx="397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B2FC50" w14:textId="77777777" w:rsidR="00694E0A" w:rsidRPr="00422E4C" w:rsidRDefault="00694E0A" w:rsidP="00422E4C">
                                <w:pPr>
                                  <w:pStyle w:val="a8"/>
                                </w:pPr>
                                <w:r w:rsidRPr="00422E4C">
                                  <w:rPr>
                                    <w:rStyle w:val="a9"/>
                                  </w:rPr>
                                  <w:t>Ізм</w:t>
                                </w:r>
                                <w:r w:rsidRPr="00422E4C"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Rectangle 155"/>
                          <wps:cNvSpPr>
                            <a:spLocks noChangeArrowheads="1"/>
                          </wps:cNvSpPr>
                          <wps:spPr bwMode="auto">
                            <a:xfrm>
                              <a:off x="4335" y="16183"/>
                              <a:ext cx="459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DEB68B" w14:textId="77777777" w:rsidR="00694E0A" w:rsidRPr="00694E0A" w:rsidRDefault="00694E0A" w:rsidP="002B1B83">
                                <w:pPr>
                                  <w:pStyle w:val="a8"/>
                                </w:pPr>
                                <w:r w:rsidRPr="00694E0A"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177"/>
                        <wpg:cNvGrpSpPr>
                          <a:grpSpLocks/>
                        </wpg:cNvGrpSpPr>
                        <wpg:grpSpPr bwMode="auto">
                          <a:xfrm>
                            <a:off x="1181" y="15622"/>
                            <a:ext cx="2415" cy="561"/>
                            <a:chOff x="1163" y="15606"/>
                            <a:chExt cx="2415" cy="561"/>
                          </a:xfrm>
                        </wpg:grpSpPr>
                        <wpg:grpSp>
                          <wpg:cNvPr id="27" name="Group 176"/>
                          <wpg:cNvGrpSpPr>
                            <a:grpSpLocks/>
                          </wpg:cNvGrpSpPr>
                          <wpg:grpSpPr bwMode="auto">
                            <a:xfrm>
                              <a:off x="1163" y="15876"/>
                              <a:ext cx="2415" cy="291"/>
                              <a:chOff x="1163" y="15876"/>
                              <a:chExt cx="2415" cy="291"/>
                            </a:xfrm>
                          </wpg:grpSpPr>
                          <wps:wsp>
                            <wps:cNvPr id="28" name="Text Box 16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3" y="15876"/>
                                <a:ext cx="283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D183978" w14:textId="77777777" w:rsidR="00694E0A" w:rsidRPr="00694E0A" w:rsidRDefault="00694E0A" w:rsidP="00694E0A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9" name="Text Box 16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3" y="15876"/>
                                <a:ext cx="454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BBA787" w14:textId="77777777" w:rsidR="00694E0A" w:rsidRPr="00694E0A" w:rsidRDefault="00694E0A" w:rsidP="00694E0A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0" name="Text Box 16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7" y="15876"/>
                                <a:ext cx="1461" cy="2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8CAA1C" w14:textId="39E2AB74" w:rsidR="00694E0A" w:rsidRPr="00D22652" w:rsidRDefault="000209A6" w:rsidP="00422E4C">
                                  <w:pPr>
                                    <w:pStyle w:val="a8"/>
                                    <w:jc w:val="both"/>
                                    <w:rPr>
                                      <w:lang w:val="uk-UA"/>
                                    </w:rPr>
                                  </w:pPr>
                                  <w:r w:rsidRPr="000209A6">
                                    <w:rPr>
                                      <w:lang w:val="uk-UA"/>
                                    </w:rPr>
                                    <w:t xml:space="preserve">М.М </w:t>
                                  </w:r>
                                  <w:r>
                                    <w:rPr>
                                      <w:lang w:val="uk-UA"/>
                                    </w:rPr>
                                    <w:t>Гапон</w:t>
                                  </w:r>
                                  <w:r w:rsidRPr="000209A6">
                                    <w:rPr>
                                      <w:lang w:val="uk-UA"/>
                                    </w:rPr>
                                    <w:t>енко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1" name="Group 175"/>
                          <wpg:cNvGrpSpPr>
                            <a:grpSpLocks/>
                          </wpg:cNvGrpSpPr>
                          <wpg:grpSpPr bwMode="auto">
                            <a:xfrm>
                              <a:off x="1163" y="15606"/>
                              <a:ext cx="2088" cy="227"/>
                              <a:chOff x="1163" y="15606"/>
                              <a:chExt cx="2088" cy="227"/>
                            </a:xfrm>
                          </wpg:grpSpPr>
                          <wps:wsp>
                            <wps:cNvPr id="32" name="Text Box 1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3" y="15606"/>
                                <a:ext cx="283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FC6889A" w14:textId="77777777" w:rsidR="00694E0A" w:rsidRPr="00694E0A" w:rsidRDefault="00694E0A" w:rsidP="00694E0A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3" name="Text Box 1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3" y="15606"/>
                                <a:ext cx="454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6B513F6" w14:textId="77777777" w:rsidR="00694E0A" w:rsidRPr="00694E0A" w:rsidRDefault="00694E0A" w:rsidP="00694E0A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4" name="Text Box 16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7" y="15606"/>
                                <a:ext cx="1134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1EEACB" w14:textId="0143B483" w:rsidR="00694E0A" w:rsidRPr="00BD5AF1" w:rsidRDefault="00BD5AF1" w:rsidP="00422E4C">
                                  <w:pPr>
                                    <w:pStyle w:val="a8"/>
                                    <w:jc w:val="both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Антіпов К.І.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FAD432" id="Group 187" o:spid="_x0000_s1026" style="position:absolute;left:0;text-align:left;margin-left:-15.3pt;margin-top:-15.3pt;width:517.6pt;height:802.1pt;z-index:251770880" coordorigin="1108,398" coordsize="10352,16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">
              <v:group id="Group 182" o:spid="_x0000_s1027" style="position:absolute;left:1108;top:398;width:10352;height:16042" coordorigin="1108,398" coordsize="10352,16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line id="Line 151" o:spid="_x0000_s1028" style="position:absolute;visibility:visible;mso-wrap-style:square" from="10995,15575" to="10996,16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" strokeweight="1.5pt">
                  <v:stroke startarrowwidth="narrow" startarrowlength="long" endarrowwidth="narrow" endarrowlength="long"/>
                </v:line>
                <v:group id="Group 181" o:spid="_x0000_s1029" style="position:absolute;left:1108;top:398;width:10352;height:16042" coordorigin="1108,398" coordsize="10352,16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143" o:spid="_x0000_s1030" style="position:absolute;left:1109;top:398;width:10341;height:16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" filled="f" strokeweight="1.5pt">
                    <v:textbox inset="0,0,0,0"/>
                  </v:rect>
                  <v:group id="Group 179" o:spid="_x0000_s1031" style="position:absolute;left:1108;top:15583;width:10352;height:857" coordorigin="1108,15583" coordsize="10352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line id="Line 137" o:spid="_x0000_s1032" style="position:absolute;visibility:visible;mso-wrap-style:square" from="2098,15583" to="2099,16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" strokeweight="1.5pt">
                      <v:stroke startarrowwidth="narrow" startarrowlength="long" endarrowwidth="narrow" endarrowlength="long"/>
                    </v:line>
                    <v:line id="Line 138" o:spid="_x0000_s1033" style="position:absolute;visibility:visible;mso-wrap-style:square" from="3279,15583" to="3280,16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" strokeweight="1.5pt">
                      <v:stroke startarrowwidth="narrow" startarrowlength="long" endarrowwidth="narrow" endarrowlength="long"/>
                    </v:line>
                    <v:line id="Line 139" o:spid="_x0000_s1034" style="position:absolute;visibility:visible;mso-wrap-style:square" from="1526,15583" to="1527,16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" strokeweight="1.5pt">
                      <v:stroke startarrowwidth="narrow" startarrowlength="long" endarrowwidth="narrow" endarrowlength="long"/>
                    </v:line>
                    <v:line id="Line 140" o:spid="_x0000_s1035" style="position:absolute;visibility:visible;mso-wrap-style:square" from="4278,15583" to="4279,16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" strokeweight="1.5pt">
                      <v:stroke startarrowwidth="narrow" startarrowlength="long" endarrowwidth="narrow" endarrowlength="long"/>
                    </v:line>
                    <v:line id="Line 141" o:spid="_x0000_s1036" style="position:absolute;visibility:visible;mso-wrap-style:square" from="4850,15583" to="4851,16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" strokeweight="1.5pt">
                      <v:stroke startarrowwidth="narrow" startarrowlength="long" endarrowwidth="narrow" endarrowlength="long"/>
                    </v:line>
                    <v:line id="Line 144" o:spid="_x0000_s1037" style="position:absolute;visibility:visible;mso-wrap-style:square" from="1108,15583" to="11460,15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" strokeweight="1.5pt">
                      <v:stroke startarrowwidth="narrow" startarrowlength="long" endarrowwidth="narrow" endarrowlength="long"/>
                    </v:line>
                    <v:line id="Line 145" o:spid="_x0000_s1038" style="position:absolute;visibility:visible;mso-wrap-style:square" from="1126,15869" to="4853,1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">
                      <v:stroke startarrowwidth="narrow" startarrowlength="long" endarrowwidth="narrow" endarrowlength="long"/>
                    </v:line>
                    <v:line id="Line 146" o:spid="_x0000_s1039" style="position:absolute;visibility:visible;mso-wrap-style:square" from="1126,16154" to="4853,16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">
                      <v:stroke startarrowwidth="narrow" startarrowlength="long" endarrowwidth="narrow" endarrowlength="long"/>
                    </v:line>
                    <v:line id="Line 152" o:spid="_x0000_s1040" style="position:absolute;visibility:visible;mso-wrap-style:square" from="10995,15983" to="11449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" strokeweight="1.5pt">
                      <v:stroke startarrowwidth="narrow" startarrowlength="long" endarrowwidth="narrow" endarrowlength="long"/>
                    </v:line>
                  </v:group>
                </v:group>
              </v:group>
              <v:group id="Group 186" o:spid="_x0000_s1041" style="position:absolute;left:1113;top:15617;width:10301;height:811" coordorigin="1113,15617" coordsize="10301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rect id="Rectangle 153" o:spid="_x0000_s1042" style="position:absolute;left:11017;top:15617;width:397;height: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" filled="f" stroked="f" strokeweight="1.5pt">
                  <v:textbox inset="0,0,0,0">
                    <w:txbxContent>
                      <w:p w14:paraId="0FAB79E7" w14:textId="77777777" w:rsidR="00694E0A" w:rsidRPr="00DF6B87" w:rsidRDefault="00694E0A" w:rsidP="002B1B83">
                        <w:pPr>
                          <w:pStyle w:val="a8"/>
                          <w:rPr>
                            <w:lang w:val="uk-UA"/>
                          </w:rPr>
                        </w:pPr>
                        <w:r w:rsidRPr="00DF6B87">
                          <w:rPr>
                            <w:lang w:val="uk-UA"/>
                          </w:rPr>
                          <w:t>Арк</w:t>
                        </w:r>
                      </w:p>
                    </w:txbxContent>
                  </v:textbox>
                </v:rect>
                <v:group id="Group 173" o:spid="_x0000_s1043" style="position:absolute;left:1113;top:16199;width:3681;height:229" coordorigin="1113,16183" coordsize="3681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147" o:spid="_x0000_s1044" style="position:absolute;left:1557;top:16183;width:516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" filled="f" stroked="f" strokeweight="1.5pt">
                    <v:textbox inset="0,0,0,0">
                      <w:txbxContent>
                        <w:p w14:paraId="2FD050C7" w14:textId="77777777" w:rsidR="00694E0A" w:rsidRPr="00694E0A" w:rsidRDefault="00694E0A" w:rsidP="002B1B83">
                          <w:pPr>
                            <w:pStyle w:val="a8"/>
                            <w:rPr>
                              <w:lang w:val="uk-UA"/>
                            </w:rPr>
                          </w:pPr>
                          <w:r w:rsidRPr="00694E0A">
                            <w:rPr>
                              <w:lang w:val="uk-UA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48" o:spid="_x0000_s1045" style="position:absolute;left:2098;top:16183;width:1147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" filled="f" stroked="f" strokeweight="1.5pt">
                    <v:textbox inset="0,0,0,0">
                      <w:txbxContent>
                        <w:p w14:paraId="51271F26" w14:textId="77777777" w:rsidR="00694E0A" w:rsidRPr="00694E0A" w:rsidRDefault="00694E0A" w:rsidP="002B1B83">
                          <w:pPr>
                            <w:pStyle w:val="a8"/>
                          </w:pPr>
                          <w:r w:rsidRPr="00694E0A">
                            <w:t>№ докум.</w:t>
                          </w:r>
                        </w:p>
                      </w:txbxContent>
                    </v:textbox>
                  </v:rect>
                  <v:rect id="Rectangle 149" o:spid="_x0000_s1046" style="position:absolute;left:3280;top:16183;width:974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" filled="f" stroked="f" strokeweight="1.5pt">
                    <v:textbox inset="0,0,0,0">
                      <w:txbxContent>
                        <w:p w14:paraId="6CF8D7C8" w14:textId="77777777" w:rsidR="00694E0A" w:rsidRPr="00694E0A" w:rsidRDefault="00694E0A" w:rsidP="002B1B83">
                          <w:pPr>
                            <w:pStyle w:val="a8"/>
                          </w:pPr>
                          <w:r w:rsidRPr="00694E0A">
                            <w:rPr>
                              <w:lang w:val="uk-UA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150" o:spid="_x0000_s1047" style="position:absolute;left:1113;top:16183;width:397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" filled="f" stroked="f" strokeweight="1.5pt">
                    <v:textbox inset="0,0,0,0">
                      <w:txbxContent>
                        <w:p w14:paraId="08B2FC50" w14:textId="77777777" w:rsidR="00694E0A" w:rsidRPr="00422E4C" w:rsidRDefault="00694E0A" w:rsidP="00422E4C">
                          <w:pPr>
                            <w:pStyle w:val="a8"/>
                          </w:pPr>
                          <w:r w:rsidRPr="00422E4C">
                            <w:rPr>
                              <w:rStyle w:val="a9"/>
                            </w:rPr>
                            <w:t>Ізм</w:t>
                          </w:r>
                          <w:r w:rsidRPr="00422E4C">
                            <w:t>.</w:t>
                          </w:r>
                        </w:p>
                      </w:txbxContent>
                    </v:textbox>
                  </v:rect>
                  <v:rect id="Rectangle 155" o:spid="_x0000_s1048" style="position:absolute;left:4335;top:16183;width:459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" filled="f" stroked="f" strokeweight="1.5pt">
                    <v:textbox inset="0,0,0,0">
                      <w:txbxContent>
                        <w:p w14:paraId="18DEB68B" w14:textId="77777777" w:rsidR="00694E0A" w:rsidRPr="00694E0A" w:rsidRDefault="00694E0A" w:rsidP="002B1B83">
                          <w:pPr>
                            <w:pStyle w:val="a8"/>
                          </w:pPr>
                          <w:r w:rsidRPr="00694E0A">
                            <w:t>Дата</w:t>
                          </w:r>
                        </w:p>
                      </w:txbxContent>
                    </v:textbox>
                  </v:rect>
                </v:group>
                <v:group id="Group 177" o:spid="_x0000_s1049" style="position:absolute;left:1181;top:15622;width:2415;height:561" coordorigin="1163,15606" coordsize="2415,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oup 176" o:spid="_x0000_s1050" style="position:absolute;left:1163;top:15876;width:2415;height:291" coordorigin="1163,15876" coordsize="2415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64" o:spid="_x0000_s1051" type="#_x0000_t202" style="position:absolute;left:1163;top:15876;width:28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    <v:textbox inset="0,0,0,0">
                        <w:txbxContent>
                          <w:p w14:paraId="2D183978" w14:textId="77777777" w:rsidR="00694E0A" w:rsidRPr="00694E0A" w:rsidRDefault="00694E0A" w:rsidP="00694E0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shape id="Text Box 166" o:spid="_x0000_s1052" type="#_x0000_t202" style="position:absolute;left:1553;top:15876;width:45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<v:textbox inset="0,0,0,0">
                        <w:txbxContent>
                          <w:p w14:paraId="55BBA787" w14:textId="77777777" w:rsidR="00694E0A" w:rsidRPr="00694E0A" w:rsidRDefault="00694E0A" w:rsidP="00694E0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shape id="Text Box 168" o:spid="_x0000_s1053" type="#_x0000_t202" style="position:absolute;left:2117;top:15876;width:1461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    <v:textbox inset="0,0,0,0">
                        <w:txbxContent>
                          <w:p w14:paraId="538CAA1C" w14:textId="39E2AB74" w:rsidR="00694E0A" w:rsidRPr="00D22652" w:rsidRDefault="000209A6" w:rsidP="00422E4C">
                            <w:pPr>
                              <w:pStyle w:val="a8"/>
                              <w:jc w:val="both"/>
                              <w:rPr>
                                <w:lang w:val="uk-UA"/>
                              </w:rPr>
                            </w:pPr>
                            <w:r w:rsidRPr="000209A6">
                              <w:rPr>
                                <w:lang w:val="uk-UA"/>
                              </w:rPr>
                              <w:t xml:space="preserve">М.М </w:t>
                            </w:r>
                            <w:r>
                              <w:rPr>
                                <w:lang w:val="uk-UA"/>
                              </w:rPr>
                              <w:t>Гапон</w:t>
                            </w:r>
                            <w:r w:rsidRPr="000209A6">
                              <w:rPr>
                                <w:lang w:val="uk-UA"/>
                              </w:rPr>
                              <w:t>енко</w:t>
                            </w:r>
                          </w:p>
                        </w:txbxContent>
                      </v:textbox>
                    </v:shape>
                  </v:group>
                  <v:group id="Group 175" o:spid="_x0000_s1054" style="position:absolute;left:1163;top:15606;width:2088;height:227" coordorigin="1163,15606" coordsize="2088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Text Box 163" o:spid="_x0000_s1055" type="#_x0000_t202" style="position:absolute;left:1163;top:15606;width:28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<v:textbox inset="0,0,0,0">
                        <w:txbxContent>
                          <w:p w14:paraId="3FC6889A" w14:textId="77777777" w:rsidR="00694E0A" w:rsidRPr="00694E0A" w:rsidRDefault="00694E0A" w:rsidP="00694E0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shape id="Text Box 165" o:spid="_x0000_s1056" type="#_x0000_t202" style="position:absolute;left:1553;top:15606;width:45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<v:textbox inset="0,0,0,0">
                        <w:txbxContent>
                          <w:p w14:paraId="66B513F6" w14:textId="77777777" w:rsidR="00694E0A" w:rsidRPr="00694E0A" w:rsidRDefault="00694E0A" w:rsidP="00694E0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shape id="Text Box 167" o:spid="_x0000_s1057" type="#_x0000_t202" style="position:absolute;left:2117;top:15606;width:113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  <v:textbox inset="0,0,0,0">
                        <w:txbxContent>
                          <w:p w14:paraId="601EEACB" w14:textId="0143B483" w:rsidR="00694E0A" w:rsidRPr="00BD5AF1" w:rsidRDefault="00BD5AF1" w:rsidP="00422E4C">
                            <w:pPr>
                              <w:pStyle w:val="a8"/>
                              <w:jc w:val="both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Антіпов К.І.</w:t>
                            </w:r>
                          </w:p>
                        </w:txbxContent>
                      </v:textbox>
                    </v:shape>
                  </v:group>
                </v:group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E08335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86460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9EADB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BA299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F686F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AE2DD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F2B1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E34FC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multilevel"/>
    <w:tmpl w:val="A1969D9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FFFFFF89"/>
    <w:multiLevelType w:val="singleLevel"/>
    <w:tmpl w:val="11483678"/>
    <w:lvl w:ilvl="0">
      <w:start w:val="1"/>
      <w:numFmt w:val="bullet"/>
      <w:pStyle w:val="a0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527117"/>
    <w:multiLevelType w:val="hybridMultilevel"/>
    <w:tmpl w:val="DBF606BE"/>
    <w:lvl w:ilvl="0" w:tplc="BE900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CC0A16"/>
    <w:multiLevelType w:val="multilevel"/>
    <w:tmpl w:val="557CD704"/>
    <w:styleLink w:val="a1"/>
    <w:lvl w:ilvl="0">
      <w:start w:val="1"/>
      <w:numFmt w:val="decimal"/>
      <w:lvlText w:val="%1."/>
      <w:lvlJc w:val="left"/>
      <w:pPr>
        <w:ind w:left="1287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5D354CF"/>
    <w:multiLevelType w:val="hybridMultilevel"/>
    <w:tmpl w:val="FF109F38"/>
    <w:lvl w:ilvl="0" w:tplc="6CDED9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ADF64C3"/>
    <w:multiLevelType w:val="hybridMultilevel"/>
    <w:tmpl w:val="B35EA866"/>
    <w:lvl w:ilvl="0" w:tplc="825216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8A225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ED97D54"/>
    <w:multiLevelType w:val="hybridMultilevel"/>
    <w:tmpl w:val="C78E06B0"/>
    <w:lvl w:ilvl="0" w:tplc="65EC8C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9DC7EEE"/>
    <w:multiLevelType w:val="hybridMultilevel"/>
    <w:tmpl w:val="0332ED86"/>
    <w:lvl w:ilvl="0" w:tplc="C650A3B6">
      <w:start w:val="1"/>
      <w:numFmt w:val="bullet"/>
      <w:lvlText w:val=""/>
      <w:lvlJc w:val="left"/>
      <w:pPr>
        <w:tabs>
          <w:tab w:val="num" w:pos="578"/>
        </w:tabs>
        <w:ind w:left="578" w:hanging="360"/>
      </w:pPr>
      <w:rPr>
        <w:rFonts w:ascii="Symbol" w:hAnsi="Symbol"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17" w15:restartNumberingAfterBreak="0">
    <w:nsid w:val="41261C1D"/>
    <w:multiLevelType w:val="hybridMultilevel"/>
    <w:tmpl w:val="091E419E"/>
    <w:lvl w:ilvl="0" w:tplc="9E1287A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1EA73EF"/>
    <w:multiLevelType w:val="hybridMultilevel"/>
    <w:tmpl w:val="EEAA9990"/>
    <w:lvl w:ilvl="0" w:tplc="41326ADE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6B40B00"/>
    <w:multiLevelType w:val="hybridMultilevel"/>
    <w:tmpl w:val="540849B4"/>
    <w:lvl w:ilvl="0" w:tplc="41326AD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81E47A5"/>
    <w:multiLevelType w:val="hybridMultilevel"/>
    <w:tmpl w:val="437C712E"/>
    <w:lvl w:ilvl="0" w:tplc="B3F2BF9C">
      <w:numFmt w:val="bullet"/>
      <w:lvlText w:val=""/>
      <w:lvlJc w:val="left"/>
      <w:pPr>
        <w:ind w:left="1069" w:hanging="360"/>
      </w:pPr>
      <w:rPr>
        <w:rFonts w:ascii="Wingdings" w:eastAsia="Times New Roman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647479F1"/>
    <w:multiLevelType w:val="hybridMultilevel"/>
    <w:tmpl w:val="E1B204CA"/>
    <w:lvl w:ilvl="0" w:tplc="41326AD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3"/>
  </w:num>
  <w:num w:numId="16">
    <w:abstractNumId w:val="11"/>
  </w:num>
  <w:num w:numId="17">
    <w:abstractNumId w:val="14"/>
  </w:num>
  <w:num w:numId="18">
    <w:abstractNumId w:val="21"/>
  </w:num>
  <w:num w:numId="19">
    <w:abstractNumId w:val="17"/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18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29"/>
    <w:rsid w:val="00005255"/>
    <w:rsid w:val="0000562D"/>
    <w:rsid w:val="000064CA"/>
    <w:rsid w:val="0001377F"/>
    <w:rsid w:val="0001785E"/>
    <w:rsid w:val="000209A6"/>
    <w:rsid w:val="00035C79"/>
    <w:rsid w:val="00051987"/>
    <w:rsid w:val="0007234C"/>
    <w:rsid w:val="00077F4B"/>
    <w:rsid w:val="00084543"/>
    <w:rsid w:val="000857E4"/>
    <w:rsid w:val="00085BC1"/>
    <w:rsid w:val="00091F9A"/>
    <w:rsid w:val="00093F8A"/>
    <w:rsid w:val="00096B0A"/>
    <w:rsid w:val="000A45A3"/>
    <w:rsid w:val="000D50AC"/>
    <w:rsid w:val="000F1C12"/>
    <w:rsid w:val="00107E52"/>
    <w:rsid w:val="0012651E"/>
    <w:rsid w:val="00172BC1"/>
    <w:rsid w:val="00185197"/>
    <w:rsid w:val="001868A7"/>
    <w:rsid w:val="001929CF"/>
    <w:rsid w:val="00195AEF"/>
    <w:rsid w:val="001A50CC"/>
    <w:rsid w:val="001A52ED"/>
    <w:rsid w:val="001A58A6"/>
    <w:rsid w:val="001A6943"/>
    <w:rsid w:val="001B3CE0"/>
    <w:rsid w:val="001C003D"/>
    <w:rsid w:val="001D01D1"/>
    <w:rsid w:val="001D4052"/>
    <w:rsid w:val="001D764A"/>
    <w:rsid w:val="001F7F88"/>
    <w:rsid w:val="00201451"/>
    <w:rsid w:val="00205CE3"/>
    <w:rsid w:val="00207233"/>
    <w:rsid w:val="00211389"/>
    <w:rsid w:val="00226455"/>
    <w:rsid w:val="002268E4"/>
    <w:rsid w:val="00244855"/>
    <w:rsid w:val="002570A6"/>
    <w:rsid w:val="00257E4D"/>
    <w:rsid w:val="00261ABB"/>
    <w:rsid w:val="00295B3B"/>
    <w:rsid w:val="002A0EB4"/>
    <w:rsid w:val="002A4ED1"/>
    <w:rsid w:val="002B1B83"/>
    <w:rsid w:val="002B25FA"/>
    <w:rsid w:val="002C12A6"/>
    <w:rsid w:val="002D7D42"/>
    <w:rsid w:val="003013B1"/>
    <w:rsid w:val="00316B82"/>
    <w:rsid w:val="00321317"/>
    <w:rsid w:val="00330B37"/>
    <w:rsid w:val="0036039B"/>
    <w:rsid w:val="00362DF2"/>
    <w:rsid w:val="00374949"/>
    <w:rsid w:val="00383846"/>
    <w:rsid w:val="003A251E"/>
    <w:rsid w:val="003A6D65"/>
    <w:rsid w:val="003D2E2A"/>
    <w:rsid w:val="003D45FA"/>
    <w:rsid w:val="004008F7"/>
    <w:rsid w:val="00414215"/>
    <w:rsid w:val="00422E4C"/>
    <w:rsid w:val="00423E27"/>
    <w:rsid w:val="00424AF8"/>
    <w:rsid w:val="0044119F"/>
    <w:rsid w:val="00456E69"/>
    <w:rsid w:val="0046457B"/>
    <w:rsid w:val="0046637A"/>
    <w:rsid w:val="00467092"/>
    <w:rsid w:val="00467A1E"/>
    <w:rsid w:val="00473BA3"/>
    <w:rsid w:val="00483375"/>
    <w:rsid w:val="0048622F"/>
    <w:rsid w:val="004868D8"/>
    <w:rsid w:val="00493309"/>
    <w:rsid w:val="00496FF0"/>
    <w:rsid w:val="004A4167"/>
    <w:rsid w:val="004A7562"/>
    <w:rsid w:val="004C1147"/>
    <w:rsid w:val="004C4A88"/>
    <w:rsid w:val="004C6740"/>
    <w:rsid w:val="004E188D"/>
    <w:rsid w:val="004F0A77"/>
    <w:rsid w:val="004F0D3E"/>
    <w:rsid w:val="00502334"/>
    <w:rsid w:val="005032A6"/>
    <w:rsid w:val="00506FC9"/>
    <w:rsid w:val="005074CE"/>
    <w:rsid w:val="005076D1"/>
    <w:rsid w:val="00507D1B"/>
    <w:rsid w:val="00511A89"/>
    <w:rsid w:val="00517910"/>
    <w:rsid w:val="005208DE"/>
    <w:rsid w:val="00522DB6"/>
    <w:rsid w:val="005249C5"/>
    <w:rsid w:val="00525992"/>
    <w:rsid w:val="005338D7"/>
    <w:rsid w:val="0054609C"/>
    <w:rsid w:val="0055017D"/>
    <w:rsid w:val="00557316"/>
    <w:rsid w:val="00566CA7"/>
    <w:rsid w:val="00574A1A"/>
    <w:rsid w:val="00576F08"/>
    <w:rsid w:val="00593A00"/>
    <w:rsid w:val="005954D0"/>
    <w:rsid w:val="005B281C"/>
    <w:rsid w:val="005B449B"/>
    <w:rsid w:val="005C287A"/>
    <w:rsid w:val="005C2E9A"/>
    <w:rsid w:val="005D1427"/>
    <w:rsid w:val="005D5DE5"/>
    <w:rsid w:val="005F1DF9"/>
    <w:rsid w:val="005F4893"/>
    <w:rsid w:val="00606C5B"/>
    <w:rsid w:val="00613436"/>
    <w:rsid w:val="006228B0"/>
    <w:rsid w:val="006409FD"/>
    <w:rsid w:val="00692DF9"/>
    <w:rsid w:val="0069312F"/>
    <w:rsid w:val="00694E0A"/>
    <w:rsid w:val="00696C91"/>
    <w:rsid w:val="006B69F6"/>
    <w:rsid w:val="006D6100"/>
    <w:rsid w:val="006E73E0"/>
    <w:rsid w:val="00702409"/>
    <w:rsid w:val="007040F2"/>
    <w:rsid w:val="0071140F"/>
    <w:rsid w:val="00744FE5"/>
    <w:rsid w:val="007475D7"/>
    <w:rsid w:val="007609D0"/>
    <w:rsid w:val="007619A9"/>
    <w:rsid w:val="00761A1E"/>
    <w:rsid w:val="00765722"/>
    <w:rsid w:val="00772234"/>
    <w:rsid w:val="00774362"/>
    <w:rsid w:val="00780D64"/>
    <w:rsid w:val="007845A1"/>
    <w:rsid w:val="00784DD7"/>
    <w:rsid w:val="007A6510"/>
    <w:rsid w:val="007C1A69"/>
    <w:rsid w:val="007C22FA"/>
    <w:rsid w:val="007D0396"/>
    <w:rsid w:val="007D29B0"/>
    <w:rsid w:val="007E4ACB"/>
    <w:rsid w:val="007E644C"/>
    <w:rsid w:val="007E65E2"/>
    <w:rsid w:val="007F7590"/>
    <w:rsid w:val="00827852"/>
    <w:rsid w:val="00834D49"/>
    <w:rsid w:val="00835B06"/>
    <w:rsid w:val="008447D3"/>
    <w:rsid w:val="008503A6"/>
    <w:rsid w:val="008635A2"/>
    <w:rsid w:val="00867904"/>
    <w:rsid w:val="00877730"/>
    <w:rsid w:val="00882B11"/>
    <w:rsid w:val="00891D92"/>
    <w:rsid w:val="00893C72"/>
    <w:rsid w:val="00893F6B"/>
    <w:rsid w:val="008B1C19"/>
    <w:rsid w:val="008B6729"/>
    <w:rsid w:val="008B681A"/>
    <w:rsid w:val="008F4FB3"/>
    <w:rsid w:val="008F5277"/>
    <w:rsid w:val="0090669F"/>
    <w:rsid w:val="009275C2"/>
    <w:rsid w:val="00936267"/>
    <w:rsid w:val="00947EEF"/>
    <w:rsid w:val="00953A47"/>
    <w:rsid w:val="00955F22"/>
    <w:rsid w:val="009567D9"/>
    <w:rsid w:val="00973615"/>
    <w:rsid w:val="00984AB9"/>
    <w:rsid w:val="00991846"/>
    <w:rsid w:val="00994056"/>
    <w:rsid w:val="009A1F29"/>
    <w:rsid w:val="009B17E7"/>
    <w:rsid w:val="009C1844"/>
    <w:rsid w:val="009C7450"/>
    <w:rsid w:val="009C7774"/>
    <w:rsid w:val="009D66EA"/>
    <w:rsid w:val="009D72A1"/>
    <w:rsid w:val="009E2982"/>
    <w:rsid w:val="009F0BF7"/>
    <w:rsid w:val="009F3A44"/>
    <w:rsid w:val="00A0076A"/>
    <w:rsid w:val="00A041D6"/>
    <w:rsid w:val="00A15FD8"/>
    <w:rsid w:val="00A21DB3"/>
    <w:rsid w:val="00A23E49"/>
    <w:rsid w:val="00A275D1"/>
    <w:rsid w:val="00A34B1D"/>
    <w:rsid w:val="00A359FF"/>
    <w:rsid w:val="00A456A2"/>
    <w:rsid w:val="00A4648A"/>
    <w:rsid w:val="00A553FB"/>
    <w:rsid w:val="00A67ED6"/>
    <w:rsid w:val="00A756E5"/>
    <w:rsid w:val="00A864BE"/>
    <w:rsid w:val="00A96A2E"/>
    <w:rsid w:val="00AD078D"/>
    <w:rsid w:val="00AD6340"/>
    <w:rsid w:val="00AF0FDA"/>
    <w:rsid w:val="00B14D31"/>
    <w:rsid w:val="00B15A8D"/>
    <w:rsid w:val="00B21146"/>
    <w:rsid w:val="00B34F5E"/>
    <w:rsid w:val="00B34FA4"/>
    <w:rsid w:val="00B43411"/>
    <w:rsid w:val="00B869D8"/>
    <w:rsid w:val="00B93D50"/>
    <w:rsid w:val="00B94230"/>
    <w:rsid w:val="00BA1CAE"/>
    <w:rsid w:val="00BA2CC6"/>
    <w:rsid w:val="00BB06F9"/>
    <w:rsid w:val="00BB3ABE"/>
    <w:rsid w:val="00BB5254"/>
    <w:rsid w:val="00BC0C60"/>
    <w:rsid w:val="00BC3A40"/>
    <w:rsid w:val="00BD5AF1"/>
    <w:rsid w:val="00BD7216"/>
    <w:rsid w:val="00BD7CB9"/>
    <w:rsid w:val="00BF2F24"/>
    <w:rsid w:val="00BF4D8D"/>
    <w:rsid w:val="00C023A9"/>
    <w:rsid w:val="00C1004C"/>
    <w:rsid w:val="00C12DBD"/>
    <w:rsid w:val="00C25072"/>
    <w:rsid w:val="00C25998"/>
    <w:rsid w:val="00C33CA3"/>
    <w:rsid w:val="00C4364D"/>
    <w:rsid w:val="00C43BF2"/>
    <w:rsid w:val="00C5518D"/>
    <w:rsid w:val="00C5682B"/>
    <w:rsid w:val="00C71AC7"/>
    <w:rsid w:val="00C7423D"/>
    <w:rsid w:val="00C7554B"/>
    <w:rsid w:val="00C93ABB"/>
    <w:rsid w:val="00CA2106"/>
    <w:rsid w:val="00CB1928"/>
    <w:rsid w:val="00CD2B63"/>
    <w:rsid w:val="00CF0AC5"/>
    <w:rsid w:val="00CF4A00"/>
    <w:rsid w:val="00D00E26"/>
    <w:rsid w:val="00D048F5"/>
    <w:rsid w:val="00D07459"/>
    <w:rsid w:val="00D07977"/>
    <w:rsid w:val="00D10215"/>
    <w:rsid w:val="00D1224B"/>
    <w:rsid w:val="00D15F78"/>
    <w:rsid w:val="00D166AE"/>
    <w:rsid w:val="00D21D6B"/>
    <w:rsid w:val="00D22652"/>
    <w:rsid w:val="00D345A2"/>
    <w:rsid w:val="00D47F30"/>
    <w:rsid w:val="00D51A34"/>
    <w:rsid w:val="00D52467"/>
    <w:rsid w:val="00D651E3"/>
    <w:rsid w:val="00D66A7D"/>
    <w:rsid w:val="00D80748"/>
    <w:rsid w:val="00D818C1"/>
    <w:rsid w:val="00DA2001"/>
    <w:rsid w:val="00DA745A"/>
    <w:rsid w:val="00DB1E8B"/>
    <w:rsid w:val="00DD2E78"/>
    <w:rsid w:val="00DD78FE"/>
    <w:rsid w:val="00DF14C9"/>
    <w:rsid w:val="00DF417A"/>
    <w:rsid w:val="00DF6B87"/>
    <w:rsid w:val="00E05171"/>
    <w:rsid w:val="00E06CC4"/>
    <w:rsid w:val="00E35F0C"/>
    <w:rsid w:val="00E6264A"/>
    <w:rsid w:val="00E6392E"/>
    <w:rsid w:val="00E71B97"/>
    <w:rsid w:val="00E72066"/>
    <w:rsid w:val="00EA4399"/>
    <w:rsid w:val="00EC0AFB"/>
    <w:rsid w:val="00EC5A44"/>
    <w:rsid w:val="00ED50BC"/>
    <w:rsid w:val="00ED726C"/>
    <w:rsid w:val="00F06850"/>
    <w:rsid w:val="00F503C9"/>
    <w:rsid w:val="00F51857"/>
    <w:rsid w:val="00F627E6"/>
    <w:rsid w:val="00F67091"/>
    <w:rsid w:val="00F72FC2"/>
    <w:rsid w:val="00F96FFC"/>
    <w:rsid w:val="00FA3D2D"/>
    <w:rsid w:val="00FB32B8"/>
    <w:rsid w:val="00FC73E7"/>
    <w:rsid w:val="00FD42A5"/>
    <w:rsid w:val="00FD6800"/>
    <w:rsid w:val="00FE209D"/>
    <w:rsid w:val="00FE474F"/>
    <w:rsid w:val="00FE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253D45"/>
  <w15:docId w15:val="{EF3A384B-0733-49A0-8AE2-93EE1D6B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rsid w:val="0090669F"/>
    <w:rPr>
      <w:rFonts w:ascii="Times New Roman" w:eastAsia="Calibri" w:hAnsi="Times New Roman" w:cs="Times New Roman"/>
      <w:sz w:val="28"/>
      <w:lang w:eastAsia="en-US"/>
    </w:rPr>
  </w:style>
  <w:style w:type="paragraph" w:styleId="1">
    <w:name w:val="heading 1"/>
    <w:basedOn w:val="a2"/>
    <w:next w:val="a2"/>
    <w:link w:val="10"/>
    <w:uiPriority w:val="9"/>
    <w:rsid w:val="00BC0C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Subtitle"/>
    <w:basedOn w:val="a2"/>
    <w:next w:val="a2"/>
    <w:link w:val="a7"/>
    <w:rsid w:val="00096B0A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3"/>
    <w:link w:val="a6"/>
    <w:rsid w:val="00096B0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en-US"/>
    </w:rPr>
  </w:style>
  <w:style w:type="paragraph" w:styleId="a0">
    <w:name w:val="List Bullet"/>
    <w:basedOn w:val="a2"/>
    <w:uiPriority w:val="99"/>
    <w:unhideWhenUsed/>
    <w:qFormat/>
    <w:rsid w:val="00DB1E8B"/>
    <w:pPr>
      <w:numPr>
        <w:numId w:val="4"/>
      </w:numPr>
      <w:ind w:left="0" w:firstLine="709"/>
      <w:contextualSpacing/>
    </w:pPr>
  </w:style>
  <w:style w:type="paragraph" w:styleId="a8">
    <w:name w:val="footer"/>
    <w:basedOn w:val="a2"/>
    <w:link w:val="a9"/>
    <w:uiPriority w:val="99"/>
    <w:rsid w:val="00422E4C"/>
    <w:pPr>
      <w:tabs>
        <w:tab w:val="center" w:pos="4677"/>
        <w:tab w:val="right" w:pos="9355"/>
      </w:tabs>
      <w:spacing w:line="240" w:lineRule="auto"/>
      <w:ind w:firstLine="0"/>
      <w:jc w:val="center"/>
    </w:pPr>
    <w:rPr>
      <w:sz w:val="20"/>
    </w:rPr>
  </w:style>
  <w:style w:type="character" w:customStyle="1" w:styleId="a9">
    <w:name w:val="Нижний колонтитул Знак"/>
    <w:basedOn w:val="a3"/>
    <w:link w:val="a8"/>
    <w:uiPriority w:val="99"/>
    <w:rsid w:val="00422E4C"/>
    <w:rPr>
      <w:rFonts w:ascii="Times New Roman" w:eastAsia="Calibri" w:hAnsi="Times New Roman" w:cs="Times New Roman"/>
      <w:sz w:val="20"/>
      <w:lang w:eastAsia="en-US"/>
    </w:rPr>
  </w:style>
  <w:style w:type="paragraph" w:styleId="a">
    <w:name w:val="List Number"/>
    <w:basedOn w:val="a2"/>
    <w:uiPriority w:val="99"/>
    <w:unhideWhenUsed/>
    <w:qFormat/>
    <w:rsid w:val="00DB1E8B"/>
    <w:pPr>
      <w:numPr>
        <w:numId w:val="9"/>
      </w:numPr>
      <w:tabs>
        <w:tab w:val="clear" w:pos="360"/>
      </w:tabs>
      <w:ind w:left="0" w:firstLine="709"/>
    </w:pPr>
  </w:style>
  <w:style w:type="paragraph" w:customStyle="1" w:styleId="aa">
    <w:name w:val="Тема"/>
    <w:basedOn w:val="a6"/>
    <w:qFormat/>
    <w:rsid w:val="0007234C"/>
    <w:pPr>
      <w:spacing w:before="240" w:after="240"/>
      <w:contextualSpacing/>
    </w:pPr>
    <w:rPr>
      <w:rFonts w:ascii="Times New Roman" w:hAnsi="Times New Roman"/>
      <w:i w:val="0"/>
      <w:color w:val="002060"/>
      <w:sz w:val="28"/>
    </w:rPr>
  </w:style>
  <w:style w:type="paragraph" w:customStyle="1" w:styleId="ab">
    <w:name w:val="Рисунок"/>
    <w:basedOn w:val="a2"/>
    <w:qFormat/>
    <w:rsid w:val="00D66A7D"/>
    <w:pPr>
      <w:spacing w:before="360" w:after="360"/>
      <w:ind w:firstLine="0"/>
      <w:contextualSpacing/>
      <w:jc w:val="center"/>
    </w:pPr>
    <w:rPr>
      <w:color w:val="2F5496" w:themeColor="accent5" w:themeShade="BF"/>
    </w:rPr>
  </w:style>
  <w:style w:type="numbering" w:customStyle="1" w:styleId="a1">
    <w:name w:val="Стиль нумерованный:"/>
    <w:basedOn w:val="a5"/>
    <w:rsid w:val="00CF0AC5"/>
    <w:pPr>
      <w:numPr>
        <w:numId w:val="16"/>
      </w:numPr>
    </w:pPr>
  </w:style>
  <w:style w:type="paragraph" w:styleId="ac">
    <w:name w:val="header"/>
    <w:basedOn w:val="a2"/>
    <w:link w:val="ad"/>
    <w:unhideWhenUsed/>
    <w:rsid w:val="00D2265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3"/>
    <w:link w:val="ac"/>
    <w:rsid w:val="00D22652"/>
    <w:rPr>
      <w:rFonts w:ascii="Times New Roman" w:eastAsia="Calibri" w:hAnsi="Times New Roman" w:cs="Times New Roman"/>
      <w:sz w:val="28"/>
      <w:lang w:eastAsia="en-US"/>
    </w:rPr>
  </w:style>
  <w:style w:type="character" w:customStyle="1" w:styleId="10">
    <w:name w:val="Заголовок 1 Знак"/>
    <w:basedOn w:val="a3"/>
    <w:link w:val="1"/>
    <w:uiPriority w:val="9"/>
    <w:rsid w:val="00BC0C6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11">
    <w:name w:val="toc 1"/>
    <w:basedOn w:val="a2"/>
    <w:next w:val="a2"/>
    <w:autoRedefine/>
    <w:uiPriority w:val="39"/>
    <w:unhideWhenUsed/>
    <w:rsid w:val="00BC0C60"/>
    <w:pPr>
      <w:spacing w:after="100"/>
    </w:pPr>
  </w:style>
  <w:style w:type="paragraph" w:customStyle="1" w:styleId="ae">
    <w:name w:val="Заголовок практической работы"/>
    <w:basedOn w:val="a2"/>
    <w:link w:val="af"/>
    <w:qFormat/>
    <w:rsid w:val="00DB1E8B"/>
    <w:pPr>
      <w:spacing w:after="360"/>
      <w:jc w:val="center"/>
    </w:pPr>
    <w:rPr>
      <w:caps/>
      <w:color w:val="002060"/>
      <w:szCs w:val="28"/>
    </w:rPr>
  </w:style>
  <w:style w:type="character" w:customStyle="1" w:styleId="af">
    <w:name w:val="Заголовок практической работы Знак"/>
    <w:basedOn w:val="a3"/>
    <w:link w:val="ae"/>
    <w:rsid w:val="00DB1E8B"/>
    <w:rPr>
      <w:rFonts w:ascii="Times New Roman" w:eastAsia="Calibri" w:hAnsi="Times New Roman" w:cs="Times New Roman"/>
      <w:caps/>
      <w:color w:val="002060"/>
      <w:sz w:val="28"/>
      <w:szCs w:val="28"/>
      <w:lang w:eastAsia="en-US"/>
    </w:rPr>
  </w:style>
  <w:style w:type="character" w:styleId="af0">
    <w:name w:val="Placeholder Text"/>
    <w:basedOn w:val="a3"/>
    <w:uiPriority w:val="99"/>
    <w:semiHidden/>
    <w:rsid w:val="00893F6B"/>
    <w:rPr>
      <w:color w:val="808080"/>
    </w:rPr>
  </w:style>
  <w:style w:type="paragraph" w:styleId="af1">
    <w:name w:val="Balloon Text"/>
    <w:basedOn w:val="a2"/>
    <w:link w:val="af2"/>
    <w:uiPriority w:val="99"/>
    <w:semiHidden/>
    <w:unhideWhenUsed/>
    <w:rsid w:val="002268E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3"/>
    <w:link w:val="af1"/>
    <w:uiPriority w:val="99"/>
    <w:semiHidden/>
    <w:rsid w:val="002268E4"/>
    <w:rPr>
      <w:rFonts w:ascii="Segoe UI" w:eastAsia="Calibri" w:hAnsi="Segoe UI" w:cs="Segoe UI"/>
      <w:sz w:val="18"/>
      <w:szCs w:val="18"/>
      <w:lang w:eastAsia="en-US"/>
    </w:rPr>
  </w:style>
  <w:style w:type="paragraph" w:customStyle="1" w:styleId="af3">
    <w:name w:val="Код програми"/>
    <w:basedOn w:val="a2"/>
    <w:qFormat/>
    <w:rsid w:val="00496FF0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styleId="HTML">
    <w:name w:val="HTML Preformatted"/>
    <w:basedOn w:val="a2"/>
    <w:link w:val="HTML0"/>
    <w:uiPriority w:val="99"/>
    <w:semiHidden/>
    <w:unhideWhenUsed/>
    <w:rsid w:val="00496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496FF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4">
    <w:name w:val="No Spacing"/>
    <w:uiPriority w:val="1"/>
    <w:qFormat/>
    <w:rsid w:val="00BD5AF1"/>
    <w:pPr>
      <w:spacing w:line="240" w:lineRule="auto"/>
      <w:ind w:firstLine="0"/>
      <w:jc w:val="left"/>
    </w:pPr>
    <w:rPr>
      <w:rFonts w:ascii="Times New Roman" w:eastAsia="Calibri" w:hAnsi="Times New Roman" w:cs="Times New Roman"/>
      <w:sz w:val="24"/>
      <w:lang w:eastAsia="en-US"/>
    </w:rPr>
  </w:style>
  <w:style w:type="paragraph" w:customStyle="1" w:styleId="TableParagraph">
    <w:name w:val="Table Paragraph"/>
    <w:basedOn w:val="a2"/>
    <w:uiPriority w:val="1"/>
    <w:qFormat/>
    <w:rsid w:val="00BD5AF1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/>
      <w:sz w:val="22"/>
      <w:lang w:val="uk-UA"/>
    </w:rPr>
  </w:style>
  <w:style w:type="paragraph" w:styleId="af5">
    <w:name w:val="List Paragraph"/>
    <w:basedOn w:val="a2"/>
    <w:uiPriority w:val="34"/>
    <w:rsid w:val="00093F8A"/>
    <w:pPr>
      <w:ind w:left="720"/>
      <w:contextualSpacing/>
    </w:pPr>
  </w:style>
  <w:style w:type="paragraph" w:styleId="af6">
    <w:name w:val="Normal (Web)"/>
    <w:basedOn w:val="a2"/>
    <w:uiPriority w:val="99"/>
    <w:semiHidden/>
    <w:unhideWhenUsed/>
    <w:rsid w:val="006B69F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voqu\Downloads\report_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269B3-86A1-418D-BE01-85B45A758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report_template.dotx</Template>
  <TotalTime>170</TotalTime>
  <Pages>5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avoqu</dc:creator>
  <cp:lastModifiedBy>Diablo</cp:lastModifiedBy>
  <cp:revision>15</cp:revision>
  <cp:lastPrinted>2022-09-23T19:37:00Z</cp:lastPrinted>
  <dcterms:created xsi:type="dcterms:W3CDTF">2022-09-07T20:02:00Z</dcterms:created>
  <dcterms:modified xsi:type="dcterms:W3CDTF">2022-10-18T15:41:00Z</dcterms:modified>
</cp:coreProperties>
</file>