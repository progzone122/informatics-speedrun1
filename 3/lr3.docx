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00AD0" w14:textId="4D7634EB" w:rsidR="00BD5AF1" w:rsidRPr="00BB5254" w:rsidRDefault="00BD5AF1" w:rsidP="00BD5AF1">
      <w:pPr>
        <w:pStyle w:val="1"/>
        <w:ind w:firstLine="0"/>
        <w:rPr>
          <w:lang w:val="en-US"/>
        </w:rPr>
      </w:pPr>
    </w:p>
    <w:p w14:paraId="3F6B8E3A" w14:textId="77777777" w:rsidR="00BD5AF1" w:rsidRDefault="00BD5AF1" w:rsidP="00BD5AF1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Фаховий коледж ракетно-космічного машинобудування</w:t>
      </w:r>
    </w:p>
    <w:p w14:paraId="1C3C178C" w14:textId="77777777" w:rsidR="00BD5AF1" w:rsidRDefault="00BD5AF1" w:rsidP="00BD5AF1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Дніпровського національного університету імені Олеся Гончара</w:t>
      </w:r>
    </w:p>
    <w:p w14:paraId="4860237C" w14:textId="77777777" w:rsidR="00BD5AF1" w:rsidRDefault="00BD5AF1" w:rsidP="00BD5AF1">
      <w:pPr>
        <w:ind w:firstLine="0"/>
        <w:jc w:val="center"/>
        <w:rPr>
          <w:szCs w:val="28"/>
          <w:lang w:val="uk-UA"/>
        </w:rPr>
      </w:pPr>
    </w:p>
    <w:p w14:paraId="2B3E2CC8" w14:textId="77777777" w:rsidR="00BD5AF1" w:rsidRDefault="00BD5AF1" w:rsidP="00BD5AF1">
      <w:pPr>
        <w:ind w:firstLine="0"/>
        <w:jc w:val="center"/>
        <w:rPr>
          <w:szCs w:val="28"/>
          <w:lang w:val="uk-UA"/>
        </w:rPr>
      </w:pPr>
    </w:p>
    <w:p w14:paraId="0B48BB3E" w14:textId="77777777" w:rsidR="00BD5AF1" w:rsidRDefault="00BD5AF1" w:rsidP="00BD5AF1">
      <w:pPr>
        <w:ind w:firstLine="0"/>
        <w:jc w:val="center"/>
        <w:rPr>
          <w:szCs w:val="28"/>
          <w:lang w:val="uk-UA"/>
        </w:rPr>
      </w:pPr>
    </w:p>
    <w:p w14:paraId="0043F10D" w14:textId="77777777" w:rsidR="00BD5AF1" w:rsidRDefault="00BD5AF1" w:rsidP="00BD5AF1">
      <w:pPr>
        <w:ind w:firstLine="0"/>
        <w:jc w:val="center"/>
        <w:rPr>
          <w:szCs w:val="28"/>
          <w:lang w:val="uk-UA"/>
        </w:rPr>
      </w:pPr>
    </w:p>
    <w:p w14:paraId="498323B0" w14:textId="77777777" w:rsidR="00BD5AF1" w:rsidRDefault="00BD5AF1" w:rsidP="00BD5AF1">
      <w:pPr>
        <w:ind w:firstLine="0"/>
        <w:jc w:val="center"/>
        <w:rPr>
          <w:szCs w:val="28"/>
          <w:lang w:val="uk-UA"/>
        </w:rPr>
      </w:pPr>
    </w:p>
    <w:p w14:paraId="46FCF7F9" w14:textId="77777777" w:rsidR="00BD5AF1" w:rsidRDefault="00BD5AF1" w:rsidP="00BD5AF1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ЗВІТ</w:t>
      </w:r>
    </w:p>
    <w:p w14:paraId="71C1D5EF" w14:textId="77777777" w:rsidR="00BD5AF1" w:rsidRDefault="00BD5AF1" w:rsidP="00BD5AF1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з лабораторних робіт</w:t>
      </w:r>
    </w:p>
    <w:p w14:paraId="343920CB" w14:textId="77777777" w:rsidR="00BD5AF1" w:rsidRDefault="00BD5AF1" w:rsidP="00BD5AF1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з дисципліни «Технології (Програмування)»</w:t>
      </w:r>
    </w:p>
    <w:p w14:paraId="0EABE60A" w14:textId="77777777" w:rsidR="00BD5AF1" w:rsidRDefault="00BD5AF1" w:rsidP="00BD5AF1">
      <w:pPr>
        <w:ind w:firstLine="0"/>
        <w:jc w:val="center"/>
        <w:rPr>
          <w:szCs w:val="28"/>
          <w:lang w:val="uk-UA"/>
        </w:rPr>
      </w:pPr>
    </w:p>
    <w:p w14:paraId="73A4BC63" w14:textId="77777777" w:rsidR="00BD5AF1" w:rsidRDefault="00BD5AF1" w:rsidP="00BD5AF1"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Спеціальність</w:t>
      </w:r>
      <w:r>
        <w:rPr>
          <w:szCs w:val="28"/>
          <w:lang w:val="uk-UA"/>
        </w:rPr>
        <w:tab/>
        <w:t>123 Комп’ютерна інженерія</w:t>
      </w:r>
    </w:p>
    <w:p w14:paraId="11DC08FF" w14:textId="77777777" w:rsidR="00BD5AF1" w:rsidRPr="00F757DE" w:rsidRDefault="00BD5AF1" w:rsidP="00BD5AF1"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Група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</w:rPr>
        <w:t>КС-2</w:t>
      </w:r>
      <w:r>
        <w:rPr>
          <w:szCs w:val="28"/>
          <w:lang w:val="uk-UA"/>
        </w:rPr>
        <w:t>1</w:t>
      </w:r>
      <w:r>
        <w:rPr>
          <w:szCs w:val="28"/>
        </w:rPr>
        <w:t>-</w:t>
      </w:r>
      <w:r>
        <w:rPr>
          <w:szCs w:val="28"/>
          <w:lang w:val="uk-UA"/>
        </w:rPr>
        <w:t>1</w:t>
      </w:r>
    </w:p>
    <w:p w14:paraId="4151C8D2" w14:textId="77777777" w:rsidR="00BD5AF1" w:rsidRDefault="00BD5AF1" w:rsidP="00BD5AF1">
      <w:pPr>
        <w:ind w:firstLine="0"/>
        <w:jc w:val="right"/>
        <w:rPr>
          <w:szCs w:val="28"/>
          <w:lang w:val="uk-UA"/>
        </w:rPr>
      </w:pPr>
    </w:p>
    <w:p w14:paraId="7992043D" w14:textId="77777777" w:rsidR="00BD5AF1" w:rsidRDefault="00BD5AF1" w:rsidP="00BD5AF1">
      <w:pPr>
        <w:ind w:firstLine="0"/>
        <w:jc w:val="right"/>
        <w:rPr>
          <w:szCs w:val="28"/>
          <w:lang w:val="uk-UA"/>
        </w:rPr>
      </w:pPr>
    </w:p>
    <w:p w14:paraId="71B9A433" w14:textId="77777777" w:rsidR="00BD5AF1" w:rsidRDefault="00BD5AF1" w:rsidP="00BD5AF1">
      <w:pPr>
        <w:ind w:firstLine="0"/>
        <w:jc w:val="right"/>
        <w:rPr>
          <w:szCs w:val="28"/>
          <w:lang w:val="uk-UA"/>
        </w:rPr>
      </w:pPr>
    </w:p>
    <w:p w14:paraId="79DD2518" w14:textId="77777777" w:rsidR="00BD5AF1" w:rsidRDefault="00BD5AF1" w:rsidP="00BD5AF1">
      <w:pPr>
        <w:ind w:firstLine="0"/>
        <w:jc w:val="right"/>
        <w:rPr>
          <w:szCs w:val="28"/>
          <w:lang w:val="uk-UA"/>
        </w:rPr>
      </w:pPr>
    </w:p>
    <w:p w14:paraId="33E51191" w14:textId="77777777" w:rsidR="00BD5AF1" w:rsidRPr="00282C0E" w:rsidRDefault="00BD5AF1" w:rsidP="00BD5AF1"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Виконав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proofErr w:type="spellStart"/>
      <w:r>
        <w:rPr>
          <w:szCs w:val="28"/>
          <w:lang w:val="uk-UA"/>
        </w:rPr>
        <w:t>Антіпов</w:t>
      </w:r>
      <w:proofErr w:type="spellEnd"/>
      <w:r>
        <w:rPr>
          <w:szCs w:val="28"/>
          <w:lang w:val="uk-UA"/>
        </w:rPr>
        <w:t xml:space="preserve"> К.І.</w:t>
      </w:r>
    </w:p>
    <w:p w14:paraId="75DFA749" w14:textId="1962304D" w:rsidR="00BD5AF1" w:rsidRDefault="00BD5AF1" w:rsidP="00BD5AF1"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Перевірив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 xml:space="preserve">М.М </w:t>
      </w:r>
      <w:proofErr w:type="spellStart"/>
      <w:r>
        <w:rPr>
          <w:szCs w:val="28"/>
          <w:lang w:val="uk-UA"/>
        </w:rPr>
        <w:t>Гапоненко</w:t>
      </w:r>
      <w:proofErr w:type="spellEnd"/>
    </w:p>
    <w:p w14:paraId="2021A3E4" w14:textId="77777777" w:rsidR="00BD5AF1" w:rsidRDefault="00BD5AF1" w:rsidP="00BD5AF1">
      <w:pPr>
        <w:ind w:firstLine="0"/>
        <w:rPr>
          <w:szCs w:val="28"/>
          <w:lang w:val="uk-UA"/>
        </w:rPr>
      </w:pPr>
    </w:p>
    <w:p w14:paraId="45992BC8" w14:textId="77777777" w:rsidR="00BD5AF1" w:rsidRDefault="00BD5AF1" w:rsidP="00BD5AF1">
      <w:pPr>
        <w:ind w:firstLine="0"/>
        <w:rPr>
          <w:szCs w:val="28"/>
          <w:lang w:val="uk-UA"/>
        </w:rPr>
      </w:pPr>
    </w:p>
    <w:p w14:paraId="20317C36" w14:textId="77777777" w:rsidR="00BD5AF1" w:rsidRDefault="00BD5AF1" w:rsidP="00BD5AF1">
      <w:pPr>
        <w:ind w:firstLine="0"/>
        <w:rPr>
          <w:szCs w:val="28"/>
          <w:lang w:val="uk-UA"/>
        </w:rPr>
      </w:pPr>
    </w:p>
    <w:p w14:paraId="2576F451" w14:textId="77777777" w:rsidR="00BD5AF1" w:rsidRDefault="00BD5AF1" w:rsidP="00BD5AF1">
      <w:pPr>
        <w:ind w:firstLine="0"/>
        <w:rPr>
          <w:szCs w:val="28"/>
          <w:lang w:val="uk-UA"/>
        </w:rPr>
      </w:pPr>
    </w:p>
    <w:p w14:paraId="5F8792F4" w14:textId="77777777" w:rsidR="00BD5AF1" w:rsidRDefault="00BD5AF1" w:rsidP="00BD5AF1">
      <w:pPr>
        <w:ind w:firstLine="0"/>
        <w:rPr>
          <w:szCs w:val="28"/>
          <w:lang w:val="uk-UA"/>
        </w:rPr>
      </w:pPr>
    </w:p>
    <w:p w14:paraId="6F1D7813" w14:textId="77777777" w:rsidR="00BD5AF1" w:rsidRDefault="00BD5AF1" w:rsidP="00BD5AF1">
      <w:pPr>
        <w:ind w:firstLine="0"/>
        <w:rPr>
          <w:szCs w:val="28"/>
          <w:lang w:val="uk-UA"/>
        </w:rPr>
      </w:pPr>
    </w:p>
    <w:p w14:paraId="58945E26" w14:textId="77777777" w:rsidR="00BD5AF1" w:rsidRDefault="00BD5AF1" w:rsidP="00BD5AF1">
      <w:pPr>
        <w:ind w:firstLine="0"/>
        <w:rPr>
          <w:szCs w:val="28"/>
          <w:lang w:val="uk-UA"/>
        </w:rPr>
      </w:pPr>
    </w:p>
    <w:p w14:paraId="4EECAB59" w14:textId="77777777" w:rsidR="00BD5AF1" w:rsidRDefault="00BD5AF1" w:rsidP="00BD5AF1">
      <w:pPr>
        <w:ind w:firstLine="0"/>
        <w:jc w:val="center"/>
        <w:rPr>
          <w:szCs w:val="28"/>
          <w:lang w:val="uk-UA"/>
        </w:rPr>
      </w:pPr>
      <w:r w:rsidRPr="005523F1">
        <w:rPr>
          <w:szCs w:val="28"/>
          <w:lang w:val="uk-UA"/>
        </w:rPr>
        <w:t>20</w:t>
      </w:r>
      <w:r>
        <w:rPr>
          <w:szCs w:val="28"/>
          <w:lang w:val="uk-UA"/>
        </w:rPr>
        <w:t>21-2022</w:t>
      </w:r>
    </w:p>
    <w:p w14:paraId="68766379" w14:textId="77777777" w:rsidR="00BD5AF1" w:rsidRPr="00F81644" w:rsidRDefault="00BD5AF1" w:rsidP="00BD5AF1">
      <w:pPr>
        <w:ind w:firstLine="0"/>
        <w:jc w:val="center"/>
        <w:rPr>
          <w:szCs w:val="28"/>
          <w:lang w:val="uk-UA"/>
        </w:rPr>
      </w:pPr>
      <w:r>
        <w:rPr>
          <w:szCs w:val="28"/>
        </w:rPr>
        <w:br w:type="page"/>
      </w:r>
      <w:r w:rsidRPr="00F81644">
        <w:rPr>
          <w:szCs w:val="28"/>
          <w:lang w:val="uk-UA"/>
        </w:rPr>
        <w:lastRenderedPageBreak/>
        <w:t>ЗМІСТ</w:t>
      </w:r>
    </w:p>
    <w:p w14:paraId="20D3199C" w14:textId="77777777" w:rsidR="00BD5AF1" w:rsidRPr="00C50D8C" w:rsidRDefault="00BD5AF1" w:rsidP="00BD5AF1">
      <w:pPr>
        <w:ind w:firstLine="0"/>
        <w:jc w:val="center"/>
        <w:rPr>
          <w:sz w:val="52"/>
          <w:szCs w:val="52"/>
          <w:lang w:val="uk-UA"/>
        </w:rPr>
      </w:pPr>
    </w:p>
    <w:p w14:paraId="1D640E69" w14:textId="6C30D8F3" w:rsidR="00BD5AF1" w:rsidRDefault="00FD6800" w:rsidP="00BD5AF1">
      <w:pPr>
        <w:tabs>
          <w:tab w:val="right" w:leader="dot" w:pos="9639"/>
        </w:tabs>
        <w:ind w:firstLine="0"/>
        <w:rPr>
          <w:spacing w:val="-2"/>
          <w:szCs w:val="28"/>
          <w:lang w:val="uk-UA"/>
        </w:rPr>
      </w:pPr>
      <w:r>
        <w:rPr>
          <w:spacing w:val="-2"/>
          <w:lang w:val="uk-UA"/>
        </w:rPr>
        <w:t xml:space="preserve">Лабораторна робота № </w:t>
      </w:r>
      <w:r w:rsidR="0046457B" w:rsidRPr="00891D92">
        <w:rPr>
          <w:spacing w:val="-2"/>
        </w:rPr>
        <w:t>4</w:t>
      </w:r>
      <w:r>
        <w:rPr>
          <w:spacing w:val="-2"/>
          <w:szCs w:val="28"/>
          <w:lang w:val="uk-UA"/>
        </w:rPr>
        <w:tab/>
      </w:r>
    </w:p>
    <w:p w14:paraId="2289A29F" w14:textId="77777777" w:rsidR="00BD5AF1" w:rsidRDefault="00BD5AF1" w:rsidP="00BD5AF1">
      <w:pPr>
        <w:tabs>
          <w:tab w:val="right" w:leader="dot" w:pos="9639"/>
        </w:tabs>
        <w:ind w:firstLine="0"/>
        <w:rPr>
          <w:spacing w:val="-2"/>
          <w:szCs w:val="28"/>
          <w:lang w:val="uk-UA"/>
        </w:rPr>
      </w:pPr>
    </w:p>
    <w:p w14:paraId="15306463" w14:textId="77777777" w:rsidR="00BD5AF1" w:rsidRPr="00C31275" w:rsidRDefault="00BD5AF1" w:rsidP="00BD5AF1">
      <w:pPr>
        <w:tabs>
          <w:tab w:val="right" w:leader="dot" w:pos="9639"/>
        </w:tabs>
        <w:ind w:firstLine="0"/>
        <w:rPr>
          <w:spacing w:val="-2"/>
          <w:szCs w:val="28"/>
        </w:rPr>
      </w:pPr>
    </w:p>
    <w:p w14:paraId="7C87ED66" w14:textId="77777777" w:rsidR="00BD5AF1" w:rsidRDefault="00BD5AF1" w:rsidP="00BD5AF1">
      <w:pPr>
        <w:tabs>
          <w:tab w:val="right" w:leader="dot" w:pos="9639"/>
        </w:tabs>
        <w:ind w:firstLine="0"/>
        <w:rPr>
          <w:spacing w:val="-2"/>
          <w:lang w:val="uk-UA"/>
        </w:rPr>
      </w:pPr>
    </w:p>
    <w:p w14:paraId="05AB4E2E" w14:textId="77777777" w:rsidR="00BD5AF1" w:rsidRDefault="00BD5AF1" w:rsidP="00BD5AF1">
      <w:pPr>
        <w:tabs>
          <w:tab w:val="right" w:leader="dot" w:pos="9639"/>
        </w:tabs>
        <w:ind w:firstLine="0"/>
        <w:rPr>
          <w:spacing w:val="-2"/>
          <w:lang w:val="uk-UA"/>
        </w:rPr>
      </w:pPr>
    </w:p>
    <w:p w14:paraId="17E2F263" w14:textId="77777777" w:rsidR="00BD5AF1" w:rsidRDefault="00BD5AF1" w:rsidP="00BD5AF1">
      <w:pPr>
        <w:tabs>
          <w:tab w:val="right" w:leader="dot" w:pos="9639"/>
        </w:tabs>
        <w:ind w:firstLine="0"/>
        <w:rPr>
          <w:szCs w:val="28"/>
          <w:lang w:val="uk-UA"/>
        </w:rPr>
      </w:pPr>
    </w:p>
    <w:p w14:paraId="787971DD" w14:textId="77777777" w:rsidR="00BD5AF1" w:rsidRPr="00A25F18" w:rsidRDefault="00BD5AF1" w:rsidP="00BD5AF1">
      <w:pPr>
        <w:ind w:firstLine="0"/>
        <w:rPr>
          <w:szCs w:val="28"/>
          <w:lang w:val="uk-UA"/>
        </w:rPr>
      </w:pPr>
    </w:p>
    <w:p w14:paraId="66122A70" w14:textId="77777777" w:rsidR="00BD5AF1" w:rsidRDefault="00BD5AF1" w:rsidP="00BD5AF1">
      <w:pPr>
        <w:ind w:left="567" w:firstLine="0"/>
        <w:rPr>
          <w:szCs w:val="28"/>
          <w:lang w:val="uk-UA"/>
        </w:rPr>
      </w:pPr>
    </w:p>
    <w:p w14:paraId="61F2EDF7" w14:textId="77777777" w:rsidR="00BD5AF1" w:rsidRPr="003B1FE0" w:rsidRDefault="00BD5AF1" w:rsidP="00BD5AF1">
      <w:pPr>
        <w:jc w:val="center"/>
        <w:rPr>
          <w:szCs w:val="28"/>
        </w:rPr>
      </w:pPr>
      <w:r>
        <w:rPr>
          <w:szCs w:val="28"/>
          <w:lang w:val="uk-UA"/>
        </w:rPr>
        <w:br w:type="page"/>
      </w:r>
      <w:r w:rsidRPr="003B1FE0">
        <w:rPr>
          <w:szCs w:val="28"/>
        </w:rPr>
        <w:lastRenderedPageBreak/>
        <w:t xml:space="preserve"> </w:t>
      </w:r>
    </w:p>
    <w:p w14:paraId="3FA0106C" w14:textId="5DAB1093" w:rsidR="00BD5AF1" w:rsidRPr="001A6943" w:rsidRDefault="00BD5AF1" w:rsidP="00BD5AF1">
      <w:pPr>
        <w:jc w:val="center"/>
        <w:rPr>
          <w:szCs w:val="28"/>
        </w:rPr>
      </w:pPr>
      <w:r w:rsidRPr="003B1FE0">
        <w:rPr>
          <w:szCs w:val="28"/>
        </w:rPr>
        <w:t>Л</w:t>
      </w:r>
      <w:r w:rsidRPr="003B1FE0">
        <w:rPr>
          <w:szCs w:val="28"/>
          <w:lang w:val="uk-UA"/>
        </w:rPr>
        <w:t>АБОРАТОРНА РОБОТА</w:t>
      </w:r>
      <w:r w:rsidRPr="003B1FE0">
        <w:rPr>
          <w:szCs w:val="28"/>
        </w:rPr>
        <w:t xml:space="preserve"> </w:t>
      </w:r>
      <w:r w:rsidRPr="005D1765">
        <w:rPr>
          <w:szCs w:val="28"/>
        </w:rPr>
        <w:t>№</w:t>
      </w:r>
      <w:r w:rsidRPr="005D1765">
        <w:rPr>
          <w:szCs w:val="28"/>
          <w:lang w:val="uk-UA"/>
        </w:rPr>
        <w:t xml:space="preserve"> </w:t>
      </w:r>
      <w:r w:rsidR="001A6943">
        <w:rPr>
          <w:szCs w:val="28"/>
          <w:lang w:val="uk-UA"/>
        </w:rPr>
        <w:t>3</w:t>
      </w:r>
    </w:p>
    <w:p w14:paraId="7AA2C417" w14:textId="1F0F2077" w:rsidR="00BD5AF1" w:rsidRDefault="00BD5AF1" w:rsidP="00BD5AF1">
      <w:pPr>
        <w:pStyle w:val="aa"/>
        <w:rPr>
          <w:lang w:val="uk-UA"/>
        </w:rPr>
      </w:pPr>
      <w:r w:rsidRPr="00F81644">
        <w:rPr>
          <w:lang w:val="uk-UA"/>
        </w:rPr>
        <w:t xml:space="preserve">Тема: </w:t>
      </w:r>
      <w:r w:rsidR="00244855" w:rsidRPr="00244855">
        <w:rPr>
          <w:lang w:val="uk-UA"/>
        </w:rPr>
        <w:t xml:space="preserve">Складання та налагодження розгалужених програм з використанням опера-торів </w:t>
      </w:r>
      <w:proofErr w:type="spellStart"/>
      <w:r w:rsidR="00244855" w:rsidRPr="00244855">
        <w:rPr>
          <w:lang w:val="uk-UA"/>
        </w:rPr>
        <w:t>if</w:t>
      </w:r>
      <w:proofErr w:type="spellEnd"/>
      <w:r w:rsidR="00244855" w:rsidRPr="00244855">
        <w:rPr>
          <w:lang w:val="uk-UA"/>
        </w:rPr>
        <w:t xml:space="preserve"> та </w:t>
      </w:r>
      <w:proofErr w:type="spellStart"/>
      <w:r w:rsidR="00244855" w:rsidRPr="00244855">
        <w:rPr>
          <w:lang w:val="uk-UA"/>
        </w:rPr>
        <w:t>if-else</w:t>
      </w:r>
      <w:proofErr w:type="spellEnd"/>
      <w:r w:rsidR="00244855" w:rsidRPr="00244855">
        <w:rPr>
          <w:lang w:val="uk-UA"/>
        </w:rPr>
        <w:t>.</w:t>
      </w:r>
    </w:p>
    <w:p w14:paraId="3FA18827" w14:textId="63F8CD7F" w:rsidR="0012651E" w:rsidRDefault="00BD5AF1" w:rsidP="0012651E">
      <w:pPr>
        <w:pStyle w:val="aa"/>
        <w:rPr>
          <w:szCs w:val="28"/>
        </w:rPr>
      </w:pPr>
      <w:r w:rsidRPr="00F757DE">
        <w:t xml:space="preserve">Мета: </w:t>
      </w:r>
      <w:proofErr w:type="spellStart"/>
      <w:r w:rsidR="00244855" w:rsidRPr="00E7733C">
        <w:rPr>
          <w:szCs w:val="28"/>
        </w:rPr>
        <w:t>Придбати</w:t>
      </w:r>
      <w:proofErr w:type="spellEnd"/>
      <w:r w:rsidR="00244855" w:rsidRPr="00E7733C">
        <w:rPr>
          <w:szCs w:val="28"/>
        </w:rPr>
        <w:t xml:space="preserve"> </w:t>
      </w:r>
      <w:proofErr w:type="spellStart"/>
      <w:r w:rsidR="00244855" w:rsidRPr="00E7733C">
        <w:rPr>
          <w:szCs w:val="28"/>
        </w:rPr>
        <w:t>практичні</w:t>
      </w:r>
      <w:proofErr w:type="spellEnd"/>
      <w:r w:rsidR="00244855" w:rsidRPr="00E7733C">
        <w:rPr>
          <w:szCs w:val="28"/>
        </w:rPr>
        <w:t xml:space="preserve"> </w:t>
      </w:r>
      <w:proofErr w:type="spellStart"/>
      <w:r w:rsidR="00244855" w:rsidRPr="00E7733C">
        <w:rPr>
          <w:szCs w:val="28"/>
        </w:rPr>
        <w:t>навички</w:t>
      </w:r>
      <w:proofErr w:type="spellEnd"/>
      <w:r w:rsidR="00244855" w:rsidRPr="00E7733C">
        <w:rPr>
          <w:szCs w:val="28"/>
        </w:rPr>
        <w:t xml:space="preserve"> при </w:t>
      </w:r>
      <w:proofErr w:type="spellStart"/>
      <w:r w:rsidR="00244855" w:rsidRPr="00E7733C">
        <w:rPr>
          <w:szCs w:val="28"/>
        </w:rPr>
        <w:t>складанні</w:t>
      </w:r>
      <w:proofErr w:type="spellEnd"/>
      <w:r w:rsidR="00244855" w:rsidRPr="00E7733C">
        <w:rPr>
          <w:szCs w:val="28"/>
        </w:rPr>
        <w:t xml:space="preserve"> та </w:t>
      </w:r>
      <w:proofErr w:type="spellStart"/>
      <w:r w:rsidR="00244855" w:rsidRPr="00E7733C">
        <w:rPr>
          <w:szCs w:val="28"/>
        </w:rPr>
        <w:t>налагодженні</w:t>
      </w:r>
      <w:proofErr w:type="spellEnd"/>
      <w:r w:rsidR="00244855" w:rsidRPr="00E7733C">
        <w:rPr>
          <w:szCs w:val="28"/>
        </w:rPr>
        <w:t xml:space="preserve"> </w:t>
      </w:r>
      <w:proofErr w:type="spellStart"/>
      <w:r w:rsidR="00244855" w:rsidRPr="00E7733C">
        <w:rPr>
          <w:szCs w:val="28"/>
        </w:rPr>
        <w:t>програм</w:t>
      </w:r>
      <w:proofErr w:type="spellEnd"/>
      <w:r w:rsidR="00244855" w:rsidRPr="00E7733C">
        <w:rPr>
          <w:szCs w:val="28"/>
        </w:rPr>
        <w:t xml:space="preserve"> </w:t>
      </w:r>
      <w:proofErr w:type="spellStart"/>
      <w:r w:rsidR="00244855" w:rsidRPr="00E7733C">
        <w:rPr>
          <w:szCs w:val="28"/>
        </w:rPr>
        <w:t>розгалужених</w:t>
      </w:r>
      <w:proofErr w:type="spellEnd"/>
      <w:r w:rsidR="00244855" w:rsidRPr="00E7733C">
        <w:rPr>
          <w:szCs w:val="28"/>
        </w:rPr>
        <w:t xml:space="preserve"> </w:t>
      </w:r>
      <w:proofErr w:type="spellStart"/>
      <w:r w:rsidR="00244855" w:rsidRPr="00E7733C">
        <w:rPr>
          <w:szCs w:val="28"/>
        </w:rPr>
        <w:t>алгоритмів</w:t>
      </w:r>
      <w:proofErr w:type="spellEnd"/>
      <w:r w:rsidR="00244855" w:rsidRPr="00E7733C">
        <w:rPr>
          <w:szCs w:val="28"/>
        </w:rPr>
        <w:t xml:space="preserve">, </w:t>
      </w:r>
      <w:proofErr w:type="spellStart"/>
      <w:r w:rsidR="00244855" w:rsidRPr="00E7733C">
        <w:rPr>
          <w:szCs w:val="28"/>
        </w:rPr>
        <w:t>використовуючи</w:t>
      </w:r>
      <w:proofErr w:type="spellEnd"/>
      <w:r w:rsidR="00244855" w:rsidRPr="00E7733C">
        <w:rPr>
          <w:szCs w:val="28"/>
        </w:rPr>
        <w:t xml:space="preserve"> </w:t>
      </w:r>
      <w:proofErr w:type="spellStart"/>
      <w:r w:rsidR="00244855" w:rsidRPr="00E7733C">
        <w:rPr>
          <w:szCs w:val="28"/>
        </w:rPr>
        <w:t>оператори</w:t>
      </w:r>
      <w:proofErr w:type="spellEnd"/>
      <w:r w:rsidR="00244855" w:rsidRPr="00E7733C">
        <w:rPr>
          <w:szCs w:val="28"/>
        </w:rPr>
        <w:t xml:space="preserve"> </w:t>
      </w:r>
      <w:proofErr w:type="spellStart"/>
      <w:r w:rsidR="00244855" w:rsidRPr="00E7733C">
        <w:rPr>
          <w:szCs w:val="28"/>
        </w:rPr>
        <w:t>if</w:t>
      </w:r>
      <w:proofErr w:type="spellEnd"/>
      <w:r w:rsidR="00244855" w:rsidRPr="00E7733C">
        <w:rPr>
          <w:szCs w:val="28"/>
        </w:rPr>
        <w:t xml:space="preserve"> та </w:t>
      </w:r>
      <w:proofErr w:type="spellStart"/>
      <w:r w:rsidR="00244855" w:rsidRPr="00E7733C">
        <w:rPr>
          <w:szCs w:val="28"/>
        </w:rPr>
        <w:t>if-else</w:t>
      </w:r>
      <w:proofErr w:type="spellEnd"/>
      <w:r w:rsidR="00244855" w:rsidRPr="00E7733C">
        <w:rPr>
          <w:szCs w:val="28"/>
        </w:rPr>
        <w:t>.</w:t>
      </w:r>
    </w:p>
    <w:p w14:paraId="5AF0610B" w14:textId="7961C90D" w:rsidR="0012651E" w:rsidRPr="008F4FB3" w:rsidRDefault="008F4FB3" w:rsidP="008F4FB3">
      <w:pPr>
        <w:pStyle w:val="a"/>
      </w:pPr>
      <w:r>
        <w:t xml:space="preserve">Блок </w:t>
      </w:r>
      <w:r>
        <w:rPr>
          <w:lang w:val="uk-UA"/>
        </w:rPr>
        <w:t>схема (Рисунок 1)</w:t>
      </w:r>
    </w:p>
    <w:p w14:paraId="376AE75E" w14:textId="747E838F" w:rsidR="008F4FB3" w:rsidRDefault="008F4FB3" w:rsidP="008F4FB3">
      <w:pPr>
        <w:pStyle w:val="ab"/>
      </w:pPr>
      <w:r>
        <w:rPr>
          <w:noProof/>
          <w:lang w:val="uk-UA"/>
        </w:rPr>
        <w:drawing>
          <wp:inline distT="0" distB="0" distL="0" distR="0" wp14:anchorId="6247C60B" wp14:editId="32C09B34">
            <wp:extent cx="4447460" cy="553402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811" cy="554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AC4FE" w14:textId="324CD52E" w:rsidR="008F4FB3" w:rsidRPr="00B34F5E" w:rsidRDefault="008F4FB3" w:rsidP="008F4FB3">
      <w:pPr>
        <w:pStyle w:val="ab"/>
        <w:rPr>
          <w:lang w:val="en-US"/>
        </w:rPr>
      </w:pPr>
      <w:r>
        <w:rPr>
          <w:lang w:val="uk-UA"/>
        </w:rPr>
        <w:t>Рисунок 1</w:t>
      </w:r>
    </w:p>
    <w:p w14:paraId="489B0DCB" w14:textId="37A512EC" w:rsidR="008F4FB3" w:rsidRPr="00891D92" w:rsidRDefault="00891D92" w:rsidP="008F4FB3">
      <w:pPr>
        <w:pStyle w:val="a"/>
      </w:pPr>
      <w:r>
        <w:rPr>
          <w:lang w:val="uk-UA"/>
        </w:rPr>
        <w:lastRenderedPageBreak/>
        <w:t>Постановка задачі</w:t>
      </w:r>
      <w:r w:rsidR="008F4FB3">
        <w:rPr>
          <w:lang w:val="uk-UA"/>
        </w:rPr>
        <w:t>:</w:t>
      </w:r>
    </w:p>
    <w:p w14:paraId="6E235D3D" w14:textId="77777777" w:rsidR="00891D92" w:rsidRPr="00891D92" w:rsidRDefault="00891D92" w:rsidP="00891D92">
      <w:pPr>
        <w:rPr>
          <w:lang w:val="en-US"/>
        </w:rPr>
      </w:pPr>
      <w:r w:rsidRPr="00891D92">
        <w:t xml:space="preserve">Для </w:t>
      </w:r>
      <w:proofErr w:type="spellStart"/>
      <w:r w:rsidRPr="00891D92">
        <w:t>заданих</w:t>
      </w:r>
      <w:proofErr w:type="spellEnd"/>
      <w:r w:rsidRPr="00891D92">
        <w:t xml:space="preserve"> </w:t>
      </w:r>
      <w:proofErr w:type="spellStart"/>
      <w:r w:rsidRPr="00891D92">
        <w:t>користувачем</w:t>
      </w:r>
      <w:proofErr w:type="spellEnd"/>
      <w:r w:rsidRPr="00891D92">
        <w:t xml:space="preserve"> </w:t>
      </w:r>
      <w:proofErr w:type="spellStart"/>
      <w:r w:rsidRPr="00891D92">
        <w:t>вхідних</w:t>
      </w:r>
      <w:proofErr w:type="spellEnd"/>
      <w:r w:rsidRPr="00891D92">
        <w:t xml:space="preserve"> </w:t>
      </w:r>
      <w:proofErr w:type="spellStart"/>
      <w:r w:rsidRPr="00891D92">
        <w:t>даних</w:t>
      </w:r>
      <w:proofErr w:type="spellEnd"/>
      <w:r w:rsidRPr="00891D92">
        <w:t xml:space="preserve"> </w:t>
      </w:r>
      <w:proofErr w:type="spellStart"/>
      <w:r w:rsidRPr="00891D92">
        <w:t>скласти</w:t>
      </w:r>
      <w:proofErr w:type="spellEnd"/>
      <w:r w:rsidRPr="00891D92">
        <w:t xml:space="preserve"> та </w:t>
      </w:r>
      <w:proofErr w:type="spellStart"/>
      <w:r w:rsidRPr="00891D92">
        <w:t>налагодити</w:t>
      </w:r>
      <w:proofErr w:type="spellEnd"/>
      <w:r w:rsidRPr="00891D92">
        <w:t xml:space="preserve"> </w:t>
      </w:r>
      <w:proofErr w:type="spellStart"/>
      <w:r w:rsidRPr="00891D92">
        <w:t>програ-му</w:t>
      </w:r>
      <w:proofErr w:type="spellEnd"/>
      <w:r w:rsidRPr="00891D92">
        <w:t xml:space="preserve"> </w:t>
      </w:r>
      <w:proofErr w:type="spellStart"/>
      <w:r w:rsidRPr="00891D92">
        <w:t>обчислення</w:t>
      </w:r>
      <w:proofErr w:type="spellEnd"/>
      <w:r w:rsidRPr="00891D92">
        <w:t xml:space="preserve"> </w:t>
      </w:r>
      <w:proofErr w:type="spellStart"/>
      <w:r w:rsidRPr="00891D92">
        <w:t>значення</w:t>
      </w:r>
      <w:proofErr w:type="spellEnd"/>
      <w:r w:rsidRPr="00891D92">
        <w:t xml:space="preserve"> </w:t>
      </w:r>
      <w:proofErr w:type="spellStart"/>
      <w:r w:rsidRPr="00891D92">
        <w:t>функції</w:t>
      </w:r>
      <w:proofErr w:type="spellEnd"/>
      <w:r w:rsidRPr="00891D92">
        <w:t xml:space="preserve"> </w:t>
      </w:r>
      <w:proofErr w:type="spellStart"/>
      <w:r w:rsidRPr="00891D92">
        <w:t>згідно</w:t>
      </w:r>
      <w:proofErr w:type="spellEnd"/>
      <w:r w:rsidRPr="00891D92">
        <w:t xml:space="preserve"> </w:t>
      </w:r>
      <w:proofErr w:type="spellStart"/>
      <w:r w:rsidRPr="00891D92">
        <w:t>Вашого</w:t>
      </w:r>
      <w:proofErr w:type="spellEnd"/>
      <w:r w:rsidRPr="00891D92">
        <w:t xml:space="preserve"> </w:t>
      </w:r>
      <w:proofErr w:type="spellStart"/>
      <w:r w:rsidRPr="00891D92">
        <w:t>варіанту</w:t>
      </w:r>
      <w:proofErr w:type="spellEnd"/>
      <w:r w:rsidRPr="00891D92">
        <w:t xml:space="preserve">. </w:t>
      </w:r>
      <w:proofErr w:type="spellStart"/>
      <w:r w:rsidRPr="00891D92">
        <w:t>Програма</w:t>
      </w:r>
      <w:proofErr w:type="spellEnd"/>
      <w:r w:rsidRPr="00891D92">
        <w:t xml:space="preserve"> повинна </w:t>
      </w:r>
      <w:proofErr w:type="spellStart"/>
      <w:r w:rsidRPr="00891D92">
        <w:t>задовольняти</w:t>
      </w:r>
      <w:proofErr w:type="spellEnd"/>
      <w:r w:rsidRPr="00891D92">
        <w:t xml:space="preserve"> </w:t>
      </w:r>
      <w:proofErr w:type="spellStart"/>
      <w:r w:rsidRPr="00891D92">
        <w:t>наступним</w:t>
      </w:r>
      <w:proofErr w:type="spellEnd"/>
      <w:r w:rsidRPr="00891D92">
        <w:t xml:space="preserve"> </w:t>
      </w:r>
      <w:proofErr w:type="spellStart"/>
      <w:r w:rsidRPr="00891D92">
        <w:t>вимогам</w:t>
      </w:r>
      <w:proofErr w:type="spellEnd"/>
      <w:r w:rsidRPr="00891D92">
        <w:t>:</w:t>
      </w:r>
    </w:p>
    <w:p w14:paraId="5DBCDE86" w14:textId="3D410620" w:rsidR="00891D92" w:rsidRPr="00891D92" w:rsidRDefault="00891D92" w:rsidP="00891D92">
      <w:pPr>
        <w:pStyle w:val="a0"/>
        <w:rPr>
          <w:lang w:val="uk-UA"/>
        </w:rPr>
      </w:pPr>
      <w:r w:rsidRPr="00891D92">
        <w:rPr>
          <w:lang w:val="uk-UA"/>
        </w:rPr>
        <w:t xml:space="preserve">враховувати область визначення функції. При введенні вхідних да-них, що не входять в область визначення функції, повинно бути виведено </w:t>
      </w:r>
      <w:proofErr w:type="spellStart"/>
      <w:r w:rsidRPr="00891D92">
        <w:rPr>
          <w:lang w:val="uk-UA"/>
        </w:rPr>
        <w:t>відпо-відне</w:t>
      </w:r>
      <w:proofErr w:type="spellEnd"/>
      <w:r w:rsidRPr="00891D92">
        <w:rPr>
          <w:lang w:val="uk-UA"/>
        </w:rPr>
        <w:t xml:space="preserve"> повідомлення (наприклад: На </w:t>
      </w:r>
      <w:proofErr w:type="spellStart"/>
      <w:r w:rsidRPr="00891D92">
        <w:rPr>
          <w:lang w:val="uk-UA"/>
        </w:rPr>
        <w:t>введенных</w:t>
      </w:r>
      <w:proofErr w:type="spellEnd"/>
      <w:r w:rsidRPr="00891D92">
        <w:rPr>
          <w:lang w:val="uk-UA"/>
        </w:rPr>
        <w:t xml:space="preserve"> </w:t>
      </w:r>
      <w:proofErr w:type="spellStart"/>
      <w:r w:rsidRPr="00891D92">
        <w:rPr>
          <w:lang w:val="uk-UA"/>
        </w:rPr>
        <w:t>входных</w:t>
      </w:r>
      <w:proofErr w:type="spellEnd"/>
      <w:r w:rsidRPr="00891D92">
        <w:rPr>
          <w:lang w:val="uk-UA"/>
        </w:rPr>
        <w:t xml:space="preserve"> </w:t>
      </w:r>
      <w:proofErr w:type="spellStart"/>
      <w:r w:rsidRPr="00891D92">
        <w:rPr>
          <w:lang w:val="uk-UA"/>
        </w:rPr>
        <w:t>данных</w:t>
      </w:r>
      <w:proofErr w:type="spellEnd"/>
      <w:r w:rsidRPr="00891D92">
        <w:rPr>
          <w:lang w:val="uk-UA"/>
        </w:rPr>
        <w:t xml:space="preserve"> </w:t>
      </w:r>
      <w:proofErr w:type="spellStart"/>
      <w:r w:rsidRPr="00891D92">
        <w:rPr>
          <w:lang w:val="uk-UA"/>
        </w:rPr>
        <w:t>функция</w:t>
      </w:r>
      <w:proofErr w:type="spellEnd"/>
      <w:r w:rsidRPr="00891D92">
        <w:rPr>
          <w:lang w:val="uk-UA"/>
        </w:rPr>
        <w:t xml:space="preserve"> не </w:t>
      </w:r>
      <w:proofErr w:type="spellStart"/>
      <w:r w:rsidRPr="00891D92">
        <w:rPr>
          <w:lang w:val="uk-UA"/>
        </w:rPr>
        <w:t>определена</w:t>
      </w:r>
      <w:proofErr w:type="spellEnd"/>
      <w:r w:rsidRPr="00891D92">
        <w:rPr>
          <w:lang w:val="uk-UA"/>
        </w:rPr>
        <w:t xml:space="preserve"> )</w:t>
      </w:r>
    </w:p>
    <w:p w14:paraId="52D3B655" w14:textId="6E978B7E" w:rsidR="00891D92" w:rsidRPr="00891D92" w:rsidRDefault="00891D92" w:rsidP="00891D92">
      <w:pPr>
        <w:pStyle w:val="a0"/>
        <w:rPr>
          <w:lang w:val="uk-UA"/>
        </w:rPr>
      </w:pPr>
      <w:r w:rsidRPr="00891D92">
        <w:rPr>
          <w:lang w:val="uk-UA"/>
        </w:rPr>
        <w:t xml:space="preserve">введення та виведення вхідних та вихідних даних повинно містити необхідні для користувача повідомлення, для виведення яких використовувати потік виведення </w:t>
      </w:r>
      <w:proofErr w:type="spellStart"/>
      <w:r w:rsidRPr="00891D92">
        <w:rPr>
          <w:lang w:val="uk-UA"/>
        </w:rPr>
        <w:t>cout</w:t>
      </w:r>
      <w:proofErr w:type="spellEnd"/>
      <w:r w:rsidRPr="00891D92">
        <w:rPr>
          <w:lang w:val="uk-UA"/>
        </w:rPr>
        <w:t>.</w:t>
      </w:r>
    </w:p>
    <w:p w14:paraId="1ADE2137" w14:textId="4ED55589" w:rsidR="008F4FB3" w:rsidRPr="008F4FB3" w:rsidRDefault="008F4FB3" w:rsidP="008F4FB3">
      <w:pPr>
        <w:pStyle w:val="a"/>
      </w:pPr>
      <w:r>
        <w:rPr>
          <w:lang w:val="uk-UA"/>
        </w:rPr>
        <w:t>Виконання програми</w:t>
      </w:r>
      <w:r w:rsidR="002D7D42">
        <w:rPr>
          <w:lang w:val="en-US"/>
        </w:rPr>
        <w:t xml:space="preserve"> (</w:t>
      </w:r>
      <w:r w:rsidR="002D7D42">
        <w:t>Рисунок 2</w:t>
      </w:r>
      <w:r w:rsidR="002D7D42">
        <w:rPr>
          <w:lang w:val="en-US"/>
        </w:rPr>
        <w:t>)</w:t>
      </w:r>
    </w:p>
    <w:p w14:paraId="05E445FF" w14:textId="252D2BDE" w:rsidR="008F4FB3" w:rsidRDefault="008F4FB3" w:rsidP="008F4FB3">
      <w:pPr>
        <w:pStyle w:val="ab"/>
        <w:rPr>
          <w:lang w:val="en-US"/>
        </w:rPr>
      </w:pPr>
      <w:r w:rsidRPr="008F4FB3">
        <w:rPr>
          <w:noProof/>
          <w:lang w:val="en-US"/>
        </w:rPr>
        <w:drawing>
          <wp:inline distT="0" distB="0" distL="0" distR="0" wp14:anchorId="56E8D6EC" wp14:editId="47254F62">
            <wp:extent cx="6019800" cy="4628775"/>
            <wp:effectExtent l="0" t="0" r="0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260" cy="464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A61C" w14:textId="401F07A0" w:rsidR="008F4FB3" w:rsidRDefault="002D7D42" w:rsidP="008F4FB3">
      <w:pPr>
        <w:pStyle w:val="ab"/>
      </w:pPr>
      <w:r>
        <w:t>Рисунок 2</w:t>
      </w:r>
    </w:p>
    <w:p w14:paraId="22C375E9" w14:textId="60550401" w:rsidR="002D7D42" w:rsidRPr="00891D92" w:rsidRDefault="002D7D42" w:rsidP="002D7D42">
      <w:pPr>
        <w:pStyle w:val="a"/>
      </w:pPr>
      <w:r>
        <w:lastRenderedPageBreak/>
        <w:t xml:space="preserve">Код </w:t>
      </w:r>
      <w:r>
        <w:rPr>
          <w:lang w:val="uk-UA"/>
        </w:rPr>
        <w:t>програми:</w:t>
      </w:r>
    </w:p>
    <w:p w14:paraId="3666BCE2" w14:textId="77777777" w:rsidR="003A251E" w:rsidRPr="003A251E" w:rsidRDefault="003A251E" w:rsidP="003A251E">
      <w:pPr>
        <w:pStyle w:val="af3"/>
      </w:pPr>
      <w:r w:rsidRPr="003A251E">
        <w:t>#include &lt;</w:t>
      </w:r>
      <w:proofErr w:type="spellStart"/>
      <w:r w:rsidRPr="003A251E">
        <w:t>iostream</w:t>
      </w:r>
      <w:proofErr w:type="spellEnd"/>
      <w:r w:rsidRPr="003A251E">
        <w:t>&gt;</w:t>
      </w:r>
    </w:p>
    <w:p w14:paraId="1E69067E" w14:textId="77777777" w:rsidR="003A251E" w:rsidRPr="003A251E" w:rsidRDefault="003A251E" w:rsidP="003A251E">
      <w:pPr>
        <w:pStyle w:val="af3"/>
      </w:pPr>
      <w:r w:rsidRPr="003A251E">
        <w:t>#include &lt;</w:t>
      </w:r>
      <w:proofErr w:type="spellStart"/>
      <w:r w:rsidRPr="003A251E">
        <w:t>cmath</w:t>
      </w:r>
      <w:proofErr w:type="spellEnd"/>
      <w:r w:rsidRPr="003A251E">
        <w:t>&gt;</w:t>
      </w:r>
    </w:p>
    <w:p w14:paraId="3E2AC1D3" w14:textId="77777777" w:rsidR="003A251E" w:rsidRPr="003A251E" w:rsidRDefault="003A251E" w:rsidP="003A251E">
      <w:pPr>
        <w:pStyle w:val="af3"/>
      </w:pPr>
      <w:proofErr w:type="spellStart"/>
      <w:r w:rsidRPr="003A251E">
        <w:t>using</w:t>
      </w:r>
      <w:proofErr w:type="spellEnd"/>
      <w:r w:rsidRPr="003A251E">
        <w:t xml:space="preserve"> </w:t>
      </w:r>
      <w:proofErr w:type="spellStart"/>
      <w:r w:rsidRPr="003A251E">
        <w:t>namespace</w:t>
      </w:r>
      <w:proofErr w:type="spellEnd"/>
      <w:r w:rsidRPr="003A251E">
        <w:t xml:space="preserve"> </w:t>
      </w:r>
      <w:proofErr w:type="spellStart"/>
      <w:r w:rsidRPr="003A251E">
        <w:t>std</w:t>
      </w:r>
      <w:proofErr w:type="spellEnd"/>
      <w:r w:rsidRPr="003A251E">
        <w:t>;</w:t>
      </w:r>
    </w:p>
    <w:p w14:paraId="095AA262" w14:textId="77777777" w:rsidR="003A251E" w:rsidRPr="003A251E" w:rsidRDefault="003A251E" w:rsidP="003A251E">
      <w:pPr>
        <w:pStyle w:val="af3"/>
      </w:pPr>
    </w:p>
    <w:p w14:paraId="75143E33" w14:textId="77777777" w:rsidR="003A251E" w:rsidRPr="003A251E" w:rsidRDefault="003A251E" w:rsidP="003A251E">
      <w:pPr>
        <w:pStyle w:val="af3"/>
      </w:pPr>
      <w:proofErr w:type="spellStart"/>
      <w:r w:rsidRPr="003A251E">
        <w:t>int</w:t>
      </w:r>
      <w:proofErr w:type="spellEnd"/>
      <w:r w:rsidRPr="003A251E">
        <w:t xml:space="preserve"> </w:t>
      </w:r>
      <w:proofErr w:type="spellStart"/>
      <w:proofErr w:type="gramStart"/>
      <w:r w:rsidRPr="003A251E">
        <w:t>main</w:t>
      </w:r>
      <w:proofErr w:type="spellEnd"/>
      <w:r w:rsidRPr="003A251E">
        <w:t>(</w:t>
      </w:r>
      <w:proofErr w:type="gramEnd"/>
      <w:r w:rsidRPr="003A251E">
        <w:t>){</w:t>
      </w:r>
    </w:p>
    <w:p w14:paraId="24A31800" w14:textId="77777777" w:rsidR="003A251E" w:rsidRPr="00E6392E" w:rsidRDefault="003A251E" w:rsidP="003A251E">
      <w:pPr>
        <w:pStyle w:val="af3"/>
        <w:rPr>
          <w:lang w:val="uk-UA"/>
        </w:rPr>
      </w:pPr>
      <w:r w:rsidRPr="003A251E">
        <w:rPr>
          <w:lang w:val="en-US"/>
        </w:rPr>
        <w:t xml:space="preserve">    float a, t, k, S, x1, x2;</w:t>
      </w:r>
    </w:p>
    <w:p w14:paraId="1FDC7A04" w14:textId="77777777" w:rsidR="003A251E" w:rsidRPr="003A251E" w:rsidRDefault="003A251E" w:rsidP="003A251E">
      <w:pPr>
        <w:pStyle w:val="af3"/>
        <w:rPr>
          <w:lang w:val="en-US"/>
        </w:rPr>
      </w:pPr>
      <w:r w:rsidRPr="003A251E">
        <w:rPr>
          <w:lang w:val="en-US"/>
        </w:rPr>
        <w:t xml:space="preserve">    </w:t>
      </w:r>
      <w:proofErr w:type="spellStart"/>
      <w:r w:rsidRPr="003A251E">
        <w:rPr>
          <w:lang w:val="en-US"/>
        </w:rPr>
        <w:t>cout</w:t>
      </w:r>
      <w:proofErr w:type="spellEnd"/>
      <w:r w:rsidRPr="003A251E">
        <w:rPr>
          <w:lang w:val="en-US"/>
        </w:rPr>
        <w:t xml:space="preserve"> &lt;&lt; "| ====== </w:t>
      </w:r>
      <w:proofErr w:type="spellStart"/>
      <w:r w:rsidRPr="003A251E">
        <w:t>Введіть</w:t>
      </w:r>
      <w:proofErr w:type="spellEnd"/>
      <w:r w:rsidRPr="003A251E">
        <w:rPr>
          <w:lang w:val="en-US"/>
        </w:rPr>
        <w:t xml:space="preserve"> </w:t>
      </w:r>
      <w:proofErr w:type="spellStart"/>
      <w:r w:rsidRPr="003A251E">
        <w:t>значення</w:t>
      </w:r>
      <w:proofErr w:type="spellEnd"/>
      <w:r w:rsidRPr="003A251E">
        <w:rPr>
          <w:lang w:val="en-US"/>
        </w:rPr>
        <w:t xml:space="preserve"> ====== |\n";</w:t>
      </w:r>
    </w:p>
    <w:p w14:paraId="68419FE7" w14:textId="77777777" w:rsidR="003A251E" w:rsidRPr="003A251E" w:rsidRDefault="003A251E" w:rsidP="003A251E">
      <w:pPr>
        <w:pStyle w:val="af3"/>
        <w:rPr>
          <w:lang w:val="en-US"/>
        </w:rPr>
      </w:pPr>
    </w:p>
    <w:p w14:paraId="38A04074" w14:textId="77777777" w:rsidR="003A251E" w:rsidRPr="003A251E" w:rsidRDefault="003A251E" w:rsidP="003A251E">
      <w:pPr>
        <w:pStyle w:val="af3"/>
        <w:rPr>
          <w:lang w:val="en-US"/>
        </w:rPr>
      </w:pPr>
      <w:r w:rsidRPr="003A251E">
        <w:rPr>
          <w:lang w:val="en-US"/>
        </w:rPr>
        <w:t xml:space="preserve">    </w:t>
      </w:r>
      <w:proofErr w:type="spellStart"/>
      <w:r w:rsidRPr="003A251E">
        <w:rPr>
          <w:lang w:val="en-US"/>
        </w:rPr>
        <w:t>cout</w:t>
      </w:r>
      <w:proofErr w:type="spellEnd"/>
      <w:r w:rsidRPr="003A251E">
        <w:rPr>
          <w:lang w:val="en-US"/>
        </w:rPr>
        <w:t xml:space="preserve"> &lt;&lt; </w:t>
      </w:r>
      <w:proofErr w:type="gramStart"/>
      <w:r w:rsidRPr="003A251E">
        <w:rPr>
          <w:lang w:val="en-US"/>
        </w:rPr>
        <w:t>"  a</w:t>
      </w:r>
      <w:proofErr w:type="gramEnd"/>
      <w:r w:rsidRPr="003A251E">
        <w:rPr>
          <w:lang w:val="en-US"/>
        </w:rPr>
        <w:t xml:space="preserve"> = ";</w:t>
      </w:r>
    </w:p>
    <w:p w14:paraId="76D56C51" w14:textId="77777777" w:rsidR="003A251E" w:rsidRPr="003A251E" w:rsidRDefault="003A251E" w:rsidP="003A251E">
      <w:pPr>
        <w:pStyle w:val="af3"/>
        <w:rPr>
          <w:lang w:val="en-US"/>
        </w:rPr>
      </w:pPr>
      <w:r w:rsidRPr="003A251E">
        <w:rPr>
          <w:lang w:val="en-US"/>
        </w:rPr>
        <w:t xml:space="preserve">    </w:t>
      </w:r>
      <w:proofErr w:type="spellStart"/>
      <w:r w:rsidRPr="003A251E">
        <w:rPr>
          <w:lang w:val="en-US"/>
        </w:rPr>
        <w:t>cin</w:t>
      </w:r>
      <w:proofErr w:type="spellEnd"/>
      <w:r w:rsidRPr="003A251E">
        <w:rPr>
          <w:lang w:val="en-US"/>
        </w:rPr>
        <w:t xml:space="preserve"> &gt;&gt; a;</w:t>
      </w:r>
    </w:p>
    <w:p w14:paraId="74A958E2" w14:textId="77777777" w:rsidR="003A251E" w:rsidRPr="003A251E" w:rsidRDefault="003A251E" w:rsidP="003A251E">
      <w:pPr>
        <w:pStyle w:val="af3"/>
        <w:rPr>
          <w:lang w:val="en-US"/>
        </w:rPr>
      </w:pPr>
      <w:r w:rsidRPr="003A251E">
        <w:rPr>
          <w:lang w:val="en-US"/>
        </w:rPr>
        <w:t xml:space="preserve">    </w:t>
      </w:r>
      <w:proofErr w:type="spellStart"/>
      <w:r w:rsidRPr="003A251E">
        <w:rPr>
          <w:lang w:val="en-US"/>
        </w:rPr>
        <w:t>cout</w:t>
      </w:r>
      <w:proofErr w:type="spellEnd"/>
      <w:r w:rsidRPr="003A251E">
        <w:rPr>
          <w:lang w:val="en-US"/>
        </w:rPr>
        <w:t xml:space="preserve"> &lt;&lt; </w:t>
      </w:r>
      <w:proofErr w:type="gramStart"/>
      <w:r w:rsidRPr="003A251E">
        <w:rPr>
          <w:lang w:val="en-US"/>
        </w:rPr>
        <w:t>"  t</w:t>
      </w:r>
      <w:proofErr w:type="gramEnd"/>
      <w:r w:rsidRPr="003A251E">
        <w:rPr>
          <w:lang w:val="en-US"/>
        </w:rPr>
        <w:t xml:space="preserve"> = ";</w:t>
      </w:r>
    </w:p>
    <w:p w14:paraId="1FC3C0E0" w14:textId="77777777" w:rsidR="003A251E" w:rsidRPr="003A251E" w:rsidRDefault="003A251E" w:rsidP="003A251E">
      <w:pPr>
        <w:pStyle w:val="af3"/>
        <w:rPr>
          <w:lang w:val="en-US"/>
        </w:rPr>
      </w:pPr>
      <w:r w:rsidRPr="003A251E">
        <w:rPr>
          <w:lang w:val="en-US"/>
        </w:rPr>
        <w:t xml:space="preserve">    </w:t>
      </w:r>
      <w:proofErr w:type="spellStart"/>
      <w:r w:rsidRPr="003A251E">
        <w:rPr>
          <w:lang w:val="en-US"/>
        </w:rPr>
        <w:t>cin</w:t>
      </w:r>
      <w:proofErr w:type="spellEnd"/>
      <w:r w:rsidRPr="003A251E">
        <w:rPr>
          <w:lang w:val="en-US"/>
        </w:rPr>
        <w:t xml:space="preserve"> &gt;&gt; t;</w:t>
      </w:r>
    </w:p>
    <w:p w14:paraId="33CB2512" w14:textId="77777777" w:rsidR="003A251E" w:rsidRPr="003A251E" w:rsidRDefault="003A251E" w:rsidP="003A251E">
      <w:pPr>
        <w:pStyle w:val="af3"/>
        <w:rPr>
          <w:lang w:val="en-US"/>
        </w:rPr>
      </w:pPr>
      <w:r w:rsidRPr="003A251E">
        <w:rPr>
          <w:lang w:val="en-US"/>
        </w:rPr>
        <w:t xml:space="preserve">    </w:t>
      </w:r>
      <w:proofErr w:type="spellStart"/>
      <w:r w:rsidRPr="003A251E">
        <w:rPr>
          <w:lang w:val="en-US"/>
        </w:rPr>
        <w:t>cout</w:t>
      </w:r>
      <w:proofErr w:type="spellEnd"/>
      <w:r w:rsidRPr="003A251E">
        <w:rPr>
          <w:lang w:val="en-US"/>
        </w:rPr>
        <w:t xml:space="preserve"> &lt;&lt; </w:t>
      </w:r>
      <w:proofErr w:type="gramStart"/>
      <w:r w:rsidRPr="003A251E">
        <w:rPr>
          <w:lang w:val="en-US"/>
        </w:rPr>
        <w:t>"  k</w:t>
      </w:r>
      <w:proofErr w:type="gramEnd"/>
      <w:r w:rsidRPr="003A251E">
        <w:rPr>
          <w:lang w:val="en-US"/>
        </w:rPr>
        <w:t xml:space="preserve"> = ";</w:t>
      </w:r>
    </w:p>
    <w:p w14:paraId="1359F943" w14:textId="77777777" w:rsidR="003A251E" w:rsidRPr="003A251E" w:rsidRDefault="003A251E" w:rsidP="003A251E">
      <w:pPr>
        <w:pStyle w:val="af3"/>
        <w:rPr>
          <w:lang w:val="en-US"/>
        </w:rPr>
      </w:pPr>
      <w:r w:rsidRPr="003A251E">
        <w:rPr>
          <w:lang w:val="en-US"/>
        </w:rPr>
        <w:t xml:space="preserve">    </w:t>
      </w:r>
      <w:proofErr w:type="spellStart"/>
      <w:r w:rsidRPr="003A251E">
        <w:rPr>
          <w:lang w:val="en-US"/>
        </w:rPr>
        <w:t>cin</w:t>
      </w:r>
      <w:proofErr w:type="spellEnd"/>
      <w:r w:rsidRPr="003A251E">
        <w:rPr>
          <w:lang w:val="en-US"/>
        </w:rPr>
        <w:t xml:space="preserve"> &gt;&gt; k;</w:t>
      </w:r>
    </w:p>
    <w:p w14:paraId="7DBC2B05" w14:textId="77777777" w:rsidR="003A251E" w:rsidRPr="003A251E" w:rsidRDefault="003A251E" w:rsidP="003A251E">
      <w:pPr>
        <w:pStyle w:val="af3"/>
        <w:rPr>
          <w:lang w:val="en-US"/>
        </w:rPr>
      </w:pPr>
      <w:r w:rsidRPr="003A251E">
        <w:rPr>
          <w:lang w:val="en-US"/>
        </w:rPr>
        <w:t xml:space="preserve">    </w:t>
      </w:r>
      <w:proofErr w:type="spellStart"/>
      <w:r w:rsidRPr="003A251E">
        <w:rPr>
          <w:lang w:val="en-US"/>
        </w:rPr>
        <w:t>cout</w:t>
      </w:r>
      <w:proofErr w:type="spellEnd"/>
      <w:r w:rsidRPr="003A251E">
        <w:rPr>
          <w:lang w:val="en-US"/>
        </w:rPr>
        <w:t xml:space="preserve"> &lt;&lt; </w:t>
      </w:r>
      <w:proofErr w:type="gramStart"/>
      <w:r w:rsidRPr="003A251E">
        <w:rPr>
          <w:lang w:val="en-US"/>
        </w:rPr>
        <w:t>"  S</w:t>
      </w:r>
      <w:proofErr w:type="gramEnd"/>
      <w:r w:rsidRPr="003A251E">
        <w:rPr>
          <w:lang w:val="en-US"/>
        </w:rPr>
        <w:t xml:space="preserve"> = ";</w:t>
      </w:r>
    </w:p>
    <w:p w14:paraId="36CB5B0C" w14:textId="77777777" w:rsidR="003A251E" w:rsidRPr="003A251E" w:rsidRDefault="003A251E" w:rsidP="003A251E">
      <w:pPr>
        <w:pStyle w:val="af3"/>
        <w:rPr>
          <w:lang w:val="en-US"/>
        </w:rPr>
      </w:pPr>
      <w:r w:rsidRPr="003A251E">
        <w:rPr>
          <w:lang w:val="en-US"/>
        </w:rPr>
        <w:t xml:space="preserve">    </w:t>
      </w:r>
      <w:proofErr w:type="spellStart"/>
      <w:r w:rsidRPr="003A251E">
        <w:rPr>
          <w:lang w:val="en-US"/>
        </w:rPr>
        <w:t>cin</w:t>
      </w:r>
      <w:proofErr w:type="spellEnd"/>
      <w:r w:rsidRPr="003A251E">
        <w:rPr>
          <w:lang w:val="en-US"/>
        </w:rPr>
        <w:t xml:space="preserve"> &gt;&gt; S;</w:t>
      </w:r>
    </w:p>
    <w:p w14:paraId="3270BB7E" w14:textId="77777777" w:rsidR="003A251E" w:rsidRPr="003A251E" w:rsidRDefault="003A251E" w:rsidP="003A251E">
      <w:pPr>
        <w:pStyle w:val="af3"/>
        <w:rPr>
          <w:lang w:val="en-US"/>
        </w:rPr>
      </w:pPr>
    </w:p>
    <w:p w14:paraId="29D5AC56" w14:textId="77777777" w:rsidR="003A251E" w:rsidRPr="003A251E" w:rsidRDefault="003A251E" w:rsidP="003A251E">
      <w:pPr>
        <w:pStyle w:val="af3"/>
        <w:rPr>
          <w:lang w:val="en-US"/>
        </w:rPr>
      </w:pPr>
      <w:r w:rsidRPr="003A251E">
        <w:rPr>
          <w:lang w:val="en-US"/>
        </w:rPr>
        <w:t xml:space="preserve">    </w:t>
      </w:r>
      <w:proofErr w:type="spellStart"/>
      <w:r w:rsidRPr="003A251E">
        <w:rPr>
          <w:lang w:val="en-US"/>
        </w:rPr>
        <w:t>cout</w:t>
      </w:r>
      <w:proofErr w:type="spellEnd"/>
      <w:r w:rsidRPr="003A251E">
        <w:rPr>
          <w:lang w:val="en-US"/>
        </w:rPr>
        <w:t xml:space="preserve"> &lt;&lt; "| ============================== |\n\n";</w:t>
      </w:r>
    </w:p>
    <w:p w14:paraId="054137BD" w14:textId="77777777" w:rsidR="003A251E" w:rsidRPr="003A251E" w:rsidRDefault="003A251E" w:rsidP="003A251E">
      <w:pPr>
        <w:pStyle w:val="af3"/>
        <w:rPr>
          <w:lang w:val="en-US"/>
        </w:rPr>
      </w:pPr>
    </w:p>
    <w:p w14:paraId="3203EEA1" w14:textId="77777777" w:rsidR="003A251E" w:rsidRPr="003A251E" w:rsidRDefault="003A251E" w:rsidP="003A251E">
      <w:pPr>
        <w:pStyle w:val="af3"/>
        <w:rPr>
          <w:lang w:val="en-US"/>
        </w:rPr>
      </w:pPr>
      <w:r w:rsidRPr="003A251E">
        <w:rPr>
          <w:lang w:val="en-US"/>
        </w:rPr>
        <w:t xml:space="preserve">    </w:t>
      </w:r>
      <w:proofErr w:type="spellStart"/>
      <w:r w:rsidRPr="003A251E">
        <w:rPr>
          <w:lang w:val="en-US"/>
        </w:rPr>
        <w:t>cout</w:t>
      </w:r>
      <w:proofErr w:type="spellEnd"/>
      <w:r w:rsidRPr="003A251E">
        <w:rPr>
          <w:lang w:val="en-US"/>
        </w:rPr>
        <w:t xml:space="preserve"> &lt;&lt; "| =========== </w:t>
      </w:r>
      <w:proofErr w:type="spellStart"/>
      <w:r w:rsidRPr="003A251E">
        <w:t>Рішення</w:t>
      </w:r>
      <w:proofErr w:type="spellEnd"/>
      <w:r w:rsidRPr="003A251E">
        <w:rPr>
          <w:lang w:val="en-US"/>
        </w:rPr>
        <w:t xml:space="preserve"> ========== |\n";</w:t>
      </w:r>
    </w:p>
    <w:p w14:paraId="5BE66D54" w14:textId="77777777" w:rsidR="003A251E" w:rsidRPr="003A251E" w:rsidRDefault="003A251E" w:rsidP="003A251E">
      <w:pPr>
        <w:pStyle w:val="af3"/>
        <w:rPr>
          <w:lang w:val="en-US"/>
        </w:rPr>
      </w:pPr>
    </w:p>
    <w:p w14:paraId="31FD1D5D" w14:textId="77777777" w:rsidR="003A251E" w:rsidRPr="003A251E" w:rsidRDefault="003A251E" w:rsidP="003A251E">
      <w:pPr>
        <w:pStyle w:val="af3"/>
        <w:rPr>
          <w:lang w:val="en-US"/>
        </w:rPr>
      </w:pPr>
      <w:r w:rsidRPr="003A251E">
        <w:rPr>
          <w:lang w:val="en-US"/>
        </w:rPr>
        <w:t xml:space="preserve">    </w:t>
      </w:r>
      <w:proofErr w:type="gramStart"/>
      <w:r w:rsidRPr="003A251E">
        <w:rPr>
          <w:lang w:val="en-US"/>
        </w:rPr>
        <w:t>if(</w:t>
      </w:r>
      <w:proofErr w:type="gramEnd"/>
      <w:r w:rsidRPr="003A251E">
        <w:rPr>
          <w:lang w:val="en-US"/>
        </w:rPr>
        <w:t>k &lt; S / 2){</w:t>
      </w:r>
    </w:p>
    <w:p w14:paraId="565C3733" w14:textId="77777777" w:rsidR="003A251E" w:rsidRPr="003A251E" w:rsidRDefault="003A251E" w:rsidP="003A251E">
      <w:pPr>
        <w:pStyle w:val="af3"/>
        <w:rPr>
          <w:lang w:val="en-US"/>
        </w:rPr>
      </w:pPr>
      <w:r w:rsidRPr="003A251E">
        <w:rPr>
          <w:lang w:val="en-US"/>
        </w:rPr>
        <w:t xml:space="preserve">        x1 = a - </w:t>
      </w:r>
      <w:proofErr w:type="gramStart"/>
      <w:r w:rsidRPr="003A251E">
        <w:rPr>
          <w:lang w:val="en-US"/>
        </w:rPr>
        <w:t>pow(</w:t>
      </w:r>
      <w:proofErr w:type="gramEnd"/>
      <w:r w:rsidRPr="003A251E">
        <w:rPr>
          <w:lang w:val="en-US"/>
        </w:rPr>
        <w:t>t, 3) / S;</w:t>
      </w:r>
    </w:p>
    <w:p w14:paraId="2ABE8522" w14:textId="77777777" w:rsidR="003A251E" w:rsidRPr="003A251E" w:rsidRDefault="003A251E" w:rsidP="003A251E">
      <w:pPr>
        <w:pStyle w:val="af3"/>
        <w:rPr>
          <w:lang w:val="en-US"/>
        </w:rPr>
      </w:pPr>
      <w:r w:rsidRPr="003A251E">
        <w:rPr>
          <w:lang w:val="en-US"/>
        </w:rPr>
        <w:t xml:space="preserve">        </w:t>
      </w:r>
      <w:proofErr w:type="gramStart"/>
      <w:r w:rsidRPr="003A251E">
        <w:rPr>
          <w:lang w:val="en-US"/>
        </w:rPr>
        <w:t>if(</w:t>
      </w:r>
      <w:proofErr w:type="gramEnd"/>
      <w:r w:rsidRPr="003A251E">
        <w:rPr>
          <w:lang w:val="en-US"/>
        </w:rPr>
        <w:t>S == 0){</w:t>
      </w:r>
    </w:p>
    <w:p w14:paraId="6A062884" w14:textId="77777777" w:rsidR="003A251E" w:rsidRPr="003A251E" w:rsidRDefault="003A251E" w:rsidP="003A251E">
      <w:pPr>
        <w:pStyle w:val="af3"/>
        <w:rPr>
          <w:lang w:val="en-US"/>
        </w:rPr>
      </w:pPr>
      <w:r w:rsidRPr="003A251E">
        <w:rPr>
          <w:lang w:val="en-US"/>
        </w:rPr>
        <w:t xml:space="preserve">            </w:t>
      </w:r>
      <w:proofErr w:type="spellStart"/>
      <w:r w:rsidRPr="003A251E">
        <w:rPr>
          <w:lang w:val="en-US"/>
        </w:rPr>
        <w:t>cout</w:t>
      </w:r>
      <w:proofErr w:type="spellEnd"/>
      <w:r w:rsidRPr="003A251E">
        <w:rPr>
          <w:lang w:val="en-US"/>
        </w:rPr>
        <w:t xml:space="preserve"> &lt;&lt; "S = 0";</w:t>
      </w:r>
    </w:p>
    <w:p w14:paraId="094D2E84" w14:textId="77777777" w:rsidR="003A251E" w:rsidRPr="003A251E" w:rsidRDefault="003A251E" w:rsidP="003A251E">
      <w:pPr>
        <w:pStyle w:val="af3"/>
        <w:rPr>
          <w:lang w:val="en-US"/>
        </w:rPr>
      </w:pPr>
      <w:r w:rsidRPr="003A251E">
        <w:rPr>
          <w:lang w:val="en-US"/>
        </w:rPr>
        <w:t xml:space="preserve">        </w:t>
      </w:r>
      <w:proofErr w:type="gramStart"/>
      <w:r w:rsidRPr="003A251E">
        <w:rPr>
          <w:lang w:val="en-US"/>
        </w:rPr>
        <w:t>}else</w:t>
      </w:r>
      <w:proofErr w:type="gramEnd"/>
      <w:r w:rsidRPr="003A251E">
        <w:rPr>
          <w:lang w:val="en-US"/>
        </w:rPr>
        <w:t>{</w:t>
      </w:r>
    </w:p>
    <w:p w14:paraId="70FE3A45" w14:textId="77777777" w:rsidR="003A251E" w:rsidRPr="003A251E" w:rsidRDefault="003A251E" w:rsidP="003A251E">
      <w:pPr>
        <w:pStyle w:val="af3"/>
        <w:rPr>
          <w:lang w:val="en-US"/>
        </w:rPr>
      </w:pPr>
      <w:r w:rsidRPr="003A251E">
        <w:rPr>
          <w:lang w:val="en-US"/>
        </w:rPr>
        <w:t xml:space="preserve">            </w:t>
      </w:r>
      <w:proofErr w:type="spellStart"/>
      <w:r w:rsidRPr="003A251E">
        <w:rPr>
          <w:lang w:val="en-US"/>
        </w:rPr>
        <w:t>cout</w:t>
      </w:r>
      <w:proofErr w:type="spellEnd"/>
      <w:r w:rsidRPr="003A251E">
        <w:rPr>
          <w:lang w:val="en-US"/>
        </w:rPr>
        <w:t xml:space="preserve"> &lt;&lt; "x1 = " &lt;&lt; x1 &lt;&lt; "\n";</w:t>
      </w:r>
    </w:p>
    <w:p w14:paraId="640E4B5F" w14:textId="77777777" w:rsidR="003A251E" w:rsidRPr="003A251E" w:rsidRDefault="003A251E" w:rsidP="003A251E">
      <w:pPr>
        <w:pStyle w:val="af3"/>
      </w:pPr>
      <w:r w:rsidRPr="003A251E">
        <w:rPr>
          <w:lang w:val="en-US"/>
        </w:rPr>
        <w:t xml:space="preserve">        </w:t>
      </w:r>
      <w:r w:rsidRPr="003A251E">
        <w:t>}</w:t>
      </w:r>
    </w:p>
    <w:p w14:paraId="136E6158" w14:textId="77777777" w:rsidR="003A251E" w:rsidRPr="003A251E" w:rsidRDefault="003A251E" w:rsidP="003A251E">
      <w:pPr>
        <w:pStyle w:val="af3"/>
      </w:pPr>
      <w:r w:rsidRPr="003A251E">
        <w:t xml:space="preserve">    </w:t>
      </w:r>
      <w:proofErr w:type="gramStart"/>
      <w:r w:rsidRPr="003A251E">
        <w:t>}</w:t>
      </w:r>
      <w:proofErr w:type="spellStart"/>
      <w:r w:rsidRPr="003A251E">
        <w:t>else</w:t>
      </w:r>
      <w:proofErr w:type="spellEnd"/>
      <w:proofErr w:type="gramEnd"/>
      <w:r w:rsidRPr="003A251E">
        <w:t>{</w:t>
      </w:r>
    </w:p>
    <w:p w14:paraId="0C991AAE" w14:textId="77777777" w:rsidR="003A251E" w:rsidRPr="003A251E" w:rsidRDefault="003A251E" w:rsidP="003A251E">
      <w:pPr>
        <w:pStyle w:val="af3"/>
      </w:pPr>
      <w:r w:rsidRPr="003A251E">
        <w:t xml:space="preserve">        </w:t>
      </w:r>
      <w:proofErr w:type="spellStart"/>
      <w:r w:rsidRPr="003A251E">
        <w:t>cout</w:t>
      </w:r>
      <w:proofErr w:type="spellEnd"/>
      <w:r w:rsidRPr="003A251E">
        <w:t xml:space="preserve"> </w:t>
      </w:r>
      <w:proofErr w:type="gramStart"/>
      <w:r w:rsidRPr="003A251E">
        <w:t>&lt;&lt; "</w:t>
      </w:r>
      <w:proofErr w:type="gramEnd"/>
      <w:r w:rsidRPr="003A251E">
        <w:t xml:space="preserve">x1 = На </w:t>
      </w:r>
      <w:proofErr w:type="spellStart"/>
      <w:r w:rsidRPr="003A251E">
        <w:t>введених</w:t>
      </w:r>
      <w:proofErr w:type="spellEnd"/>
      <w:r w:rsidRPr="003A251E">
        <w:t xml:space="preserve"> </w:t>
      </w:r>
      <w:proofErr w:type="spellStart"/>
      <w:r w:rsidRPr="003A251E">
        <w:t>вхідних</w:t>
      </w:r>
      <w:proofErr w:type="spellEnd"/>
      <w:r w:rsidRPr="003A251E">
        <w:t xml:space="preserve"> </w:t>
      </w:r>
      <w:proofErr w:type="spellStart"/>
      <w:r w:rsidRPr="003A251E">
        <w:t>даних</w:t>
      </w:r>
      <w:proofErr w:type="spellEnd"/>
      <w:r w:rsidRPr="003A251E">
        <w:t xml:space="preserve"> </w:t>
      </w:r>
      <w:proofErr w:type="spellStart"/>
      <w:r w:rsidRPr="003A251E">
        <w:t>функція</w:t>
      </w:r>
      <w:proofErr w:type="spellEnd"/>
      <w:r w:rsidRPr="003A251E">
        <w:t xml:space="preserve"> не </w:t>
      </w:r>
      <w:proofErr w:type="spellStart"/>
      <w:r w:rsidRPr="003A251E">
        <w:t>визначена</w:t>
      </w:r>
      <w:proofErr w:type="spellEnd"/>
      <w:r w:rsidRPr="003A251E">
        <w:t>\n";</w:t>
      </w:r>
    </w:p>
    <w:p w14:paraId="68A1310B" w14:textId="77777777" w:rsidR="003A251E" w:rsidRPr="003A251E" w:rsidRDefault="003A251E" w:rsidP="003A251E">
      <w:pPr>
        <w:pStyle w:val="af3"/>
        <w:rPr>
          <w:lang w:val="en-US"/>
        </w:rPr>
      </w:pPr>
      <w:r w:rsidRPr="003A251E">
        <w:t xml:space="preserve">    </w:t>
      </w:r>
      <w:r w:rsidRPr="003A251E">
        <w:rPr>
          <w:lang w:val="en-US"/>
        </w:rPr>
        <w:t>}</w:t>
      </w:r>
    </w:p>
    <w:p w14:paraId="0AE356CE" w14:textId="77777777" w:rsidR="003A251E" w:rsidRPr="003A251E" w:rsidRDefault="003A251E" w:rsidP="003A251E">
      <w:pPr>
        <w:pStyle w:val="af3"/>
        <w:rPr>
          <w:lang w:val="en-US"/>
        </w:rPr>
      </w:pPr>
      <w:r w:rsidRPr="003A251E">
        <w:rPr>
          <w:lang w:val="en-US"/>
        </w:rPr>
        <w:t xml:space="preserve">    </w:t>
      </w:r>
      <w:proofErr w:type="gramStart"/>
      <w:r w:rsidRPr="003A251E">
        <w:rPr>
          <w:lang w:val="en-US"/>
        </w:rPr>
        <w:t>if(</w:t>
      </w:r>
      <w:proofErr w:type="gramEnd"/>
      <w:r w:rsidRPr="003A251E">
        <w:rPr>
          <w:lang w:val="en-US"/>
        </w:rPr>
        <w:t>k &gt; S / 2 || k == S / 2){</w:t>
      </w:r>
    </w:p>
    <w:p w14:paraId="4E85CE37" w14:textId="77777777" w:rsidR="003A251E" w:rsidRPr="003A251E" w:rsidRDefault="003A251E" w:rsidP="003A251E">
      <w:pPr>
        <w:pStyle w:val="af3"/>
        <w:rPr>
          <w:lang w:val="en-US"/>
        </w:rPr>
      </w:pPr>
      <w:r w:rsidRPr="003A251E">
        <w:rPr>
          <w:lang w:val="en-US"/>
        </w:rPr>
        <w:t xml:space="preserve">        x2 = t - </w:t>
      </w:r>
      <w:proofErr w:type="gramStart"/>
      <w:r w:rsidRPr="003A251E">
        <w:rPr>
          <w:lang w:val="en-US"/>
        </w:rPr>
        <w:t>pow(</w:t>
      </w:r>
      <w:proofErr w:type="gramEnd"/>
      <w:r w:rsidRPr="003A251E">
        <w:rPr>
          <w:lang w:val="en-US"/>
        </w:rPr>
        <w:t>a, 4);</w:t>
      </w:r>
    </w:p>
    <w:p w14:paraId="7E44E25A" w14:textId="77777777" w:rsidR="003A251E" w:rsidRPr="003A251E" w:rsidRDefault="003A251E" w:rsidP="003A251E">
      <w:pPr>
        <w:pStyle w:val="af3"/>
        <w:rPr>
          <w:lang w:val="en-US"/>
        </w:rPr>
      </w:pPr>
      <w:r w:rsidRPr="003A251E">
        <w:rPr>
          <w:lang w:val="en-US"/>
        </w:rPr>
        <w:t xml:space="preserve">        </w:t>
      </w:r>
      <w:proofErr w:type="spellStart"/>
      <w:r w:rsidRPr="003A251E">
        <w:rPr>
          <w:lang w:val="en-US"/>
        </w:rPr>
        <w:t>cout</w:t>
      </w:r>
      <w:proofErr w:type="spellEnd"/>
      <w:r w:rsidRPr="003A251E">
        <w:rPr>
          <w:lang w:val="en-US"/>
        </w:rPr>
        <w:t xml:space="preserve"> &lt;&lt; "x2 = " &lt;&lt; x2 &lt;&lt; "\n";</w:t>
      </w:r>
    </w:p>
    <w:p w14:paraId="33AC96C0" w14:textId="77777777" w:rsidR="003A251E" w:rsidRPr="003A251E" w:rsidRDefault="003A251E" w:rsidP="003A251E">
      <w:pPr>
        <w:pStyle w:val="af3"/>
        <w:rPr>
          <w:lang w:val="en-US"/>
        </w:rPr>
      </w:pPr>
      <w:r w:rsidRPr="003A251E">
        <w:rPr>
          <w:lang w:val="en-US"/>
        </w:rPr>
        <w:t xml:space="preserve">    </w:t>
      </w:r>
      <w:proofErr w:type="gramStart"/>
      <w:r w:rsidRPr="003A251E">
        <w:rPr>
          <w:lang w:val="en-US"/>
        </w:rPr>
        <w:t>}else</w:t>
      </w:r>
      <w:proofErr w:type="gramEnd"/>
      <w:r w:rsidRPr="003A251E">
        <w:rPr>
          <w:lang w:val="en-US"/>
        </w:rPr>
        <w:t>{</w:t>
      </w:r>
    </w:p>
    <w:p w14:paraId="7F20078E" w14:textId="77777777" w:rsidR="003A251E" w:rsidRPr="003A251E" w:rsidRDefault="003A251E" w:rsidP="003A251E">
      <w:pPr>
        <w:pStyle w:val="af3"/>
      </w:pPr>
      <w:r w:rsidRPr="003A251E">
        <w:rPr>
          <w:lang w:val="en-US"/>
        </w:rPr>
        <w:t xml:space="preserve">        </w:t>
      </w:r>
      <w:proofErr w:type="spellStart"/>
      <w:r w:rsidRPr="003A251E">
        <w:t>cout</w:t>
      </w:r>
      <w:proofErr w:type="spellEnd"/>
      <w:r w:rsidRPr="003A251E">
        <w:t xml:space="preserve"> </w:t>
      </w:r>
      <w:proofErr w:type="gramStart"/>
      <w:r w:rsidRPr="003A251E">
        <w:t>&lt;&lt; "</w:t>
      </w:r>
      <w:proofErr w:type="gramEnd"/>
      <w:r w:rsidRPr="003A251E">
        <w:t xml:space="preserve">x2 = На </w:t>
      </w:r>
      <w:proofErr w:type="spellStart"/>
      <w:r w:rsidRPr="003A251E">
        <w:t>введених</w:t>
      </w:r>
      <w:proofErr w:type="spellEnd"/>
      <w:r w:rsidRPr="003A251E">
        <w:t xml:space="preserve"> </w:t>
      </w:r>
      <w:proofErr w:type="spellStart"/>
      <w:r w:rsidRPr="003A251E">
        <w:t>вхідних</w:t>
      </w:r>
      <w:proofErr w:type="spellEnd"/>
      <w:r w:rsidRPr="003A251E">
        <w:t xml:space="preserve"> </w:t>
      </w:r>
      <w:proofErr w:type="spellStart"/>
      <w:r w:rsidRPr="003A251E">
        <w:t>даних</w:t>
      </w:r>
      <w:proofErr w:type="spellEnd"/>
      <w:r w:rsidRPr="003A251E">
        <w:t xml:space="preserve"> </w:t>
      </w:r>
      <w:proofErr w:type="spellStart"/>
      <w:r w:rsidRPr="003A251E">
        <w:t>функція</w:t>
      </w:r>
      <w:proofErr w:type="spellEnd"/>
      <w:r w:rsidRPr="003A251E">
        <w:t xml:space="preserve"> не </w:t>
      </w:r>
      <w:proofErr w:type="spellStart"/>
      <w:r w:rsidRPr="003A251E">
        <w:t>визначена</w:t>
      </w:r>
      <w:proofErr w:type="spellEnd"/>
      <w:r w:rsidRPr="003A251E">
        <w:t>\n";</w:t>
      </w:r>
    </w:p>
    <w:p w14:paraId="0ACEE18D" w14:textId="77777777" w:rsidR="003A251E" w:rsidRPr="003A251E" w:rsidRDefault="003A251E" w:rsidP="003A251E">
      <w:pPr>
        <w:pStyle w:val="af3"/>
      </w:pPr>
      <w:r w:rsidRPr="003A251E">
        <w:t xml:space="preserve">    }</w:t>
      </w:r>
    </w:p>
    <w:p w14:paraId="3DAFA794" w14:textId="77777777" w:rsidR="003A251E" w:rsidRPr="003A251E" w:rsidRDefault="003A251E" w:rsidP="003A251E">
      <w:pPr>
        <w:pStyle w:val="af3"/>
      </w:pPr>
    </w:p>
    <w:p w14:paraId="16BCABF0" w14:textId="77777777" w:rsidR="003A251E" w:rsidRPr="003A251E" w:rsidRDefault="003A251E" w:rsidP="003A251E">
      <w:pPr>
        <w:pStyle w:val="af3"/>
      </w:pPr>
      <w:r w:rsidRPr="003A251E">
        <w:t xml:space="preserve">    </w:t>
      </w:r>
      <w:proofErr w:type="spellStart"/>
      <w:r w:rsidRPr="003A251E">
        <w:t>cout</w:t>
      </w:r>
      <w:proofErr w:type="spellEnd"/>
      <w:r w:rsidRPr="003A251E">
        <w:t xml:space="preserve"> </w:t>
      </w:r>
      <w:proofErr w:type="gramStart"/>
      <w:r w:rsidRPr="003A251E">
        <w:t>&lt;&lt; "</w:t>
      </w:r>
      <w:proofErr w:type="gramEnd"/>
      <w:r w:rsidRPr="003A251E">
        <w:t>| ============================== |\n";</w:t>
      </w:r>
    </w:p>
    <w:p w14:paraId="5F1CE17D" w14:textId="77777777" w:rsidR="003A251E" w:rsidRPr="003A251E" w:rsidRDefault="003A251E" w:rsidP="003A251E">
      <w:pPr>
        <w:pStyle w:val="af3"/>
      </w:pPr>
      <w:r w:rsidRPr="003A251E">
        <w:tab/>
      </w:r>
      <w:proofErr w:type="spellStart"/>
      <w:r w:rsidRPr="003A251E">
        <w:t>return</w:t>
      </w:r>
      <w:proofErr w:type="spellEnd"/>
      <w:r w:rsidRPr="003A251E">
        <w:t xml:space="preserve"> 0;</w:t>
      </w:r>
    </w:p>
    <w:p w14:paraId="77339C79" w14:textId="77777777" w:rsidR="003A251E" w:rsidRDefault="003A251E" w:rsidP="003A251E">
      <w:pPr>
        <w:pStyle w:val="af3"/>
        <w:rPr>
          <w:iCs/>
        </w:rPr>
      </w:pPr>
      <w:r w:rsidRPr="003A251E">
        <w:t>}</w:t>
      </w:r>
    </w:p>
    <w:p w14:paraId="2884F25D" w14:textId="079EEE96" w:rsidR="002D7D42" w:rsidRPr="002D7D42" w:rsidRDefault="002D7D42" w:rsidP="003A251E">
      <w:pPr>
        <w:pStyle w:val="aa"/>
        <w:rPr>
          <w:lang w:val="uk-UA"/>
        </w:rPr>
      </w:pPr>
      <w:r>
        <w:rPr>
          <w:lang w:val="uk-UA"/>
        </w:rPr>
        <w:t xml:space="preserve">Висновок: Я навчився складати </w:t>
      </w:r>
      <w:r w:rsidRPr="002D7D42">
        <w:rPr>
          <w:lang w:val="uk-UA"/>
        </w:rPr>
        <w:t>розгалужен</w:t>
      </w:r>
      <w:r>
        <w:rPr>
          <w:lang w:val="uk-UA"/>
        </w:rPr>
        <w:t>і</w:t>
      </w:r>
      <w:r w:rsidRPr="002D7D42">
        <w:rPr>
          <w:lang w:val="uk-UA"/>
        </w:rPr>
        <w:t xml:space="preserve"> алгоритм</w:t>
      </w:r>
      <w:r>
        <w:rPr>
          <w:lang w:val="uk-UA"/>
        </w:rPr>
        <w:t>и</w:t>
      </w:r>
      <w:r w:rsidRPr="002D7D42">
        <w:rPr>
          <w:lang w:val="uk-UA"/>
        </w:rPr>
        <w:t xml:space="preserve">, використовуючи оператори </w:t>
      </w:r>
      <w:proofErr w:type="spellStart"/>
      <w:r w:rsidRPr="002D7D42">
        <w:rPr>
          <w:lang w:val="uk-UA"/>
        </w:rPr>
        <w:t>if</w:t>
      </w:r>
      <w:proofErr w:type="spellEnd"/>
      <w:r w:rsidRPr="002D7D42">
        <w:rPr>
          <w:lang w:val="uk-UA"/>
        </w:rPr>
        <w:t xml:space="preserve"> та </w:t>
      </w:r>
      <w:proofErr w:type="spellStart"/>
      <w:r w:rsidRPr="002D7D42">
        <w:rPr>
          <w:lang w:val="uk-UA"/>
        </w:rPr>
        <w:t>if-else</w:t>
      </w:r>
      <w:proofErr w:type="spellEnd"/>
      <w:r>
        <w:rPr>
          <w:lang w:val="uk-UA"/>
        </w:rPr>
        <w:t>.</w:t>
      </w:r>
    </w:p>
    <w:sectPr w:rsidR="002D7D42" w:rsidRPr="002D7D42" w:rsidSect="00DF6B87">
      <w:headerReference w:type="default" r:id="rId10"/>
      <w:footerReference w:type="default" r:id="rId11"/>
      <w:pgSz w:w="11906" w:h="16838"/>
      <w:pgMar w:top="851" w:right="850" w:bottom="1701" w:left="1418" w:header="709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AB9A0" w14:textId="77777777" w:rsidR="002B25FA" w:rsidRDefault="002B25FA" w:rsidP="00C25072">
      <w:pPr>
        <w:spacing w:line="240" w:lineRule="auto"/>
      </w:pPr>
      <w:r>
        <w:separator/>
      </w:r>
    </w:p>
  </w:endnote>
  <w:endnote w:type="continuationSeparator" w:id="0">
    <w:p w14:paraId="09C8D219" w14:textId="77777777" w:rsidR="002B25FA" w:rsidRDefault="002B25FA" w:rsidP="00C250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4F8D9" w14:textId="5A80606A" w:rsidR="007E65E2" w:rsidRPr="005B281C" w:rsidRDefault="009E2982" w:rsidP="00DF6B87">
    <w:pPr>
      <w:pStyle w:val="a8"/>
      <w:ind w:firstLine="3969"/>
      <w:rPr>
        <w:sz w:val="28"/>
        <w:szCs w:val="20"/>
        <w:lang w:val="en-US"/>
      </w:rPr>
    </w:pPr>
    <w:r>
      <w:rPr>
        <w:sz w:val="28"/>
        <w:szCs w:val="20"/>
        <w:lang w:val="uk-UA"/>
      </w:rPr>
      <w:t>123.21-1.ПР-0</w:t>
    </w:r>
    <w:r w:rsidR="005B281C">
      <w:rPr>
        <w:sz w:val="28"/>
        <w:szCs w:val="20"/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31DD4" w14:textId="77777777" w:rsidR="002B25FA" w:rsidRDefault="002B25FA" w:rsidP="00C25072">
      <w:pPr>
        <w:spacing w:line="240" w:lineRule="auto"/>
      </w:pPr>
      <w:r>
        <w:separator/>
      </w:r>
    </w:p>
  </w:footnote>
  <w:footnote w:type="continuationSeparator" w:id="0">
    <w:p w14:paraId="0A1A6372" w14:textId="77777777" w:rsidR="002B25FA" w:rsidRDefault="002B25FA" w:rsidP="00C250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F49DE" w14:textId="1D96EFAB" w:rsidR="007E65E2" w:rsidRPr="00982FCC" w:rsidRDefault="008B6729" w:rsidP="00B94230">
    <w:pPr>
      <w:spacing w:line="240" w:lineRule="auto"/>
      <w:rPr>
        <w:sz w:val="2"/>
        <w:szCs w:val="2"/>
      </w:rPr>
    </w:pPr>
    <w:r>
      <w:rPr>
        <w:noProof/>
        <w:sz w:val="2"/>
        <w:szCs w:val="2"/>
        <w:lang w:eastAsia="ru-RU"/>
      </w:rPr>
      <mc:AlternateContent>
        <mc:Choice Requires="wpg">
          <w:drawing>
            <wp:anchor distT="0" distB="0" distL="114300" distR="114300" simplePos="0" relativeHeight="251770880" behindDoc="0" locked="0" layoutInCell="1" allowOverlap="1" wp14:anchorId="76FAD432" wp14:editId="4895E799">
              <wp:simplePos x="0" y="0"/>
              <wp:positionH relativeFrom="column">
                <wp:posOffset>-194310</wp:posOffset>
              </wp:positionH>
              <wp:positionV relativeFrom="paragraph">
                <wp:posOffset>-194310</wp:posOffset>
              </wp:positionV>
              <wp:extent cx="6573520" cy="10186670"/>
              <wp:effectExtent l="0" t="0" r="36830" b="24130"/>
              <wp:wrapNone/>
              <wp:docPr id="1" name="Group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3520" cy="10186670"/>
                        <a:chOff x="1108" y="398"/>
                        <a:chExt cx="10352" cy="16042"/>
                      </a:xfrm>
                    </wpg:grpSpPr>
                    <wpg:grpSp>
                      <wpg:cNvPr id="3" name="Group 182"/>
                      <wpg:cNvGrpSpPr>
                        <a:grpSpLocks/>
                      </wpg:cNvGrpSpPr>
                      <wpg:grpSpPr bwMode="auto">
                        <a:xfrm>
                          <a:off x="1108" y="398"/>
                          <a:ext cx="10352" cy="16042"/>
                          <a:chOff x="1108" y="398"/>
                          <a:chExt cx="10352" cy="16042"/>
                        </a:xfrm>
                      </wpg:grpSpPr>
                      <wps:wsp>
                        <wps:cNvPr id="5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10995" y="15575"/>
                            <a:ext cx="1" cy="85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" name="Group 181"/>
                        <wpg:cNvGrpSpPr>
                          <a:grpSpLocks/>
                        </wpg:cNvGrpSpPr>
                        <wpg:grpSpPr bwMode="auto">
                          <a:xfrm>
                            <a:off x="1108" y="398"/>
                            <a:ext cx="10352" cy="16042"/>
                            <a:chOff x="1108" y="398"/>
                            <a:chExt cx="10352" cy="16042"/>
                          </a:xfrm>
                        </wpg:grpSpPr>
                        <wps:wsp>
                          <wps:cNvPr id="7" name="Rectangle 1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9" y="398"/>
                              <a:ext cx="10341" cy="16031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179"/>
                          <wpg:cNvGrpSpPr>
                            <a:grpSpLocks/>
                          </wpg:cNvGrpSpPr>
                          <wpg:grpSpPr bwMode="auto">
                            <a:xfrm>
                              <a:off x="1108" y="15583"/>
                              <a:ext cx="10352" cy="857"/>
                              <a:chOff x="1108" y="15583"/>
                              <a:chExt cx="10352" cy="857"/>
                            </a:xfrm>
                          </wpg:grpSpPr>
                          <wps:wsp>
                            <wps:cNvPr id="9" name="Line 1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98" y="15583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Line 1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79" y="15583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1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26" y="15583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1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78" y="15583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Line 1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50" y="15583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Line 1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8" y="15583"/>
                                <a:ext cx="10352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Line 1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26" y="15869"/>
                                <a:ext cx="3727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Line 1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26" y="16154"/>
                                <a:ext cx="3727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15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995" y="15983"/>
                                <a:ext cx="454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grpSp>
                    <wpg:grpSp>
                      <wpg:cNvPr id="18" name="Group 186"/>
                      <wpg:cNvGrpSpPr>
                        <a:grpSpLocks/>
                      </wpg:cNvGrpSpPr>
                      <wpg:grpSpPr bwMode="auto">
                        <a:xfrm>
                          <a:off x="1113" y="15617"/>
                          <a:ext cx="10301" cy="811"/>
                          <a:chOff x="1113" y="15617"/>
                          <a:chExt cx="10301" cy="811"/>
                        </a:xfrm>
                      </wpg:grpSpPr>
                      <wps:wsp>
                        <wps:cNvPr id="19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1017" y="15617"/>
                            <a:ext cx="397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AB79E7" w14:textId="77777777" w:rsidR="00694E0A" w:rsidRPr="00DF6B87" w:rsidRDefault="00694E0A" w:rsidP="002B1B83">
                              <w:pPr>
                                <w:pStyle w:val="a8"/>
                                <w:rPr>
                                  <w:lang w:val="uk-UA"/>
                                </w:rPr>
                              </w:pPr>
                              <w:proofErr w:type="spellStart"/>
                              <w:r w:rsidRPr="00DF6B87">
                                <w:rPr>
                                  <w:lang w:val="uk-UA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g:grpSp>
                        <wpg:cNvPr id="20" name="Group 173"/>
                        <wpg:cNvGrpSpPr>
                          <a:grpSpLocks/>
                        </wpg:cNvGrpSpPr>
                        <wpg:grpSpPr bwMode="auto">
                          <a:xfrm>
                            <a:off x="1113" y="16199"/>
                            <a:ext cx="3681" cy="229"/>
                            <a:chOff x="1113" y="16183"/>
                            <a:chExt cx="3681" cy="229"/>
                          </a:xfrm>
                        </wpg:grpSpPr>
                        <wps:wsp>
                          <wps:cNvPr id="21" name="Rectangle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557" y="16183"/>
                              <a:ext cx="516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D050C7" w14:textId="77777777" w:rsidR="00694E0A" w:rsidRPr="00694E0A" w:rsidRDefault="00694E0A" w:rsidP="002B1B83">
                                <w:pPr>
                                  <w:pStyle w:val="a8"/>
                                  <w:rPr>
                                    <w:lang w:val="uk-UA"/>
                                  </w:rPr>
                                </w:pPr>
                                <w:proofErr w:type="spellStart"/>
                                <w:r w:rsidRPr="00694E0A">
                                  <w:rPr>
                                    <w:lang w:val="uk-UA"/>
                                  </w:rPr>
                                  <w:t>Арк</w:t>
                                </w:r>
                                <w:proofErr w:type="spellEnd"/>
                                <w:r w:rsidRPr="00694E0A">
                                  <w:rPr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Rectangle 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8" y="16183"/>
                              <a:ext cx="1147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271F26" w14:textId="77777777" w:rsidR="00694E0A" w:rsidRPr="00694E0A" w:rsidRDefault="00694E0A" w:rsidP="002B1B83">
                                <w:pPr>
                                  <w:pStyle w:val="a8"/>
                                </w:pPr>
                                <w:r w:rsidRPr="00694E0A"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Rectangle 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3280" y="16183"/>
                              <a:ext cx="974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F8D7C8" w14:textId="77777777" w:rsidR="00694E0A" w:rsidRPr="00694E0A" w:rsidRDefault="00694E0A" w:rsidP="002B1B83">
                                <w:pPr>
                                  <w:pStyle w:val="a8"/>
                                </w:pPr>
                                <w:r w:rsidRPr="00694E0A">
                                  <w:rPr>
                                    <w:lang w:val="uk-UA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Rectangle 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3" y="16183"/>
                              <a:ext cx="397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B2FC50" w14:textId="77777777" w:rsidR="00694E0A" w:rsidRPr="00422E4C" w:rsidRDefault="00694E0A" w:rsidP="00422E4C">
                                <w:pPr>
                                  <w:pStyle w:val="a8"/>
                                </w:pPr>
                                <w:proofErr w:type="spellStart"/>
                                <w:r w:rsidRPr="00422E4C">
                                  <w:rPr>
                                    <w:rStyle w:val="a9"/>
                                  </w:rPr>
                                  <w:t>Ізм</w:t>
                                </w:r>
                                <w:proofErr w:type="spellEnd"/>
                                <w:r w:rsidRPr="00422E4C"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Rectangle 155"/>
                          <wps:cNvSpPr>
                            <a:spLocks noChangeArrowheads="1"/>
                          </wps:cNvSpPr>
                          <wps:spPr bwMode="auto">
                            <a:xfrm>
                              <a:off x="4335" y="16183"/>
                              <a:ext cx="459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DEB68B" w14:textId="77777777" w:rsidR="00694E0A" w:rsidRPr="00694E0A" w:rsidRDefault="00694E0A" w:rsidP="002B1B83">
                                <w:pPr>
                                  <w:pStyle w:val="a8"/>
                                </w:pPr>
                                <w:r w:rsidRPr="00694E0A"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177"/>
                        <wpg:cNvGrpSpPr>
                          <a:grpSpLocks/>
                        </wpg:cNvGrpSpPr>
                        <wpg:grpSpPr bwMode="auto">
                          <a:xfrm>
                            <a:off x="1181" y="15622"/>
                            <a:ext cx="2415" cy="561"/>
                            <a:chOff x="1163" y="15606"/>
                            <a:chExt cx="2415" cy="561"/>
                          </a:xfrm>
                        </wpg:grpSpPr>
                        <wpg:grpSp>
                          <wpg:cNvPr id="27" name="Group 176"/>
                          <wpg:cNvGrpSpPr>
                            <a:grpSpLocks/>
                          </wpg:cNvGrpSpPr>
                          <wpg:grpSpPr bwMode="auto">
                            <a:xfrm>
                              <a:off x="1163" y="15876"/>
                              <a:ext cx="2415" cy="291"/>
                              <a:chOff x="1163" y="15876"/>
                              <a:chExt cx="2415" cy="291"/>
                            </a:xfrm>
                          </wpg:grpSpPr>
                          <wps:wsp>
                            <wps:cNvPr id="28" name="Text Box 1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3" y="15876"/>
                                <a:ext cx="283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D183978" w14:textId="77777777" w:rsidR="00694E0A" w:rsidRPr="00694E0A" w:rsidRDefault="00694E0A" w:rsidP="00694E0A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9" name="Text Box 1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3" y="15876"/>
                                <a:ext cx="454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BBA787" w14:textId="77777777" w:rsidR="00694E0A" w:rsidRPr="00694E0A" w:rsidRDefault="00694E0A" w:rsidP="00694E0A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0" name="Text Box 16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7" y="15876"/>
                                <a:ext cx="1461" cy="2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8CAA1C" w14:textId="39E2AB74" w:rsidR="00694E0A" w:rsidRPr="00D22652" w:rsidRDefault="000209A6" w:rsidP="00422E4C">
                                  <w:pPr>
                                    <w:pStyle w:val="a8"/>
                                    <w:jc w:val="both"/>
                                    <w:rPr>
                                      <w:lang w:val="uk-UA"/>
                                    </w:rPr>
                                  </w:pPr>
                                  <w:r w:rsidRPr="000209A6">
                                    <w:rPr>
                                      <w:lang w:val="uk-UA"/>
                                    </w:rPr>
                                    <w:t xml:space="preserve">М.М </w:t>
                                  </w:r>
                                  <w:proofErr w:type="spellStart"/>
                                  <w:r>
                                    <w:rPr>
                                      <w:lang w:val="uk-UA"/>
                                    </w:rPr>
                                    <w:t>Гапон</w:t>
                                  </w:r>
                                  <w:r w:rsidRPr="000209A6">
                                    <w:rPr>
                                      <w:lang w:val="uk-UA"/>
                                    </w:rPr>
                                    <w:t>енко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" name="Group 175"/>
                          <wpg:cNvGrpSpPr>
                            <a:grpSpLocks/>
                          </wpg:cNvGrpSpPr>
                          <wpg:grpSpPr bwMode="auto">
                            <a:xfrm>
                              <a:off x="1163" y="15606"/>
                              <a:ext cx="2088" cy="227"/>
                              <a:chOff x="1163" y="15606"/>
                              <a:chExt cx="2088" cy="227"/>
                            </a:xfrm>
                          </wpg:grpSpPr>
                          <wps:wsp>
                            <wps:cNvPr id="32" name="Text Box 1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3" y="15606"/>
                                <a:ext cx="283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FC6889A" w14:textId="77777777" w:rsidR="00694E0A" w:rsidRPr="00694E0A" w:rsidRDefault="00694E0A" w:rsidP="00694E0A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3" name="Text Box 1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3" y="15606"/>
                                <a:ext cx="454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6B513F6" w14:textId="77777777" w:rsidR="00694E0A" w:rsidRPr="00694E0A" w:rsidRDefault="00694E0A" w:rsidP="00694E0A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4" name="Text Box 16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7" y="15606"/>
                                <a:ext cx="1134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1EEACB" w14:textId="0143B483" w:rsidR="00694E0A" w:rsidRPr="00BD5AF1" w:rsidRDefault="00BD5AF1" w:rsidP="00422E4C">
                                  <w:pPr>
                                    <w:pStyle w:val="a8"/>
                                    <w:jc w:val="both"/>
                                    <w:rPr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uk-UA"/>
                                    </w:rPr>
                                    <w:t>Антіпов</w:t>
                                  </w:r>
                                  <w:proofErr w:type="spellEnd"/>
                                  <w:r>
                                    <w:rPr>
                                      <w:lang w:val="uk-UA"/>
                                    </w:rPr>
                                    <w:t xml:space="preserve"> К.І.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FAD432" id="Group 187" o:spid="_x0000_s1026" style="position:absolute;left:0;text-align:left;margin-left:-15.3pt;margin-top:-15.3pt;width:517.6pt;height:802.1pt;z-index:251770880" coordorigin="1108,398" coordsize="10352,16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">
              <v:group id="Group 182" o:spid="_x0000_s1027" style="position:absolute;left:1108;top:398;width:10352;height:16042" coordorigin="1108,398" coordsize="10352,16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line id="Line 151" o:spid="_x0000_s1028" style="position:absolute;visibility:visible;mso-wrap-style:square" from="10995,15575" to="10996,16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" strokeweight="1.5pt">
                  <v:stroke startarrowwidth="narrow" startarrowlength="long" endarrowwidth="narrow" endarrowlength="long"/>
                </v:line>
                <v:group id="Group 181" o:spid="_x0000_s1029" style="position:absolute;left:1108;top:398;width:10352;height:16042" coordorigin="1108,398" coordsize="10352,16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143" o:spid="_x0000_s1030" style="position:absolute;left:1109;top:398;width:10341;height:16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" filled="f" strokeweight="1.5pt">
                    <v:textbox inset="0,0,0,0"/>
                  </v:rect>
                  <v:group id="Group 179" o:spid="_x0000_s1031" style="position:absolute;left:1108;top:15583;width:10352;height:857" coordorigin="1108,15583" coordsize="10352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line id="Line 137" o:spid="_x0000_s1032" style="position:absolute;visibility:visible;mso-wrap-style:square" from="2098,15583" to="2099,16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" strokeweight="1.5pt">
                      <v:stroke startarrowwidth="narrow" startarrowlength="long" endarrowwidth="narrow" endarrowlength="long"/>
                    </v:line>
                    <v:line id="Line 138" o:spid="_x0000_s1033" style="position:absolute;visibility:visible;mso-wrap-style:square" from="3279,15583" to="3280,16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" strokeweight="1.5pt">
                      <v:stroke startarrowwidth="narrow" startarrowlength="long" endarrowwidth="narrow" endarrowlength="long"/>
                    </v:line>
                    <v:line id="Line 139" o:spid="_x0000_s1034" style="position:absolute;visibility:visible;mso-wrap-style:square" from="1526,15583" to="1527,16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" strokeweight="1.5pt">
                      <v:stroke startarrowwidth="narrow" startarrowlength="long" endarrowwidth="narrow" endarrowlength="long"/>
                    </v:line>
                    <v:line id="Line 140" o:spid="_x0000_s1035" style="position:absolute;visibility:visible;mso-wrap-style:square" from="4278,15583" to="4279,16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" strokeweight="1.5pt">
                      <v:stroke startarrowwidth="narrow" startarrowlength="long" endarrowwidth="narrow" endarrowlength="long"/>
                    </v:line>
                    <v:line id="Line 141" o:spid="_x0000_s1036" style="position:absolute;visibility:visible;mso-wrap-style:square" from="4850,15583" to="4851,16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" strokeweight="1.5pt">
                      <v:stroke startarrowwidth="narrow" startarrowlength="long" endarrowwidth="narrow" endarrowlength="long"/>
                    </v:line>
                    <v:line id="Line 144" o:spid="_x0000_s1037" style="position:absolute;visibility:visible;mso-wrap-style:square" from="1108,15583" to="11460,15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" strokeweight="1.5pt">
                      <v:stroke startarrowwidth="narrow" startarrowlength="long" endarrowwidth="narrow" endarrowlength="long"/>
                    </v:line>
                    <v:line id="Line 145" o:spid="_x0000_s1038" style="position:absolute;visibility:visible;mso-wrap-style:square" from="1126,15869" to="4853,1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">
                      <v:stroke startarrowwidth="narrow" startarrowlength="long" endarrowwidth="narrow" endarrowlength="long"/>
                    </v:line>
                    <v:line id="Line 146" o:spid="_x0000_s1039" style="position:absolute;visibility:visible;mso-wrap-style:square" from="1126,16154" to="4853,16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">
                      <v:stroke startarrowwidth="narrow" startarrowlength="long" endarrowwidth="narrow" endarrowlength="long"/>
                    </v:line>
                    <v:line id="Line 152" o:spid="_x0000_s1040" style="position:absolute;visibility:visible;mso-wrap-style:square" from="10995,15983" to="11449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" strokeweight="1.5pt">
                      <v:stroke startarrowwidth="narrow" startarrowlength="long" endarrowwidth="narrow" endarrowlength="long"/>
                    </v:line>
                  </v:group>
                </v:group>
              </v:group>
              <v:group id="Group 186" o:spid="_x0000_s1041" style="position:absolute;left:1113;top:15617;width:10301;height:811" coordorigin="1113,15617" coordsize="10301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rect id="Rectangle 153" o:spid="_x0000_s1042" style="position:absolute;left:11017;top:15617;width:397;height: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" filled="f" stroked="f" strokeweight="1.5pt">
                  <v:textbox inset="0,0,0,0">
                    <w:txbxContent>
                      <w:p w14:paraId="0FAB79E7" w14:textId="77777777" w:rsidR="00694E0A" w:rsidRPr="00DF6B87" w:rsidRDefault="00694E0A" w:rsidP="002B1B83">
                        <w:pPr>
                          <w:pStyle w:val="a8"/>
                          <w:rPr>
                            <w:lang w:val="uk-UA"/>
                          </w:rPr>
                        </w:pPr>
                        <w:proofErr w:type="spellStart"/>
                        <w:r w:rsidRPr="00DF6B87">
                          <w:rPr>
                            <w:lang w:val="uk-UA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group id="Group 173" o:spid="_x0000_s1043" style="position:absolute;left:1113;top:16199;width:3681;height:229" coordorigin="1113,16183" coordsize="3681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147" o:spid="_x0000_s1044" style="position:absolute;left:1557;top:16183;width:516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" filled="f" stroked="f" strokeweight="1.5pt">
                    <v:textbox inset="0,0,0,0">
                      <w:txbxContent>
                        <w:p w14:paraId="2FD050C7" w14:textId="77777777" w:rsidR="00694E0A" w:rsidRPr="00694E0A" w:rsidRDefault="00694E0A" w:rsidP="002B1B83">
                          <w:pPr>
                            <w:pStyle w:val="a8"/>
                            <w:rPr>
                              <w:lang w:val="uk-UA"/>
                            </w:rPr>
                          </w:pPr>
                          <w:proofErr w:type="spellStart"/>
                          <w:r w:rsidRPr="00694E0A">
                            <w:rPr>
                              <w:lang w:val="uk-UA"/>
                            </w:rPr>
                            <w:t>Арк</w:t>
                          </w:r>
                          <w:proofErr w:type="spellEnd"/>
                          <w:r w:rsidRPr="00694E0A">
                            <w:rPr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8" o:spid="_x0000_s1045" style="position:absolute;left:2098;top:16183;width:1147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" filled="f" stroked="f" strokeweight="1.5pt">
                    <v:textbox inset="0,0,0,0">
                      <w:txbxContent>
                        <w:p w14:paraId="51271F26" w14:textId="77777777" w:rsidR="00694E0A" w:rsidRPr="00694E0A" w:rsidRDefault="00694E0A" w:rsidP="002B1B83">
                          <w:pPr>
                            <w:pStyle w:val="a8"/>
                          </w:pPr>
                          <w:r w:rsidRPr="00694E0A">
                            <w:t>№ докум.</w:t>
                          </w:r>
                        </w:p>
                      </w:txbxContent>
                    </v:textbox>
                  </v:rect>
                  <v:rect id="Rectangle 149" o:spid="_x0000_s1046" style="position:absolute;left:3280;top:16183;width:974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" filled="f" stroked="f" strokeweight="1.5pt">
                    <v:textbox inset="0,0,0,0">
                      <w:txbxContent>
                        <w:p w14:paraId="6CF8D7C8" w14:textId="77777777" w:rsidR="00694E0A" w:rsidRPr="00694E0A" w:rsidRDefault="00694E0A" w:rsidP="002B1B83">
                          <w:pPr>
                            <w:pStyle w:val="a8"/>
                          </w:pPr>
                          <w:r w:rsidRPr="00694E0A">
                            <w:rPr>
                              <w:lang w:val="uk-UA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150" o:spid="_x0000_s1047" style="position:absolute;left:1113;top:16183;width:397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" filled="f" stroked="f" strokeweight="1.5pt">
                    <v:textbox inset="0,0,0,0">
                      <w:txbxContent>
                        <w:p w14:paraId="08B2FC50" w14:textId="77777777" w:rsidR="00694E0A" w:rsidRPr="00422E4C" w:rsidRDefault="00694E0A" w:rsidP="00422E4C">
                          <w:pPr>
                            <w:pStyle w:val="a8"/>
                          </w:pPr>
                          <w:proofErr w:type="spellStart"/>
                          <w:r w:rsidRPr="00422E4C">
                            <w:rPr>
                              <w:rStyle w:val="a9"/>
                            </w:rPr>
                            <w:t>Ізм</w:t>
                          </w:r>
                          <w:proofErr w:type="spellEnd"/>
                          <w:r w:rsidRPr="00422E4C">
                            <w:t>.</w:t>
                          </w:r>
                        </w:p>
                      </w:txbxContent>
                    </v:textbox>
                  </v:rect>
                  <v:rect id="Rectangle 155" o:spid="_x0000_s1048" style="position:absolute;left:4335;top:16183;width:459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" filled="f" stroked="f" strokeweight="1.5pt">
                    <v:textbox inset="0,0,0,0">
                      <w:txbxContent>
                        <w:p w14:paraId="18DEB68B" w14:textId="77777777" w:rsidR="00694E0A" w:rsidRPr="00694E0A" w:rsidRDefault="00694E0A" w:rsidP="002B1B83">
                          <w:pPr>
                            <w:pStyle w:val="a8"/>
                          </w:pPr>
                          <w:r w:rsidRPr="00694E0A">
                            <w:t>Дата</w:t>
                          </w:r>
                        </w:p>
                      </w:txbxContent>
                    </v:textbox>
                  </v:rect>
                </v:group>
                <v:group id="Group 177" o:spid="_x0000_s1049" style="position:absolute;left:1181;top:15622;width:2415;height:561" coordorigin="1163,15606" coordsize="2415,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176" o:spid="_x0000_s1050" style="position:absolute;left:1163;top:15876;width:2415;height:291" coordorigin="1163,15876" coordsize="2415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4" o:spid="_x0000_s1051" type="#_x0000_t202" style="position:absolute;left:1163;top:15876;width:28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    <v:textbox inset="0,0,0,0">
                        <w:txbxContent>
                          <w:p w14:paraId="2D183978" w14:textId="77777777" w:rsidR="00694E0A" w:rsidRPr="00694E0A" w:rsidRDefault="00694E0A" w:rsidP="00694E0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Text Box 166" o:spid="_x0000_s1052" type="#_x0000_t202" style="position:absolute;left:1553;top:15876;width:45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<v:textbox inset="0,0,0,0">
                        <w:txbxContent>
                          <w:p w14:paraId="55BBA787" w14:textId="77777777" w:rsidR="00694E0A" w:rsidRPr="00694E0A" w:rsidRDefault="00694E0A" w:rsidP="00694E0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Text Box 168" o:spid="_x0000_s1053" type="#_x0000_t202" style="position:absolute;left:2117;top:15876;width:1461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    <v:textbox inset="0,0,0,0">
                        <w:txbxContent>
                          <w:p w14:paraId="538CAA1C" w14:textId="39E2AB74" w:rsidR="00694E0A" w:rsidRPr="00D22652" w:rsidRDefault="000209A6" w:rsidP="00422E4C">
                            <w:pPr>
                              <w:pStyle w:val="a8"/>
                              <w:jc w:val="both"/>
                              <w:rPr>
                                <w:lang w:val="uk-UA"/>
                              </w:rPr>
                            </w:pPr>
                            <w:r w:rsidRPr="000209A6">
                              <w:rPr>
                                <w:lang w:val="uk-UA"/>
                              </w:rPr>
                              <w:t xml:space="preserve">М.М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Гапон</w:t>
                            </w:r>
                            <w:r w:rsidRPr="000209A6">
                              <w:rPr>
                                <w:lang w:val="uk-UA"/>
                              </w:rPr>
                              <w:t>енко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Group 175" o:spid="_x0000_s1054" style="position:absolute;left:1163;top:15606;width:2088;height:227" coordorigin="1163,15606" coordsize="2088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Text Box 163" o:spid="_x0000_s1055" type="#_x0000_t202" style="position:absolute;left:1163;top:15606;width:28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<v:textbox inset="0,0,0,0">
                        <w:txbxContent>
                          <w:p w14:paraId="3FC6889A" w14:textId="77777777" w:rsidR="00694E0A" w:rsidRPr="00694E0A" w:rsidRDefault="00694E0A" w:rsidP="00694E0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Text Box 165" o:spid="_x0000_s1056" type="#_x0000_t202" style="position:absolute;left:1553;top:15606;width:45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<v:textbox inset="0,0,0,0">
                        <w:txbxContent>
                          <w:p w14:paraId="66B513F6" w14:textId="77777777" w:rsidR="00694E0A" w:rsidRPr="00694E0A" w:rsidRDefault="00694E0A" w:rsidP="00694E0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Text Box 167" o:spid="_x0000_s1057" type="#_x0000_t202" style="position:absolute;left:2117;top:15606;width:113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  <v:textbox inset="0,0,0,0">
                        <w:txbxContent>
                          <w:p w14:paraId="601EEACB" w14:textId="0143B483" w:rsidR="00694E0A" w:rsidRPr="00BD5AF1" w:rsidRDefault="00BD5AF1" w:rsidP="00422E4C">
                            <w:pPr>
                              <w:pStyle w:val="a8"/>
                              <w:jc w:val="both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Антіпов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К.І.</w:t>
                            </w:r>
                          </w:p>
                        </w:txbxContent>
                      </v:textbox>
                    </v:shape>
                  </v:group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E0833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6460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9EADB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BA299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F686F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AE2DD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2B1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34FC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multilevel"/>
    <w:tmpl w:val="A1969D9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FFFFFF89"/>
    <w:multiLevelType w:val="singleLevel"/>
    <w:tmpl w:val="11483678"/>
    <w:lvl w:ilvl="0">
      <w:start w:val="1"/>
      <w:numFmt w:val="bullet"/>
      <w:pStyle w:val="a0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527117"/>
    <w:multiLevelType w:val="hybridMultilevel"/>
    <w:tmpl w:val="DBF606BE"/>
    <w:lvl w:ilvl="0" w:tplc="BE900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CC0A16"/>
    <w:multiLevelType w:val="multilevel"/>
    <w:tmpl w:val="557CD704"/>
    <w:styleLink w:val="a1"/>
    <w:lvl w:ilvl="0">
      <w:start w:val="1"/>
      <w:numFmt w:val="decimal"/>
      <w:lvlText w:val="%1."/>
      <w:lvlJc w:val="left"/>
      <w:pPr>
        <w:ind w:left="1287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5D354CF"/>
    <w:multiLevelType w:val="hybridMultilevel"/>
    <w:tmpl w:val="FF109F38"/>
    <w:lvl w:ilvl="0" w:tplc="6CDED9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ADF64C3"/>
    <w:multiLevelType w:val="hybridMultilevel"/>
    <w:tmpl w:val="B35EA866"/>
    <w:lvl w:ilvl="0" w:tplc="825216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8A225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ED97D54"/>
    <w:multiLevelType w:val="hybridMultilevel"/>
    <w:tmpl w:val="C78E06B0"/>
    <w:lvl w:ilvl="0" w:tplc="65EC8C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9DC7EEE"/>
    <w:multiLevelType w:val="hybridMultilevel"/>
    <w:tmpl w:val="0332ED86"/>
    <w:lvl w:ilvl="0" w:tplc="C650A3B6">
      <w:start w:val="1"/>
      <w:numFmt w:val="bullet"/>
      <w:lvlText w:val=""/>
      <w:lvlJc w:val="left"/>
      <w:pPr>
        <w:tabs>
          <w:tab w:val="num" w:pos="578"/>
        </w:tabs>
        <w:ind w:left="578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17" w15:restartNumberingAfterBreak="0">
    <w:nsid w:val="41261C1D"/>
    <w:multiLevelType w:val="hybridMultilevel"/>
    <w:tmpl w:val="091E419E"/>
    <w:lvl w:ilvl="0" w:tplc="9E1287A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1EA73EF"/>
    <w:multiLevelType w:val="hybridMultilevel"/>
    <w:tmpl w:val="EEAA9990"/>
    <w:lvl w:ilvl="0" w:tplc="41326ADE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1E47A5"/>
    <w:multiLevelType w:val="hybridMultilevel"/>
    <w:tmpl w:val="437C712E"/>
    <w:lvl w:ilvl="0" w:tplc="B3F2BF9C">
      <w:numFmt w:val="bullet"/>
      <w:lvlText w:val="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647479F1"/>
    <w:multiLevelType w:val="hybridMultilevel"/>
    <w:tmpl w:val="E1B204CA"/>
    <w:lvl w:ilvl="0" w:tplc="41326AD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  <w:num w:numId="16">
    <w:abstractNumId w:val="11"/>
  </w:num>
  <w:num w:numId="17">
    <w:abstractNumId w:val="14"/>
  </w:num>
  <w:num w:numId="18">
    <w:abstractNumId w:val="20"/>
  </w:num>
  <w:num w:numId="19">
    <w:abstractNumId w:val="17"/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18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29"/>
    <w:rsid w:val="00005255"/>
    <w:rsid w:val="0000562D"/>
    <w:rsid w:val="000064CA"/>
    <w:rsid w:val="0001377F"/>
    <w:rsid w:val="0001785E"/>
    <w:rsid w:val="000209A6"/>
    <w:rsid w:val="00035C79"/>
    <w:rsid w:val="00051987"/>
    <w:rsid w:val="0007234C"/>
    <w:rsid w:val="00077F4B"/>
    <w:rsid w:val="00084543"/>
    <w:rsid w:val="000857E4"/>
    <w:rsid w:val="00085BC1"/>
    <w:rsid w:val="00091F9A"/>
    <w:rsid w:val="00093F8A"/>
    <w:rsid w:val="00096B0A"/>
    <w:rsid w:val="000A45A3"/>
    <w:rsid w:val="000D50AC"/>
    <w:rsid w:val="000F1C12"/>
    <w:rsid w:val="00107E52"/>
    <w:rsid w:val="0012651E"/>
    <w:rsid w:val="00172BC1"/>
    <w:rsid w:val="00185197"/>
    <w:rsid w:val="001868A7"/>
    <w:rsid w:val="001929CF"/>
    <w:rsid w:val="00195AEF"/>
    <w:rsid w:val="001A50CC"/>
    <w:rsid w:val="001A58A6"/>
    <w:rsid w:val="001A6943"/>
    <w:rsid w:val="001B3CE0"/>
    <w:rsid w:val="001C003D"/>
    <w:rsid w:val="001D01D1"/>
    <w:rsid w:val="001D4052"/>
    <w:rsid w:val="001D764A"/>
    <w:rsid w:val="001F7F88"/>
    <w:rsid w:val="00201451"/>
    <w:rsid w:val="00205CE3"/>
    <w:rsid w:val="00207233"/>
    <w:rsid w:val="00211389"/>
    <w:rsid w:val="00226455"/>
    <w:rsid w:val="002268E4"/>
    <w:rsid w:val="00244855"/>
    <w:rsid w:val="002570A6"/>
    <w:rsid w:val="00257E4D"/>
    <w:rsid w:val="00261ABB"/>
    <w:rsid w:val="00295B3B"/>
    <w:rsid w:val="002A0EB4"/>
    <w:rsid w:val="002A4ED1"/>
    <w:rsid w:val="002B1B83"/>
    <w:rsid w:val="002B25FA"/>
    <w:rsid w:val="002C12A6"/>
    <w:rsid w:val="002D7D42"/>
    <w:rsid w:val="003013B1"/>
    <w:rsid w:val="00316B82"/>
    <w:rsid w:val="00321317"/>
    <w:rsid w:val="00330B37"/>
    <w:rsid w:val="0036039B"/>
    <w:rsid w:val="00362DF2"/>
    <w:rsid w:val="00374949"/>
    <w:rsid w:val="00383846"/>
    <w:rsid w:val="003A251E"/>
    <w:rsid w:val="003A6D65"/>
    <w:rsid w:val="003D2E2A"/>
    <w:rsid w:val="003D45FA"/>
    <w:rsid w:val="004008F7"/>
    <w:rsid w:val="00414215"/>
    <w:rsid w:val="00422E4C"/>
    <w:rsid w:val="00423E27"/>
    <w:rsid w:val="00424AF8"/>
    <w:rsid w:val="0044119F"/>
    <w:rsid w:val="00456E69"/>
    <w:rsid w:val="0046457B"/>
    <w:rsid w:val="0046637A"/>
    <w:rsid w:val="00467092"/>
    <w:rsid w:val="00467A1E"/>
    <w:rsid w:val="00473BA3"/>
    <w:rsid w:val="00483375"/>
    <w:rsid w:val="0048622F"/>
    <w:rsid w:val="004868D8"/>
    <w:rsid w:val="00493309"/>
    <w:rsid w:val="00496FF0"/>
    <w:rsid w:val="004A4167"/>
    <w:rsid w:val="004A7562"/>
    <w:rsid w:val="004C1147"/>
    <w:rsid w:val="004C4A88"/>
    <w:rsid w:val="004C6740"/>
    <w:rsid w:val="004E188D"/>
    <w:rsid w:val="004F0A77"/>
    <w:rsid w:val="004F0D3E"/>
    <w:rsid w:val="00502334"/>
    <w:rsid w:val="005032A6"/>
    <w:rsid w:val="00506FC9"/>
    <w:rsid w:val="005074CE"/>
    <w:rsid w:val="005076D1"/>
    <w:rsid w:val="00507D1B"/>
    <w:rsid w:val="00511A89"/>
    <w:rsid w:val="00517910"/>
    <w:rsid w:val="005208DE"/>
    <w:rsid w:val="00522DB6"/>
    <w:rsid w:val="005249C5"/>
    <w:rsid w:val="00525992"/>
    <w:rsid w:val="005338D7"/>
    <w:rsid w:val="0054609C"/>
    <w:rsid w:val="0055017D"/>
    <w:rsid w:val="00557316"/>
    <w:rsid w:val="00566CA7"/>
    <w:rsid w:val="00574A1A"/>
    <w:rsid w:val="00576F08"/>
    <w:rsid w:val="00593A00"/>
    <w:rsid w:val="005954D0"/>
    <w:rsid w:val="005B281C"/>
    <w:rsid w:val="005B449B"/>
    <w:rsid w:val="005C2E9A"/>
    <w:rsid w:val="005D1427"/>
    <w:rsid w:val="005D5DE5"/>
    <w:rsid w:val="005F1DF9"/>
    <w:rsid w:val="005F4893"/>
    <w:rsid w:val="00606C5B"/>
    <w:rsid w:val="00613436"/>
    <w:rsid w:val="006228B0"/>
    <w:rsid w:val="006409FD"/>
    <w:rsid w:val="00692DF9"/>
    <w:rsid w:val="0069312F"/>
    <w:rsid w:val="00694E0A"/>
    <w:rsid w:val="00696C91"/>
    <w:rsid w:val="006B69F6"/>
    <w:rsid w:val="006D6100"/>
    <w:rsid w:val="006E73E0"/>
    <w:rsid w:val="00702409"/>
    <w:rsid w:val="007040F2"/>
    <w:rsid w:val="0071140F"/>
    <w:rsid w:val="00744FE5"/>
    <w:rsid w:val="007475D7"/>
    <w:rsid w:val="007609D0"/>
    <w:rsid w:val="007619A9"/>
    <w:rsid w:val="00761A1E"/>
    <w:rsid w:val="00765722"/>
    <w:rsid w:val="00772234"/>
    <w:rsid w:val="00774362"/>
    <w:rsid w:val="00780D64"/>
    <w:rsid w:val="007845A1"/>
    <w:rsid w:val="00784DD7"/>
    <w:rsid w:val="007A6510"/>
    <w:rsid w:val="007C1A69"/>
    <w:rsid w:val="007C22FA"/>
    <w:rsid w:val="007D0396"/>
    <w:rsid w:val="007D29B0"/>
    <w:rsid w:val="007E4ACB"/>
    <w:rsid w:val="007E644C"/>
    <w:rsid w:val="007E65E2"/>
    <w:rsid w:val="007F7590"/>
    <w:rsid w:val="00827852"/>
    <w:rsid w:val="00834D49"/>
    <w:rsid w:val="00835B06"/>
    <w:rsid w:val="008447D3"/>
    <w:rsid w:val="008503A6"/>
    <w:rsid w:val="008635A2"/>
    <w:rsid w:val="00867904"/>
    <w:rsid w:val="00877730"/>
    <w:rsid w:val="00882B11"/>
    <w:rsid w:val="00891D92"/>
    <w:rsid w:val="00893C72"/>
    <w:rsid w:val="00893F6B"/>
    <w:rsid w:val="008B1C19"/>
    <w:rsid w:val="008B6729"/>
    <w:rsid w:val="008B681A"/>
    <w:rsid w:val="008F4FB3"/>
    <w:rsid w:val="008F5277"/>
    <w:rsid w:val="0090669F"/>
    <w:rsid w:val="009275C2"/>
    <w:rsid w:val="00936267"/>
    <w:rsid w:val="00947EEF"/>
    <w:rsid w:val="00953A47"/>
    <w:rsid w:val="00955F22"/>
    <w:rsid w:val="00973615"/>
    <w:rsid w:val="00984AB9"/>
    <w:rsid w:val="00991846"/>
    <w:rsid w:val="00994056"/>
    <w:rsid w:val="009A1F29"/>
    <w:rsid w:val="009B17E7"/>
    <w:rsid w:val="009C1844"/>
    <w:rsid w:val="009C7450"/>
    <w:rsid w:val="009C7774"/>
    <w:rsid w:val="009D66EA"/>
    <w:rsid w:val="009D72A1"/>
    <w:rsid w:val="009E2982"/>
    <w:rsid w:val="009F0BF7"/>
    <w:rsid w:val="009F3A44"/>
    <w:rsid w:val="00A0076A"/>
    <w:rsid w:val="00A041D6"/>
    <w:rsid w:val="00A15FD8"/>
    <w:rsid w:val="00A21DB3"/>
    <w:rsid w:val="00A23E49"/>
    <w:rsid w:val="00A275D1"/>
    <w:rsid w:val="00A34B1D"/>
    <w:rsid w:val="00A359FF"/>
    <w:rsid w:val="00A456A2"/>
    <w:rsid w:val="00A4648A"/>
    <w:rsid w:val="00A553FB"/>
    <w:rsid w:val="00A67ED6"/>
    <w:rsid w:val="00A756E5"/>
    <w:rsid w:val="00A864BE"/>
    <w:rsid w:val="00A96A2E"/>
    <w:rsid w:val="00AD078D"/>
    <w:rsid w:val="00AD6340"/>
    <w:rsid w:val="00AF0FDA"/>
    <w:rsid w:val="00B14D31"/>
    <w:rsid w:val="00B15A8D"/>
    <w:rsid w:val="00B21146"/>
    <w:rsid w:val="00B34F5E"/>
    <w:rsid w:val="00B34FA4"/>
    <w:rsid w:val="00B43411"/>
    <w:rsid w:val="00B869D8"/>
    <w:rsid w:val="00B93D50"/>
    <w:rsid w:val="00B94230"/>
    <w:rsid w:val="00BA1CAE"/>
    <w:rsid w:val="00BA2CC6"/>
    <w:rsid w:val="00BB06F9"/>
    <w:rsid w:val="00BB3ABE"/>
    <w:rsid w:val="00BB5254"/>
    <w:rsid w:val="00BC0C60"/>
    <w:rsid w:val="00BC3A40"/>
    <w:rsid w:val="00BD5AF1"/>
    <w:rsid w:val="00BD7216"/>
    <w:rsid w:val="00BD7CB9"/>
    <w:rsid w:val="00BF2F24"/>
    <w:rsid w:val="00BF4D8D"/>
    <w:rsid w:val="00C023A9"/>
    <w:rsid w:val="00C1004C"/>
    <w:rsid w:val="00C12DBD"/>
    <w:rsid w:val="00C25072"/>
    <w:rsid w:val="00C25998"/>
    <w:rsid w:val="00C33CA3"/>
    <w:rsid w:val="00C4364D"/>
    <w:rsid w:val="00C43BF2"/>
    <w:rsid w:val="00C5518D"/>
    <w:rsid w:val="00C5682B"/>
    <w:rsid w:val="00C71AC7"/>
    <w:rsid w:val="00C7423D"/>
    <w:rsid w:val="00C7554B"/>
    <w:rsid w:val="00C93ABB"/>
    <w:rsid w:val="00CA2106"/>
    <w:rsid w:val="00CB1928"/>
    <w:rsid w:val="00CD2B63"/>
    <w:rsid w:val="00CF0AC5"/>
    <w:rsid w:val="00CF4A00"/>
    <w:rsid w:val="00D00E26"/>
    <w:rsid w:val="00D048F5"/>
    <w:rsid w:val="00D07459"/>
    <w:rsid w:val="00D10215"/>
    <w:rsid w:val="00D1224B"/>
    <w:rsid w:val="00D15F78"/>
    <w:rsid w:val="00D166AE"/>
    <w:rsid w:val="00D21D6B"/>
    <w:rsid w:val="00D22652"/>
    <w:rsid w:val="00D345A2"/>
    <w:rsid w:val="00D47F30"/>
    <w:rsid w:val="00D51A34"/>
    <w:rsid w:val="00D52467"/>
    <w:rsid w:val="00D651E3"/>
    <w:rsid w:val="00D66A7D"/>
    <w:rsid w:val="00D80748"/>
    <w:rsid w:val="00D818C1"/>
    <w:rsid w:val="00DA2001"/>
    <w:rsid w:val="00DA745A"/>
    <w:rsid w:val="00DB1E8B"/>
    <w:rsid w:val="00DD2E78"/>
    <w:rsid w:val="00DD78FE"/>
    <w:rsid w:val="00DF14C9"/>
    <w:rsid w:val="00DF417A"/>
    <w:rsid w:val="00DF6B87"/>
    <w:rsid w:val="00E05171"/>
    <w:rsid w:val="00E06CC4"/>
    <w:rsid w:val="00E35F0C"/>
    <w:rsid w:val="00E6264A"/>
    <w:rsid w:val="00E6392E"/>
    <w:rsid w:val="00E71B97"/>
    <w:rsid w:val="00E72066"/>
    <w:rsid w:val="00EA4399"/>
    <w:rsid w:val="00EC0AFB"/>
    <w:rsid w:val="00EC5A44"/>
    <w:rsid w:val="00ED50BC"/>
    <w:rsid w:val="00ED726C"/>
    <w:rsid w:val="00F06850"/>
    <w:rsid w:val="00F503C9"/>
    <w:rsid w:val="00F51857"/>
    <w:rsid w:val="00F627E6"/>
    <w:rsid w:val="00F67091"/>
    <w:rsid w:val="00F72FC2"/>
    <w:rsid w:val="00F96FFC"/>
    <w:rsid w:val="00FA3D2D"/>
    <w:rsid w:val="00FB32B8"/>
    <w:rsid w:val="00FC73E7"/>
    <w:rsid w:val="00FD42A5"/>
    <w:rsid w:val="00FD6800"/>
    <w:rsid w:val="00FE209D"/>
    <w:rsid w:val="00FE474F"/>
    <w:rsid w:val="00FE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253D45"/>
  <w15:docId w15:val="{EF3A384B-0733-49A0-8AE2-93EE1D6B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rsid w:val="0090669F"/>
    <w:rPr>
      <w:rFonts w:ascii="Times New Roman" w:eastAsia="Calibri" w:hAnsi="Times New Roman" w:cs="Times New Roman"/>
      <w:sz w:val="28"/>
      <w:lang w:eastAsia="en-US"/>
    </w:rPr>
  </w:style>
  <w:style w:type="paragraph" w:styleId="1">
    <w:name w:val="heading 1"/>
    <w:basedOn w:val="a2"/>
    <w:next w:val="a2"/>
    <w:link w:val="10"/>
    <w:uiPriority w:val="9"/>
    <w:rsid w:val="00BC0C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Subtitle"/>
    <w:basedOn w:val="a2"/>
    <w:next w:val="a2"/>
    <w:link w:val="a7"/>
    <w:rsid w:val="00096B0A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3"/>
    <w:link w:val="a6"/>
    <w:rsid w:val="00096B0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n-US"/>
    </w:rPr>
  </w:style>
  <w:style w:type="paragraph" w:styleId="a0">
    <w:name w:val="List Bullet"/>
    <w:basedOn w:val="a2"/>
    <w:uiPriority w:val="99"/>
    <w:unhideWhenUsed/>
    <w:qFormat/>
    <w:rsid w:val="00DB1E8B"/>
    <w:pPr>
      <w:numPr>
        <w:numId w:val="4"/>
      </w:numPr>
      <w:ind w:left="0" w:firstLine="709"/>
      <w:contextualSpacing/>
    </w:pPr>
  </w:style>
  <w:style w:type="paragraph" w:styleId="a8">
    <w:name w:val="footer"/>
    <w:basedOn w:val="a2"/>
    <w:link w:val="a9"/>
    <w:uiPriority w:val="99"/>
    <w:rsid w:val="00422E4C"/>
    <w:pPr>
      <w:tabs>
        <w:tab w:val="center" w:pos="4677"/>
        <w:tab w:val="right" w:pos="9355"/>
      </w:tabs>
      <w:spacing w:line="240" w:lineRule="auto"/>
      <w:ind w:firstLine="0"/>
      <w:jc w:val="center"/>
    </w:pPr>
    <w:rPr>
      <w:sz w:val="20"/>
    </w:rPr>
  </w:style>
  <w:style w:type="character" w:customStyle="1" w:styleId="a9">
    <w:name w:val="Нижний колонтитул Знак"/>
    <w:basedOn w:val="a3"/>
    <w:link w:val="a8"/>
    <w:uiPriority w:val="99"/>
    <w:rsid w:val="00422E4C"/>
    <w:rPr>
      <w:rFonts w:ascii="Times New Roman" w:eastAsia="Calibri" w:hAnsi="Times New Roman" w:cs="Times New Roman"/>
      <w:sz w:val="20"/>
      <w:lang w:eastAsia="en-US"/>
    </w:rPr>
  </w:style>
  <w:style w:type="paragraph" w:styleId="a">
    <w:name w:val="List Number"/>
    <w:basedOn w:val="a2"/>
    <w:uiPriority w:val="99"/>
    <w:unhideWhenUsed/>
    <w:qFormat/>
    <w:rsid w:val="00DB1E8B"/>
    <w:pPr>
      <w:numPr>
        <w:numId w:val="9"/>
      </w:numPr>
      <w:tabs>
        <w:tab w:val="clear" w:pos="360"/>
      </w:tabs>
      <w:ind w:left="0" w:firstLine="709"/>
    </w:pPr>
  </w:style>
  <w:style w:type="paragraph" w:customStyle="1" w:styleId="aa">
    <w:name w:val="Тема"/>
    <w:basedOn w:val="a6"/>
    <w:qFormat/>
    <w:rsid w:val="0007234C"/>
    <w:pPr>
      <w:spacing w:before="240" w:after="240"/>
      <w:contextualSpacing/>
    </w:pPr>
    <w:rPr>
      <w:rFonts w:ascii="Times New Roman" w:hAnsi="Times New Roman"/>
      <w:i w:val="0"/>
      <w:color w:val="002060"/>
      <w:sz w:val="28"/>
    </w:rPr>
  </w:style>
  <w:style w:type="paragraph" w:customStyle="1" w:styleId="ab">
    <w:name w:val="Рисунок"/>
    <w:basedOn w:val="a2"/>
    <w:qFormat/>
    <w:rsid w:val="00D66A7D"/>
    <w:pPr>
      <w:spacing w:before="360" w:after="360"/>
      <w:ind w:firstLine="0"/>
      <w:contextualSpacing/>
      <w:jc w:val="center"/>
    </w:pPr>
    <w:rPr>
      <w:color w:val="2F5496" w:themeColor="accent5" w:themeShade="BF"/>
    </w:rPr>
  </w:style>
  <w:style w:type="numbering" w:customStyle="1" w:styleId="a1">
    <w:name w:val="Стиль нумерованный:"/>
    <w:basedOn w:val="a5"/>
    <w:rsid w:val="00CF0AC5"/>
    <w:pPr>
      <w:numPr>
        <w:numId w:val="16"/>
      </w:numPr>
    </w:pPr>
  </w:style>
  <w:style w:type="paragraph" w:styleId="ac">
    <w:name w:val="header"/>
    <w:basedOn w:val="a2"/>
    <w:link w:val="ad"/>
    <w:unhideWhenUsed/>
    <w:rsid w:val="00D2265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3"/>
    <w:link w:val="ac"/>
    <w:rsid w:val="00D22652"/>
    <w:rPr>
      <w:rFonts w:ascii="Times New Roman" w:eastAsia="Calibri" w:hAnsi="Times New Roman" w:cs="Times New Roman"/>
      <w:sz w:val="28"/>
      <w:lang w:eastAsia="en-US"/>
    </w:rPr>
  </w:style>
  <w:style w:type="character" w:customStyle="1" w:styleId="10">
    <w:name w:val="Заголовок 1 Знак"/>
    <w:basedOn w:val="a3"/>
    <w:link w:val="1"/>
    <w:uiPriority w:val="9"/>
    <w:rsid w:val="00BC0C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11">
    <w:name w:val="toc 1"/>
    <w:basedOn w:val="a2"/>
    <w:next w:val="a2"/>
    <w:autoRedefine/>
    <w:uiPriority w:val="39"/>
    <w:unhideWhenUsed/>
    <w:rsid w:val="00BC0C60"/>
    <w:pPr>
      <w:spacing w:after="100"/>
    </w:pPr>
  </w:style>
  <w:style w:type="paragraph" w:customStyle="1" w:styleId="ae">
    <w:name w:val="Заголовок практической работы"/>
    <w:basedOn w:val="a2"/>
    <w:link w:val="af"/>
    <w:qFormat/>
    <w:rsid w:val="00DB1E8B"/>
    <w:pPr>
      <w:spacing w:after="360"/>
      <w:jc w:val="center"/>
    </w:pPr>
    <w:rPr>
      <w:caps/>
      <w:color w:val="002060"/>
      <w:szCs w:val="28"/>
    </w:rPr>
  </w:style>
  <w:style w:type="character" w:customStyle="1" w:styleId="af">
    <w:name w:val="Заголовок практической работы Знак"/>
    <w:basedOn w:val="a3"/>
    <w:link w:val="ae"/>
    <w:rsid w:val="00DB1E8B"/>
    <w:rPr>
      <w:rFonts w:ascii="Times New Roman" w:eastAsia="Calibri" w:hAnsi="Times New Roman" w:cs="Times New Roman"/>
      <w:caps/>
      <w:color w:val="002060"/>
      <w:sz w:val="28"/>
      <w:szCs w:val="28"/>
      <w:lang w:eastAsia="en-US"/>
    </w:rPr>
  </w:style>
  <w:style w:type="character" w:styleId="af0">
    <w:name w:val="Placeholder Text"/>
    <w:basedOn w:val="a3"/>
    <w:uiPriority w:val="99"/>
    <w:semiHidden/>
    <w:rsid w:val="00893F6B"/>
    <w:rPr>
      <w:color w:val="808080"/>
    </w:rPr>
  </w:style>
  <w:style w:type="paragraph" w:styleId="af1">
    <w:name w:val="Balloon Text"/>
    <w:basedOn w:val="a2"/>
    <w:link w:val="af2"/>
    <w:uiPriority w:val="99"/>
    <w:semiHidden/>
    <w:unhideWhenUsed/>
    <w:rsid w:val="002268E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3"/>
    <w:link w:val="af1"/>
    <w:uiPriority w:val="99"/>
    <w:semiHidden/>
    <w:rsid w:val="002268E4"/>
    <w:rPr>
      <w:rFonts w:ascii="Segoe UI" w:eastAsia="Calibri" w:hAnsi="Segoe UI" w:cs="Segoe UI"/>
      <w:sz w:val="18"/>
      <w:szCs w:val="18"/>
      <w:lang w:eastAsia="en-US"/>
    </w:rPr>
  </w:style>
  <w:style w:type="paragraph" w:customStyle="1" w:styleId="af3">
    <w:name w:val="Код програми"/>
    <w:basedOn w:val="a2"/>
    <w:qFormat/>
    <w:rsid w:val="00496FF0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styleId="HTML">
    <w:name w:val="HTML Preformatted"/>
    <w:basedOn w:val="a2"/>
    <w:link w:val="HTML0"/>
    <w:uiPriority w:val="99"/>
    <w:semiHidden/>
    <w:unhideWhenUsed/>
    <w:rsid w:val="00496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496FF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No Spacing"/>
    <w:uiPriority w:val="1"/>
    <w:qFormat/>
    <w:rsid w:val="00BD5AF1"/>
    <w:pPr>
      <w:spacing w:line="240" w:lineRule="auto"/>
      <w:ind w:firstLine="0"/>
      <w:jc w:val="left"/>
    </w:pPr>
    <w:rPr>
      <w:rFonts w:ascii="Times New Roman" w:eastAsia="Calibri" w:hAnsi="Times New Roman" w:cs="Times New Roman"/>
      <w:sz w:val="24"/>
      <w:lang w:eastAsia="en-US"/>
    </w:rPr>
  </w:style>
  <w:style w:type="paragraph" w:customStyle="1" w:styleId="TableParagraph">
    <w:name w:val="Table Paragraph"/>
    <w:basedOn w:val="a2"/>
    <w:uiPriority w:val="1"/>
    <w:qFormat/>
    <w:rsid w:val="00BD5AF1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/>
      <w:sz w:val="22"/>
      <w:lang w:val="uk-UA"/>
    </w:rPr>
  </w:style>
  <w:style w:type="paragraph" w:styleId="af5">
    <w:name w:val="List Paragraph"/>
    <w:basedOn w:val="a2"/>
    <w:uiPriority w:val="34"/>
    <w:rsid w:val="00093F8A"/>
    <w:pPr>
      <w:ind w:left="720"/>
      <w:contextualSpacing/>
    </w:pPr>
  </w:style>
  <w:style w:type="paragraph" w:styleId="af6">
    <w:name w:val="Normal (Web)"/>
    <w:basedOn w:val="a2"/>
    <w:uiPriority w:val="99"/>
    <w:semiHidden/>
    <w:unhideWhenUsed/>
    <w:rsid w:val="006B69F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voqu\Downloads\report_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269B3-86A1-418D-BE01-85B45A758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report_template.dotx</Template>
  <TotalTime>130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avoqu</dc:creator>
  <cp:lastModifiedBy>Константин Антипов</cp:lastModifiedBy>
  <cp:revision>14</cp:revision>
  <cp:lastPrinted>2022-09-23T19:37:00Z</cp:lastPrinted>
  <dcterms:created xsi:type="dcterms:W3CDTF">2022-09-07T20:02:00Z</dcterms:created>
  <dcterms:modified xsi:type="dcterms:W3CDTF">2022-10-08T11:11:00Z</dcterms:modified>
</cp:coreProperties>
</file>