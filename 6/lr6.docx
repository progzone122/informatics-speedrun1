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AD0" w14:textId="4D7634EB" w:rsidR="00BD5AF1" w:rsidRPr="00DB19A7" w:rsidRDefault="00BD5AF1" w:rsidP="00BD5AF1">
      <w:pPr>
        <w:pStyle w:val="1"/>
        <w:ind w:firstLine="0"/>
        <w:rPr>
          <w:lang w:val="uk-UA"/>
        </w:rPr>
      </w:pPr>
    </w:p>
    <w:p w14:paraId="3F6B8E3A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Фаховий коледж ракетно-космічного машинобудування</w:t>
      </w:r>
    </w:p>
    <w:p w14:paraId="1C3C178C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4860237C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2B3E2CC8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0B48BB3E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0043F10D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498323B0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46FCF7F9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ЗВІТ</w:t>
      </w:r>
    </w:p>
    <w:p w14:paraId="71C1D5EF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з лабораторних робіт</w:t>
      </w:r>
    </w:p>
    <w:p w14:paraId="343920CB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з дисципліни «Технології (Програмування)»</w:t>
      </w:r>
    </w:p>
    <w:p w14:paraId="0EABE60A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</w:p>
    <w:p w14:paraId="73A4BC63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  <w:r w:rsidRPr="00DB19A7">
        <w:rPr>
          <w:szCs w:val="28"/>
          <w:lang w:val="uk-UA"/>
        </w:rPr>
        <w:t>Спеціальність</w:t>
      </w:r>
      <w:r w:rsidRPr="00DB19A7">
        <w:rPr>
          <w:szCs w:val="28"/>
          <w:lang w:val="uk-UA"/>
        </w:rPr>
        <w:tab/>
        <w:t>123 Комп’ютерна інженерія</w:t>
      </w:r>
    </w:p>
    <w:p w14:paraId="11DC08FF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  <w:r w:rsidRPr="00DB19A7">
        <w:rPr>
          <w:szCs w:val="28"/>
          <w:lang w:val="uk-UA"/>
        </w:rPr>
        <w:t>Група</w:t>
      </w:r>
      <w:r w:rsidRPr="00DB19A7">
        <w:rPr>
          <w:szCs w:val="28"/>
          <w:lang w:val="uk-UA"/>
        </w:rPr>
        <w:tab/>
      </w:r>
      <w:r w:rsidRPr="00DB19A7">
        <w:rPr>
          <w:szCs w:val="28"/>
          <w:lang w:val="uk-UA"/>
        </w:rPr>
        <w:tab/>
        <w:t>КС-21-1</w:t>
      </w:r>
    </w:p>
    <w:p w14:paraId="4151C8D2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</w:p>
    <w:p w14:paraId="7992043D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</w:p>
    <w:p w14:paraId="71B9A433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</w:p>
    <w:p w14:paraId="79DD2518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</w:p>
    <w:p w14:paraId="33E51191" w14:textId="77777777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  <w:r w:rsidRPr="00DB19A7">
        <w:rPr>
          <w:szCs w:val="28"/>
          <w:lang w:val="uk-UA"/>
        </w:rPr>
        <w:t>Виконав</w:t>
      </w:r>
      <w:r w:rsidRPr="00DB19A7">
        <w:rPr>
          <w:szCs w:val="28"/>
          <w:lang w:val="uk-UA"/>
        </w:rPr>
        <w:tab/>
      </w:r>
      <w:r w:rsidRPr="00DB19A7">
        <w:rPr>
          <w:szCs w:val="28"/>
          <w:lang w:val="uk-UA"/>
        </w:rPr>
        <w:tab/>
      </w:r>
      <w:r w:rsidRPr="00DB19A7">
        <w:rPr>
          <w:szCs w:val="28"/>
          <w:lang w:val="uk-UA"/>
        </w:rPr>
        <w:tab/>
        <w:t>Антіпов К.І.</w:t>
      </w:r>
    </w:p>
    <w:p w14:paraId="75DFA749" w14:textId="1962304D" w:rsidR="00BD5AF1" w:rsidRPr="00DB19A7" w:rsidRDefault="00BD5AF1" w:rsidP="00BD5AF1">
      <w:pPr>
        <w:ind w:firstLine="0"/>
        <w:jc w:val="right"/>
        <w:rPr>
          <w:szCs w:val="28"/>
          <w:lang w:val="uk-UA"/>
        </w:rPr>
      </w:pPr>
      <w:r w:rsidRPr="00DB19A7">
        <w:rPr>
          <w:szCs w:val="28"/>
          <w:lang w:val="uk-UA"/>
        </w:rPr>
        <w:t>Перевірив</w:t>
      </w:r>
      <w:r w:rsidRPr="00DB19A7">
        <w:rPr>
          <w:szCs w:val="28"/>
          <w:lang w:val="uk-UA"/>
        </w:rPr>
        <w:tab/>
      </w:r>
      <w:r w:rsidRPr="00DB19A7">
        <w:rPr>
          <w:szCs w:val="28"/>
          <w:lang w:val="uk-UA"/>
        </w:rPr>
        <w:tab/>
        <w:t>М.М Гапоненко</w:t>
      </w:r>
    </w:p>
    <w:p w14:paraId="2021A3E4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45992BC8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20317C36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2576F451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5F8792F4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6F1D7813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58945E26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4EECAB59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>2021-2022</w:t>
      </w:r>
    </w:p>
    <w:p w14:paraId="68766379" w14:textId="77777777" w:rsidR="00BD5AF1" w:rsidRPr="00DB19A7" w:rsidRDefault="00BD5AF1" w:rsidP="00BD5AF1">
      <w:pPr>
        <w:ind w:firstLine="0"/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br w:type="page"/>
      </w:r>
      <w:r w:rsidRPr="00DB19A7">
        <w:rPr>
          <w:szCs w:val="28"/>
          <w:lang w:val="uk-UA"/>
        </w:rPr>
        <w:lastRenderedPageBreak/>
        <w:t>ЗМІСТ</w:t>
      </w:r>
    </w:p>
    <w:p w14:paraId="20D3199C" w14:textId="77777777" w:rsidR="00BD5AF1" w:rsidRPr="00DB19A7" w:rsidRDefault="00BD5AF1" w:rsidP="00BD5AF1">
      <w:pPr>
        <w:ind w:firstLine="0"/>
        <w:jc w:val="center"/>
        <w:rPr>
          <w:sz w:val="52"/>
          <w:szCs w:val="52"/>
          <w:lang w:val="uk-UA"/>
        </w:rPr>
      </w:pPr>
    </w:p>
    <w:p w14:paraId="1D640E69" w14:textId="1399209D" w:rsidR="00BD5AF1" w:rsidRPr="00DB19A7" w:rsidRDefault="00FD6800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 w:rsidRPr="00DB19A7">
        <w:rPr>
          <w:spacing w:val="-2"/>
          <w:lang w:val="uk-UA"/>
        </w:rPr>
        <w:t xml:space="preserve">Лабораторна робота № </w:t>
      </w:r>
      <w:r w:rsidR="00A76E14" w:rsidRPr="00DB19A7">
        <w:rPr>
          <w:spacing w:val="-2"/>
          <w:lang w:val="uk-UA"/>
        </w:rPr>
        <w:t>6</w:t>
      </w:r>
      <w:r w:rsidRPr="00DB19A7">
        <w:rPr>
          <w:spacing w:val="-2"/>
          <w:szCs w:val="28"/>
          <w:lang w:val="uk-UA"/>
        </w:rPr>
        <w:tab/>
      </w:r>
    </w:p>
    <w:p w14:paraId="2289A29F" w14:textId="77777777" w:rsidR="00BD5AF1" w:rsidRPr="00DB19A7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5306463" w14:textId="77777777" w:rsidR="00BD5AF1" w:rsidRPr="00DB19A7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C87ED66" w14:textId="77777777" w:rsidR="00BD5AF1" w:rsidRPr="00DB19A7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05AB4E2E" w14:textId="77777777" w:rsidR="00BD5AF1" w:rsidRPr="00DB19A7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17E2F263" w14:textId="77777777" w:rsidR="00BD5AF1" w:rsidRPr="00DB19A7" w:rsidRDefault="00BD5AF1" w:rsidP="00BD5AF1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87971DD" w14:textId="77777777" w:rsidR="00BD5AF1" w:rsidRPr="00DB19A7" w:rsidRDefault="00BD5AF1" w:rsidP="00BD5AF1">
      <w:pPr>
        <w:ind w:firstLine="0"/>
        <w:rPr>
          <w:szCs w:val="28"/>
          <w:lang w:val="uk-UA"/>
        </w:rPr>
      </w:pPr>
    </w:p>
    <w:p w14:paraId="66122A70" w14:textId="77777777" w:rsidR="00BD5AF1" w:rsidRPr="00DB19A7" w:rsidRDefault="00BD5AF1" w:rsidP="00BD5AF1">
      <w:pPr>
        <w:ind w:left="567" w:firstLine="0"/>
        <w:rPr>
          <w:szCs w:val="28"/>
          <w:lang w:val="uk-UA"/>
        </w:rPr>
      </w:pPr>
    </w:p>
    <w:p w14:paraId="61F2EDF7" w14:textId="77777777" w:rsidR="00BD5AF1" w:rsidRPr="00DB19A7" w:rsidRDefault="00BD5AF1" w:rsidP="00BD5AF1">
      <w:pPr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br w:type="page"/>
      </w:r>
      <w:r w:rsidRPr="00DB19A7">
        <w:rPr>
          <w:szCs w:val="28"/>
          <w:lang w:val="uk-UA"/>
        </w:rPr>
        <w:lastRenderedPageBreak/>
        <w:t xml:space="preserve"> </w:t>
      </w:r>
    </w:p>
    <w:p w14:paraId="3FA0106C" w14:textId="5B082BD8" w:rsidR="00BD5AF1" w:rsidRPr="00DB19A7" w:rsidRDefault="00BD5AF1" w:rsidP="00BD5AF1">
      <w:pPr>
        <w:jc w:val="center"/>
        <w:rPr>
          <w:szCs w:val="28"/>
          <w:lang w:val="uk-UA"/>
        </w:rPr>
      </w:pPr>
      <w:r w:rsidRPr="00DB19A7">
        <w:rPr>
          <w:szCs w:val="28"/>
          <w:lang w:val="uk-UA"/>
        </w:rPr>
        <w:t xml:space="preserve">ЛАБОРАТОРНА РОБОТА № </w:t>
      </w:r>
      <w:r w:rsidR="00A76E14" w:rsidRPr="00DB19A7">
        <w:rPr>
          <w:szCs w:val="28"/>
          <w:lang w:val="uk-UA"/>
        </w:rPr>
        <w:t>6</w:t>
      </w:r>
    </w:p>
    <w:p w14:paraId="6317644A" w14:textId="77777777" w:rsidR="00A76E14" w:rsidRPr="00DB19A7" w:rsidRDefault="00BD5AF1" w:rsidP="0012651E">
      <w:pPr>
        <w:pStyle w:val="aa"/>
        <w:rPr>
          <w:lang w:val="uk-UA"/>
        </w:rPr>
      </w:pPr>
      <w:r w:rsidRPr="00DB19A7">
        <w:rPr>
          <w:lang w:val="uk-UA"/>
        </w:rPr>
        <w:t xml:space="preserve">Тема: </w:t>
      </w:r>
      <w:r w:rsidR="00A76E14" w:rsidRPr="00DB19A7">
        <w:rPr>
          <w:lang w:val="uk-UA"/>
        </w:rPr>
        <w:t>Складання та налагодження програм з використанням регулярних циклів.</w:t>
      </w:r>
    </w:p>
    <w:p w14:paraId="6CB3251C" w14:textId="77777777" w:rsidR="00A76E14" w:rsidRPr="00DB19A7" w:rsidRDefault="00BD5AF1" w:rsidP="00A76E14">
      <w:pPr>
        <w:pStyle w:val="aa"/>
        <w:rPr>
          <w:szCs w:val="28"/>
          <w:lang w:val="uk-UA"/>
        </w:rPr>
      </w:pPr>
      <w:r w:rsidRPr="00DB19A7">
        <w:rPr>
          <w:lang w:val="uk-UA"/>
        </w:rPr>
        <w:t xml:space="preserve">Мета: </w:t>
      </w:r>
      <w:r w:rsidR="00A76E14" w:rsidRPr="00DB19A7">
        <w:rPr>
          <w:szCs w:val="28"/>
          <w:lang w:val="uk-UA"/>
        </w:rPr>
        <w:t>Придбати практичні навички при складанні та налагодженні циклічних програм з використанням оператора циклу for.</w:t>
      </w:r>
    </w:p>
    <w:p w14:paraId="5AF0610B" w14:textId="33972D6F" w:rsidR="0012651E" w:rsidRPr="00DB19A7" w:rsidRDefault="008F4FB3" w:rsidP="00A76E14">
      <w:pPr>
        <w:pStyle w:val="a"/>
        <w:rPr>
          <w:lang w:val="uk-UA"/>
        </w:rPr>
      </w:pPr>
      <w:r w:rsidRPr="00DB19A7">
        <w:rPr>
          <w:lang w:val="uk-UA"/>
        </w:rPr>
        <w:t>Блок схема (Рисунок 1)</w:t>
      </w:r>
    </w:p>
    <w:p w14:paraId="376AE75E" w14:textId="747E838F" w:rsidR="008F4FB3" w:rsidRPr="00DB19A7" w:rsidRDefault="008F4FB3" w:rsidP="008F4FB3">
      <w:pPr>
        <w:pStyle w:val="ab"/>
        <w:rPr>
          <w:lang w:val="uk-UA"/>
        </w:rPr>
      </w:pPr>
      <w:r w:rsidRPr="00DB19A7">
        <w:rPr>
          <w:noProof/>
          <w:lang w:val="uk-UA"/>
        </w:rPr>
        <w:drawing>
          <wp:inline distT="0" distB="0" distL="0" distR="0" wp14:anchorId="6247C60B" wp14:editId="25A2482A">
            <wp:extent cx="6244830" cy="60579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14" cy="60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C4FE" w14:textId="324CD52E" w:rsidR="008F4FB3" w:rsidRPr="00DB19A7" w:rsidRDefault="008F4FB3" w:rsidP="008F4FB3">
      <w:pPr>
        <w:pStyle w:val="ab"/>
        <w:rPr>
          <w:lang w:val="uk-UA"/>
        </w:rPr>
      </w:pPr>
      <w:r w:rsidRPr="00DB19A7">
        <w:rPr>
          <w:lang w:val="uk-UA"/>
        </w:rPr>
        <w:t>Рисунок 1</w:t>
      </w:r>
    </w:p>
    <w:p w14:paraId="489B0DCB" w14:textId="37A512EC" w:rsidR="008F4FB3" w:rsidRPr="00DB19A7" w:rsidRDefault="00891D92" w:rsidP="008F4FB3">
      <w:pPr>
        <w:pStyle w:val="a"/>
        <w:rPr>
          <w:lang w:val="uk-UA"/>
        </w:rPr>
      </w:pPr>
      <w:r w:rsidRPr="00DB19A7">
        <w:rPr>
          <w:lang w:val="uk-UA"/>
        </w:rPr>
        <w:lastRenderedPageBreak/>
        <w:t>Постановка задачі</w:t>
      </w:r>
      <w:r w:rsidR="008F4FB3" w:rsidRPr="00DB19A7">
        <w:rPr>
          <w:lang w:val="uk-UA"/>
        </w:rPr>
        <w:t>:</w:t>
      </w:r>
    </w:p>
    <w:p w14:paraId="655FE7BC" w14:textId="77777777" w:rsidR="00DB19A7" w:rsidRPr="00DB19A7" w:rsidRDefault="00DB19A7" w:rsidP="00DB19A7">
      <w:pPr>
        <w:rPr>
          <w:lang w:val="uk-UA"/>
        </w:rPr>
      </w:pPr>
      <w:r w:rsidRPr="00DB19A7">
        <w:rPr>
          <w:lang w:val="uk-UA"/>
        </w:rPr>
        <w:t>Використовуючи оператор циклу for скласти програму рішення задачі згідно Вашого варіанта. Програма повинна задовольняти наступним вимогам:</w:t>
      </w:r>
    </w:p>
    <w:p w14:paraId="2B4A05D1" w14:textId="77777777" w:rsidR="00DB19A7" w:rsidRPr="00DB19A7" w:rsidRDefault="00DB19A7" w:rsidP="00DB19A7">
      <w:pPr>
        <w:pStyle w:val="a0"/>
        <w:rPr>
          <w:lang w:val="uk-UA"/>
        </w:rPr>
      </w:pPr>
      <w:r w:rsidRPr="00DB19A7">
        <w:rPr>
          <w:lang w:val="uk-UA"/>
        </w:rPr>
        <w:t>для зберігання введеного числа використовувати просту змінну відповідного типу;</w:t>
      </w:r>
    </w:p>
    <w:p w14:paraId="51CDF9B1" w14:textId="77777777" w:rsidR="00DB19A7" w:rsidRPr="00DB19A7" w:rsidRDefault="00DB19A7" w:rsidP="00DB19A7">
      <w:pPr>
        <w:pStyle w:val="a0"/>
        <w:rPr>
          <w:lang w:val="uk-UA"/>
        </w:rPr>
      </w:pPr>
      <w:r w:rsidRPr="00DB19A7">
        <w:rPr>
          <w:lang w:val="uk-UA"/>
        </w:rPr>
        <w:t>враховувати, що користувач може не ввести жодного шуканого числа. В цьому випадку необхідно вивести відповідне повідомлення;</w:t>
      </w:r>
    </w:p>
    <w:p w14:paraId="65F0E22D" w14:textId="77777777" w:rsidR="00DB19A7" w:rsidRPr="00DB19A7" w:rsidRDefault="00DB19A7" w:rsidP="00DB19A7">
      <w:pPr>
        <w:pStyle w:val="a0"/>
        <w:rPr>
          <w:lang w:val="uk-UA"/>
        </w:rPr>
      </w:pPr>
      <w:r w:rsidRPr="00DB19A7"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1ADE2137" w14:textId="23798A33" w:rsidR="008F4FB3" w:rsidRPr="00DB19A7" w:rsidRDefault="008F4FB3" w:rsidP="008F4FB3">
      <w:pPr>
        <w:pStyle w:val="a"/>
        <w:rPr>
          <w:lang w:val="uk-UA"/>
        </w:rPr>
      </w:pPr>
      <w:r w:rsidRPr="00DB19A7">
        <w:rPr>
          <w:lang w:val="uk-UA"/>
        </w:rPr>
        <w:t>Виконання програми</w:t>
      </w:r>
      <w:r w:rsidR="002D7D42" w:rsidRPr="00DB19A7">
        <w:rPr>
          <w:lang w:val="uk-UA"/>
        </w:rPr>
        <w:t xml:space="preserve"> (Рисунок 2)</w:t>
      </w:r>
    </w:p>
    <w:p w14:paraId="05E445FF" w14:textId="252D2BDE" w:rsidR="008F4FB3" w:rsidRPr="00DB19A7" w:rsidRDefault="008F4FB3" w:rsidP="008F4FB3">
      <w:pPr>
        <w:pStyle w:val="ab"/>
        <w:rPr>
          <w:lang w:val="uk-UA"/>
        </w:rPr>
      </w:pPr>
      <w:r w:rsidRPr="00DB19A7">
        <w:rPr>
          <w:noProof/>
          <w:lang w:val="uk-UA"/>
        </w:rPr>
        <w:drawing>
          <wp:inline distT="0" distB="0" distL="0" distR="0" wp14:anchorId="56E8D6EC" wp14:editId="271DECDB">
            <wp:extent cx="6077871" cy="34518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77" cy="34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61C" w14:textId="663D50B5" w:rsidR="008F4FB3" w:rsidRPr="00DB19A7" w:rsidRDefault="002D7D42" w:rsidP="008F4FB3">
      <w:pPr>
        <w:pStyle w:val="ab"/>
        <w:rPr>
          <w:lang w:val="uk-UA"/>
        </w:rPr>
      </w:pPr>
      <w:r w:rsidRPr="00DB19A7">
        <w:rPr>
          <w:lang w:val="uk-UA"/>
        </w:rPr>
        <w:t>Рисунок 2</w:t>
      </w:r>
    </w:p>
    <w:p w14:paraId="3A7E3001" w14:textId="160461F8" w:rsidR="009A46AE" w:rsidRPr="00DB19A7" w:rsidRDefault="009A46AE" w:rsidP="009A46AE">
      <w:pPr>
        <w:rPr>
          <w:color w:val="2F5496" w:themeColor="accent5" w:themeShade="BF"/>
          <w:lang w:val="uk-UA"/>
        </w:rPr>
      </w:pPr>
      <w:r w:rsidRPr="00DB19A7">
        <w:rPr>
          <w:lang w:val="uk-UA"/>
        </w:rPr>
        <w:br w:type="page"/>
      </w:r>
    </w:p>
    <w:p w14:paraId="22C375E9" w14:textId="412F2522" w:rsidR="002D7D42" w:rsidRPr="00DB19A7" w:rsidRDefault="002D7D42" w:rsidP="002D7D42">
      <w:pPr>
        <w:pStyle w:val="a"/>
        <w:rPr>
          <w:lang w:val="uk-UA"/>
        </w:rPr>
      </w:pPr>
      <w:r w:rsidRPr="00DB19A7">
        <w:rPr>
          <w:lang w:val="uk-UA"/>
        </w:rPr>
        <w:lastRenderedPageBreak/>
        <w:t>Код програми:</w:t>
      </w:r>
    </w:p>
    <w:p w14:paraId="3DCB1054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#include &lt;iostream&gt;</w:t>
      </w:r>
    </w:p>
    <w:p w14:paraId="323E4AD9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#include &lt;cmath&gt; // Математична бібліотека</w:t>
      </w:r>
    </w:p>
    <w:p w14:paraId="1ACA22A1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#include &lt;windows.h&gt; //Для установки кодировки</w:t>
      </w:r>
    </w:p>
    <w:p w14:paraId="579F2C04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#include &lt;cstdlib&gt; //Бібліотека для перетворення типів змінних</w:t>
      </w:r>
    </w:p>
    <w:p w14:paraId="106871C5" w14:textId="77777777" w:rsidR="00DB19A7" w:rsidRPr="00DB19A7" w:rsidRDefault="00DB19A7" w:rsidP="00DB19A7">
      <w:pPr>
        <w:pStyle w:val="af3"/>
        <w:rPr>
          <w:lang w:val="uk-UA"/>
        </w:rPr>
      </w:pPr>
    </w:p>
    <w:p w14:paraId="11E13DA7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using namespace std;</w:t>
      </w:r>
    </w:p>
    <w:p w14:paraId="0906F428" w14:textId="77777777" w:rsidR="00DB19A7" w:rsidRPr="00DB19A7" w:rsidRDefault="00DB19A7" w:rsidP="00DB19A7">
      <w:pPr>
        <w:pStyle w:val="af3"/>
        <w:rPr>
          <w:lang w:val="uk-UA"/>
        </w:rPr>
      </w:pPr>
    </w:p>
    <w:p w14:paraId="6AD156C1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int main(){</w:t>
      </w:r>
    </w:p>
    <w:p w14:paraId="7BFA1B1A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SetConsoleCP(65001); //встановлюємо кодування</w:t>
      </w:r>
    </w:p>
    <w:p w14:paraId="44EEB15A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SetConsoleOutputCP(65001); //встановлюємо кодування</w:t>
      </w:r>
    </w:p>
    <w:p w14:paraId="14169BBF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</w:t>
      </w:r>
    </w:p>
    <w:p w14:paraId="42619DE4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char number[12]; //Змінна для введеного числа</w:t>
      </w:r>
    </w:p>
    <w:p w14:paraId="35F313D0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int result = 0; //Змінна для результату обчислень</w:t>
      </w:r>
    </w:p>
    <w:p w14:paraId="494BE030" w14:textId="77777777" w:rsidR="00DB19A7" w:rsidRPr="00DB19A7" w:rsidRDefault="00DB19A7" w:rsidP="00DB19A7">
      <w:pPr>
        <w:pStyle w:val="af3"/>
        <w:rPr>
          <w:lang w:val="uk-UA"/>
        </w:rPr>
      </w:pPr>
    </w:p>
    <w:p w14:paraId="7EE4722B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cout &lt;&lt; "Введіть 10 дійсних чисел\n";</w:t>
      </w:r>
    </w:p>
    <w:p w14:paraId="1CFCC892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for (int i = 0; i &lt; 10; i++) { //виконувати цикл, поки істинна умова (10 разів)</w:t>
      </w:r>
    </w:p>
    <w:p w14:paraId="28A740B6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cout &lt;&lt; "Введіть число: ";</w:t>
      </w:r>
    </w:p>
    <w:p w14:paraId="336A5E62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cin &gt;&gt; number;</w:t>
      </w:r>
    </w:p>
    <w:p w14:paraId="12B3AE65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if (atoi(number) == NULL){ //Перевірка на тип введених данних</w:t>
      </w:r>
    </w:p>
    <w:p w14:paraId="12361589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if(atoi(number) != 0){</w:t>
      </w:r>
    </w:p>
    <w:p w14:paraId="3FE4EF21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    cout &lt;&lt; "[!] Заборонено вводити рядок замість цифр! \n";</w:t>
      </w:r>
    </w:p>
    <w:p w14:paraId="4CB68DF8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    break;</w:t>
      </w:r>
    </w:p>
    <w:p w14:paraId="127139CA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}</w:t>
      </w:r>
    </w:p>
    <w:p w14:paraId="1CC2B3EE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}else{</w:t>
      </w:r>
    </w:p>
    <w:p w14:paraId="747D781E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if(atoi(number) &lt; 0){//Додати до змінної, якщо введені данні від'ємні</w:t>
      </w:r>
    </w:p>
    <w:p w14:paraId="0C75FBC1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    result = result + atoi(number);</w:t>
      </w:r>
    </w:p>
    <w:p w14:paraId="2547E179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    }</w:t>
      </w:r>
    </w:p>
    <w:p w14:paraId="51A1A7F0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    }</w:t>
      </w:r>
    </w:p>
    <w:p w14:paraId="41B478E1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}</w:t>
      </w:r>
    </w:p>
    <w:p w14:paraId="438E2FA6" w14:textId="77777777" w:rsidR="00DB19A7" w:rsidRPr="00DB19A7" w:rsidRDefault="00DB19A7" w:rsidP="00DB19A7">
      <w:pPr>
        <w:pStyle w:val="af3"/>
        <w:rPr>
          <w:lang w:val="uk-UA"/>
        </w:rPr>
      </w:pPr>
    </w:p>
    <w:p w14:paraId="40C6B9F6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cout &lt;&lt; "Сумма від'ємних чисел: " &lt;&lt; result &lt;&lt; endl;</w:t>
      </w:r>
    </w:p>
    <w:p w14:paraId="22D8F739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</w:t>
      </w:r>
    </w:p>
    <w:p w14:paraId="78910BE9" w14:textId="77777777" w:rsidR="00DB19A7" w:rsidRP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 xml:space="preserve">    return 0;</w:t>
      </w:r>
    </w:p>
    <w:p w14:paraId="61A6EA04" w14:textId="77777777" w:rsidR="00DB19A7" w:rsidRDefault="00DB19A7" w:rsidP="00DB19A7">
      <w:pPr>
        <w:pStyle w:val="af3"/>
        <w:rPr>
          <w:lang w:val="uk-UA"/>
        </w:rPr>
      </w:pPr>
      <w:r w:rsidRPr="00DB19A7">
        <w:rPr>
          <w:lang w:val="uk-UA"/>
        </w:rPr>
        <w:t>}</w:t>
      </w:r>
    </w:p>
    <w:p w14:paraId="2884F25D" w14:textId="3ABEE59C" w:rsidR="002D7D42" w:rsidRPr="00DB19A7" w:rsidRDefault="002D7D42" w:rsidP="00DB19A7">
      <w:pPr>
        <w:pStyle w:val="aa"/>
        <w:rPr>
          <w:lang w:val="uk-UA"/>
        </w:rPr>
      </w:pPr>
      <w:r w:rsidRPr="00DB19A7">
        <w:rPr>
          <w:lang w:val="uk-UA"/>
        </w:rPr>
        <w:t xml:space="preserve">Висновок: </w:t>
      </w:r>
      <w:r w:rsidR="009A049E" w:rsidRPr="00DB19A7">
        <w:rPr>
          <w:lang w:val="uk-UA"/>
        </w:rPr>
        <w:t xml:space="preserve">Я навчився </w:t>
      </w:r>
      <w:r w:rsidR="00DB19A7">
        <w:rPr>
          <w:lang w:val="uk-UA"/>
        </w:rPr>
        <w:t>с</w:t>
      </w:r>
      <w:r w:rsidR="009A46AE" w:rsidRPr="00DB19A7">
        <w:rPr>
          <w:lang w:val="uk-UA"/>
        </w:rPr>
        <w:t xml:space="preserve">кладати та налагоджувати програми з використанням </w:t>
      </w:r>
      <w:r w:rsidR="00DB19A7">
        <w:rPr>
          <w:lang w:val="uk-UA"/>
        </w:rPr>
        <w:t>регулярних</w:t>
      </w:r>
      <w:r w:rsidR="009A46AE" w:rsidRPr="00DB19A7">
        <w:rPr>
          <w:lang w:val="uk-UA"/>
        </w:rPr>
        <w:t xml:space="preserve"> циклів</w:t>
      </w:r>
    </w:p>
    <w:sectPr w:rsidR="002D7D42" w:rsidRPr="00DB19A7" w:rsidSect="00DF6B87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1760" w14:textId="77777777" w:rsidR="00E90FF1" w:rsidRDefault="00E90FF1" w:rsidP="00C25072">
      <w:pPr>
        <w:spacing w:line="240" w:lineRule="auto"/>
      </w:pPr>
      <w:r>
        <w:separator/>
      </w:r>
    </w:p>
  </w:endnote>
  <w:endnote w:type="continuationSeparator" w:id="0">
    <w:p w14:paraId="0CFD160D" w14:textId="77777777" w:rsidR="00E90FF1" w:rsidRDefault="00E90FF1" w:rsidP="00C2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F8D9" w14:textId="13B76C57" w:rsidR="007E65E2" w:rsidRPr="00DB19A7" w:rsidRDefault="009E2982" w:rsidP="00DF6B87">
    <w:pPr>
      <w:pStyle w:val="a8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</w:t>
    </w:r>
    <w:r w:rsidR="00DB19A7">
      <w:rPr>
        <w:sz w:val="28"/>
        <w:szCs w:val="20"/>
        <w:lang w:val="uk-UA"/>
      </w:rPr>
      <w:t>1</w:t>
    </w:r>
    <w:r>
      <w:rPr>
        <w:sz w:val="28"/>
        <w:szCs w:val="20"/>
        <w:lang w:val="uk-UA"/>
      </w:rPr>
      <w:t>.ПР-0</w:t>
    </w:r>
    <w:r w:rsidR="00DB19A7">
      <w:rPr>
        <w:sz w:val="28"/>
        <w:szCs w:val="20"/>
        <w:lang w:val="uk-UA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6FFA" w14:textId="77777777" w:rsidR="00E90FF1" w:rsidRDefault="00E90FF1" w:rsidP="00C25072">
      <w:pPr>
        <w:spacing w:line="240" w:lineRule="auto"/>
      </w:pPr>
      <w:r>
        <w:separator/>
      </w:r>
    </w:p>
  </w:footnote>
  <w:footnote w:type="continuationSeparator" w:id="0">
    <w:p w14:paraId="1BED4540" w14:textId="77777777" w:rsidR="00E90FF1" w:rsidRDefault="00E90FF1" w:rsidP="00C2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49DE" w14:textId="1D96EFAB" w:rsidR="007E65E2" w:rsidRPr="00982FCC" w:rsidRDefault="008B6729" w:rsidP="00B94230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76FAD432" wp14:editId="4895E799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10186670"/>
                        <a:chOff x="1108" y="398"/>
                        <a:chExt cx="10352" cy="16042"/>
                      </a:xfrm>
                    </wpg:grpSpPr>
                    <wpg:grpSp>
                      <wpg:cNvPr id="3" name="Group 182"/>
                      <wpg:cNvGrpSpPr>
                        <a:grpSpLocks/>
                      </wpg:cNvGrpSpPr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81"/>
                        <wpg:cNvGrpSpPr>
                          <a:grpSpLocks/>
                        </wpg:cNvGrpSpPr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108" y="15583"/>
                              <a:ext cx="10352" cy="857"/>
                              <a:chOff x="1108" y="15583"/>
                              <a:chExt cx="10352" cy="857"/>
                            </a:xfrm>
                          </wpg:grpSpPr>
                          <wps:wsp>
                            <wps:cNvPr id="9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9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6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0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8" y="15583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6"/>
                      <wpg:cNvGrpSpPr>
                        <a:grpSpLocks/>
                      </wpg:cNvGrpSpPr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79E7" w14:textId="77777777" w:rsidR="00694E0A" w:rsidRPr="00DF6B87" w:rsidRDefault="00694E0A" w:rsidP="002B1B83">
                              <w:pPr>
                                <w:pStyle w:val="a8"/>
                                <w:rPr>
                                  <w:lang w:val="uk-UA"/>
                                </w:rPr>
                              </w:pPr>
                              <w:r w:rsidRPr="00DF6B87">
                                <w:rPr>
                                  <w:lang w:val="uk-UA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173"/>
                        <wpg:cNvGrpSpPr>
                          <a:grpSpLocks/>
                        </wpg:cNvGrpSpPr>
                        <wpg:grpSpPr bwMode="auto">
                          <a:xfrm>
                            <a:off x="1113" y="16199"/>
                            <a:ext cx="3681" cy="229"/>
                            <a:chOff x="1113" y="16183"/>
                            <a:chExt cx="3681" cy="229"/>
                          </a:xfrm>
                        </wpg:grpSpPr>
                        <wps:wsp>
                          <wps:cNvPr id="2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50C7" w14:textId="77777777" w:rsidR="00694E0A" w:rsidRPr="00694E0A" w:rsidRDefault="00694E0A" w:rsidP="002B1B83">
                                <w:pPr>
                                  <w:pStyle w:val="a8"/>
                                  <w:rPr>
                                    <w:lang w:val="uk-UA"/>
                                  </w:rPr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71F26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8D7C8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2FC50" w14:textId="77777777" w:rsidR="00694E0A" w:rsidRPr="00422E4C" w:rsidRDefault="00694E0A" w:rsidP="00422E4C">
                                <w:pPr>
                                  <w:pStyle w:val="a8"/>
                                </w:pPr>
                                <w:r w:rsidRPr="00422E4C">
                                  <w:rPr>
                                    <w:rStyle w:val="a9"/>
                                  </w:rPr>
                                  <w:t>Ізм</w:t>
                                </w:r>
                                <w:r w:rsidRPr="00422E4C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9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EB68B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7"/>
                        <wpg:cNvGrpSpPr>
                          <a:grpSpLocks/>
                        </wpg:cNvGrpSpPr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83978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BA787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CAA1C" w14:textId="39E2AB74" w:rsidR="00694E0A" w:rsidRPr="00D22652" w:rsidRDefault="000209A6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 w:rsidRPr="000209A6"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Гапон</w:t>
                                  </w:r>
                                  <w:r w:rsidRPr="000209A6">
                                    <w:rPr>
                                      <w:lang w:val="uk-UA"/>
                                    </w:rPr>
                                    <w:t>енко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6889A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513F6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EEACB" w14:textId="0143B483" w:rsidR="00694E0A" w:rsidRPr="00BD5AF1" w:rsidRDefault="00BD5AF1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Антіпов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AD432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">
              <v:group id="Group 182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151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181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3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" filled="f" strokeweight="1.5pt">
                    <v:textbox inset="0,0,0,0"/>
                  </v:rect>
                  <v:group id="Group 179" o:spid="_x0000_s1031" style="position:absolute;left:1108;top:15583;width:10352;height:857" coordorigin="1108,15583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37" o:spid="_x0000_s1032" style="position:absolute;visibility:visible;mso-wrap-style:square" from="2098,15583" to="209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8" o:spid="_x0000_s1033" style="position:absolute;visibility:visible;mso-wrap-style:square" from="3279,15583" to="328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9" o:spid="_x0000_s1034" style="position:absolute;visibility:visible;mso-wrap-style:square" from="1526,15583" to="1527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Line 140" o:spid="_x0000_s1035" style="position:absolute;visibility:visible;mso-wrap-style:square" from="4278,15583" to="427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1" o:spid="_x0000_s1036" style="position:absolute;visibility:visible;mso-wrap-style:square" from="4850,15583" to="48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4" o:spid="_x0000_s1037" style="position:absolute;visibility:visible;mso-wrap-style:square" from="1108,15583" to="1146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4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52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6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53" o:spid="_x0000_s1042" style="position:absolute;left:11017;top:15617;width:397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" filled="f" stroked="f" strokeweight="1.5pt">
                  <v:textbox inset="0,0,0,0">
                    <w:txbxContent>
                      <w:p w14:paraId="0FAB79E7" w14:textId="77777777" w:rsidR="00694E0A" w:rsidRPr="00DF6B87" w:rsidRDefault="00694E0A" w:rsidP="002B1B83">
                        <w:pPr>
                          <w:pStyle w:val="a8"/>
                          <w:rPr>
                            <w:lang w:val="uk-UA"/>
                          </w:rPr>
                        </w:pPr>
                        <w:r w:rsidRPr="00DF6B87">
                          <w:rPr>
                            <w:lang w:val="uk-UA"/>
                          </w:rPr>
                          <w:t>Арк</w:t>
                        </w:r>
                      </w:p>
                    </w:txbxContent>
                  </v:textbox>
                </v:rect>
                <v:group id="Group 173" o:spid="_x0000_s1043" style="position:absolute;left:1113;top:16199;width:3681;height:229" coordorigin="1113,16183" coordsize="36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47" o:spid="_x0000_s1044" style="position:absolute;left:1557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" filled="f" stroked="f" strokeweight="1.5pt">
                    <v:textbox inset="0,0,0,0">
                      <w:txbxContent>
                        <w:p w14:paraId="2FD050C7" w14:textId="77777777" w:rsidR="00694E0A" w:rsidRPr="00694E0A" w:rsidRDefault="00694E0A" w:rsidP="002B1B83">
                          <w:pPr>
                            <w:pStyle w:val="a8"/>
                            <w:rPr>
                              <w:lang w:val="uk-UA"/>
                            </w:rPr>
                          </w:pPr>
                          <w:r w:rsidRPr="00694E0A">
                            <w:rPr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8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v7xgAAANs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VxDNcv4QfI+T8AAAD//wMAUEsBAi0AFAAGAAgAAAAhANvh9svuAAAAhQEAABMAAAAAAAAA&#10;AAAAAAAAAAAAAFtDb250ZW50X1R5cGVzXS54bWxQSwECLQAUAAYACAAAACEAWvQsW78AAAAVAQAA&#10;CwAAAAAAAAAAAAAAAAAfAQAAX3JlbHMvLnJlbHNQSwECLQAUAAYACAAAACEAIQU7+8YAAADbAAAA&#10;DwAAAAAAAAAAAAAAAAAHAgAAZHJzL2Rvd25yZXYueG1sUEsFBgAAAAADAAMAtwAAAPoCAAAAAA==&#10;" filled="f" stroked="f" strokeweight="1.5pt">
                    <v:textbox inset="0,0,0,0">
                      <w:txbxContent>
                        <w:p w14:paraId="51271F26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№ докум.</w:t>
                          </w:r>
                        </w:p>
                      </w:txbxContent>
                    </v:textbox>
                  </v:rect>
                  <v:rect id="Rectangle 149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5gxgAAANsAAAAPAAAAZHJzL2Rvd25yZXYueG1sRI9Ba8JA&#10;FITvBf/D8gRvdWOE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TkmeYMYAAADbAAAA&#10;DwAAAAAAAAAAAAAAAAAHAgAAZHJzL2Rvd25yZXYueG1sUEsFBgAAAAADAAMAtwAAAPoCAAAAAA==&#10;" filled="f" stroked="f" strokeweight="1.5pt">
                    <v:textbox inset="0,0,0,0">
                      <w:txbxContent>
                        <w:p w14:paraId="6CF8D7C8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50" o:spid="_x0000_s1047" style="position:absolute;left:1113;top:16183;width:3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14:paraId="08B2FC50" w14:textId="77777777" w:rsidR="00694E0A" w:rsidRPr="00422E4C" w:rsidRDefault="00694E0A" w:rsidP="00422E4C">
                          <w:pPr>
                            <w:pStyle w:val="a8"/>
                          </w:pPr>
                          <w:r w:rsidRPr="00422E4C">
                            <w:rPr>
                              <w:rStyle w:val="a9"/>
                            </w:rPr>
                            <w:t>Ізм</w:t>
                          </w:r>
                          <w:r w:rsidRPr="00422E4C">
                            <w:t>.</w:t>
                          </w:r>
                        </w:p>
                      </w:txbxContent>
                    </v:textbox>
                  </v:rect>
                  <v:rect id="Rectangle 155" o:spid="_x0000_s1048" style="position:absolute;left:4335;top:16183;width:4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OPxgAAANsAAAAPAAAAZHJzL2Rvd25yZXYueG1sRI9Ba8JA&#10;FITvBf/D8gRvdWPA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ruyjj8YAAADbAAAA&#10;DwAAAAAAAAAAAAAAAAAHAgAAZHJzL2Rvd25yZXYueG1sUEsFBgAAAAADAAMAtwAAAPoCAAAAAA==&#10;" filled="f" stroked="f" strokeweight="1.5pt">
                    <v:textbox inset="0,0,0,0">
                      <w:txbxContent>
                        <w:p w14:paraId="18DEB68B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Дата</w:t>
                          </w:r>
                        </w:p>
                      </w:txbxContent>
                    </v:textbox>
                  </v:rect>
                </v:group>
                <v:group id="Group 177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76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4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D183978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55BBA787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8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38CAA1C" w14:textId="39E2AB74" w:rsidR="00694E0A" w:rsidRPr="00D22652" w:rsidRDefault="000209A6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 w:rsidRPr="000209A6">
                              <w:rPr>
                                <w:lang w:val="uk-UA"/>
                              </w:rPr>
                              <w:t xml:space="preserve">М.М </w:t>
                            </w:r>
                            <w:r>
                              <w:rPr>
                                <w:lang w:val="uk-UA"/>
                              </w:rPr>
                              <w:t>Гапон</w:t>
                            </w:r>
                            <w:r w:rsidRPr="000209A6">
                              <w:rPr>
                                <w:lang w:val="uk-UA"/>
                              </w:rPr>
                              <w:t>енко</w:t>
                            </w:r>
                          </w:p>
                        </w:txbxContent>
                      </v:textbox>
                    </v:shape>
                  </v:group>
                  <v:group id="Group 175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163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3FC6889A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5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6B513F6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7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601EEACB" w14:textId="0143B483" w:rsidR="00694E0A" w:rsidRPr="00BD5AF1" w:rsidRDefault="00BD5AF1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Антіпов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083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4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B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29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686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2D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2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34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A1969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FFFFFF89"/>
    <w:multiLevelType w:val="singleLevel"/>
    <w:tmpl w:val="11483678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27117"/>
    <w:multiLevelType w:val="hybridMultilevel"/>
    <w:tmpl w:val="DBF606BE"/>
    <w:lvl w:ilvl="0" w:tplc="BE900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C0A16"/>
    <w:multiLevelType w:val="multilevel"/>
    <w:tmpl w:val="557CD704"/>
    <w:styleLink w:val="a1"/>
    <w:lvl w:ilvl="0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D354CF"/>
    <w:multiLevelType w:val="hybridMultilevel"/>
    <w:tmpl w:val="FF109F38"/>
    <w:lvl w:ilvl="0" w:tplc="6CDED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F64C3"/>
    <w:multiLevelType w:val="hybridMultilevel"/>
    <w:tmpl w:val="B35EA866"/>
    <w:lvl w:ilvl="0" w:tplc="82521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2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D97D54"/>
    <w:multiLevelType w:val="hybridMultilevel"/>
    <w:tmpl w:val="C78E06B0"/>
    <w:lvl w:ilvl="0" w:tplc="65EC8C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C7EEE"/>
    <w:multiLevelType w:val="hybridMultilevel"/>
    <w:tmpl w:val="0332ED86"/>
    <w:lvl w:ilvl="0" w:tplc="C650A3B6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 w15:restartNumberingAfterBreak="0">
    <w:nsid w:val="41261C1D"/>
    <w:multiLevelType w:val="hybridMultilevel"/>
    <w:tmpl w:val="091E419E"/>
    <w:lvl w:ilvl="0" w:tplc="9E1287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40B00"/>
    <w:multiLevelType w:val="hybridMultilevel"/>
    <w:tmpl w:val="540849B4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1E47A5"/>
    <w:multiLevelType w:val="hybridMultilevel"/>
    <w:tmpl w:val="437C712E"/>
    <w:lvl w:ilvl="0" w:tplc="B3F2BF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1F665D4"/>
    <w:multiLevelType w:val="hybridMultilevel"/>
    <w:tmpl w:val="F6000CE6"/>
    <w:lvl w:ilvl="0" w:tplc="F35EE73E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2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9"/>
    <w:rsid w:val="00005255"/>
    <w:rsid w:val="0000562D"/>
    <w:rsid w:val="000064CA"/>
    <w:rsid w:val="0001377F"/>
    <w:rsid w:val="0001785E"/>
    <w:rsid w:val="000209A6"/>
    <w:rsid w:val="00035C79"/>
    <w:rsid w:val="00051987"/>
    <w:rsid w:val="0007234C"/>
    <w:rsid w:val="00077F4B"/>
    <w:rsid w:val="00084543"/>
    <w:rsid w:val="000857E4"/>
    <w:rsid w:val="00085BC1"/>
    <w:rsid w:val="00091F9A"/>
    <w:rsid w:val="00093F8A"/>
    <w:rsid w:val="00096B0A"/>
    <w:rsid w:val="000A45A3"/>
    <w:rsid w:val="000D50AC"/>
    <w:rsid w:val="000F1C12"/>
    <w:rsid w:val="00107E52"/>
    <w:rsid w:val="0012651E"/>
    <w:rsid w:val="00172BC1"/>
    <w:rsid w:val="00185197"/>
    <w:rsid w:val="001868A7"/>
    <w:rsid w:val="001929CF"/>
    <w:rsid w:val="00195AEF"/>
    <w:rsid w:val="001A50CC"/>
    <w:rsid w:val="001A58A6"/>
    <w:rsid w:val="001B3CE0"/>
    <w:rsid w:val="001C003D"/>
    <w:rsid w:val="001D01D1"/>
    <w:rsid w:val="001D4052"/>
    <w:rsid w:val="001D764A"/>
    <w:rsid w:val="001F7F88"/>
    <w:rsid w:val="00201451"/>
    <w:rsid w:val="00205CE3"/>
    <w:rsid w:val="00207233"/>
    <w:rsid w:val="00211389"/>
    <w:rsid w:val="00226455"/>
    <w:rsid w:val="002268E4"/>
    <w:rsid w:val="00244855"/>
    <w:rsid w:val="002570A6"/>
    <w:rsid w:val="00257E4D"/>
    <w:rsid w:val="00261ABB"/>
    <w:rsid w:val="00295B3B"/>
    <w:rsid w:val="002A0EB4"/>
    <w:rsid w:val="002A4ED1"/>
    <w:rsid w:val="002B1B83"/>
    <w:rsid w:val="002C12A6"/>
    <w:rsid w:val="002D7D42"/>
    <w:rsid w:val="002E46CD"/>
    <w:rsid w:val="003013B1"/>
    <w:rsid w:val="00316B82"/>
    <w:rsid w:val="00321317"/>
    <w:rsid w:val="00330B37"/>
    <w:rsid w:val="0036039B"/>
    <w:rsid w:val="00362DF2"/>
    <w:rsid w:val="00374949"/>
    <w:rsid w:val="00383846"/>
    <w:rsid w:val="003A6D65"/>
    <w:rsid w:val="003D2E2A"/>
    <w:rsid w:val="003D45FA"/>
    <w:rsid w:val="004008F7"/>
    <w:rsid w:val="00414215"/>
    <w:rsid w:val="00422E4C"/>
    <w:rsid w:val="00423E27"/>
    <w:rsid w:val="00424AF8"/>
    <w:rsid w:val="0044119F"/>
    <w:rsid w:val="00456E69"/>
    <w:rsid w:val="0046457B"/>
    <w:rsid w:val="0046637A"/>
    <w:rsid w:val="00467092"/>
    <w:rsid w:val="00473BA3"/>
    <w:rsid w:val="00483375"/>
    <w:rsid w:val="0048622F"/>
    <w:rsid w:val="004868D8"/>
    <w:rsid w:val="00493309"/>
    <w:rsid w:val="00496FF0"/>
    <w:rsid w:val="004A4167"/>
    <w:rsid w:val="004A7562"/>
    <w:rsid w:val="004C1147"/>
    <w:rsid w:val="004C4A88"/>
    <w:rsid w:val="004C6740"/>
    <w:rsid w:val="004E188D"/>
    <w:rsid w:val="004F0A77"/>
    <w:rsid w:val="004F0D3E"/>
    <w:rsid w:val="00502334"/>
    <w:rsid w:val="005032A6"/>
    <w:rsid w:val="00506FC9"/>
    <w:rsid w:val="005074CE"/>
    <w:rsid w:val="005076D1"/>
    <w:rsid w:val="00507D1B"/>
    <w:rsid w:val="00511A89"/>
    <w:rsid w:val="00517910"/>
    <w:rsid w:val="005208DE"/>
    <w:rsid w:val="00522DB6"/>
    <w:rsid w:val="005249C5"/>
    <w:rsid w:val="00525992"/>
    <w:rsid w:val="005338D7"/>
    <w:rsid w:val="0054609C"/>
    <w:rsid w:val="0055017D"/>
    <w:rsid w:val="00557316"/>
    <w:rsid w:val="00566CA7"/>
    <w:rsid w:val="00574A1A"/>
    <w:rsid w:val="00576F08"/>
    <w:rsid w:val="00593A00"/>
    <w:rsid w:val="005954D0"/>
    <w:rsid w:val="005B281C"/>
    <w:rsid w:val="005B449B"/>
    <w:rsid w:val="005C2E9A"/>
    <w:rsid w:val="005D1427"/>
    <w:rsid w:val="005D5DE5"/>
    <w:rsid w:val="005F1DF9"/>
    <w:rsid w:val="005F4893"/>
    <w:rsid w:val="00606C5B"/>
    <w:rsid w:val="00613436"/>
    <w:rsid w:val="006228B0"/>
    <w:rsid w:val="006409FD"/>
    <w:rsid w:val="006840CD"/>
    <w:rsid w:val="00692DF9"/>
    <w:rsid w:val="0069312F"/>
    <w:rsid w:val="00694E0A"/>
    <w:rsid w:val="00696C91"/>
    <w:rsid w:val="006B69F6"/>
    <w:rsid w:val="006D6100"/>
    <w:rsid w:val="006E73E0"/>
    <w:rsid w:val="00702409"/>
    <w:rsid w:val="007040F2"/>
    <w:rsid w:val="0071140F"/>
    <w:rsid w:val="00744FE5"/>
    <w:rsid w:val="007475D7"/>
    <w:rsid w:val="007609D0"/>
    <w:rsid w:val="007619A9"/>
    <w:rsid w:val="00761A1E"/>
    <w:rsid w:val="00765722"/>
    <w:rsid w:val="00772234"/>
    <w:rsid w:val="00774362"/>
    <w:rsid w:val="00780D64"/>
    <w:rsid w:val="007845A1"/>
    <w:rsid w:val="00784DD7"/>
    <w:rsid w:val="007A6510"/>
    <w:rsid w:val="007C1A69"/>
    <w:rsid w:val="007C22FA"/>
    <w:rsid w:val="007D0396"/>
    <w:rsid w:val="007D29B0"/>
    <w:rsid w:val="007E4ACB"/>
    <w:rsid w:val="007E644C"/>
    <w:rsid w:val="007E65E2"/>
    <w:rsid w:val="007F7590"/>
    <w:rsid w:val="00827852"/>
    <w:rsid w:val="00834D49"/>
    <w:rsid w:val="00835B06"/>
    <w:rsid w:val="008447D3"/>
    <w:rsid w:val="008503A6"/>
    <w:rsid w:val="008635A2"/>
    <w:rsid w:val="00867904"/>
    <w:rsid w:val="00877730"/>
    <w:rsid w:val="00882B11"/>
    <w:rsid w:val="00891D92"/>
    <w:rsid w:val="00893C72"/>
    <w:rsid w:val="00893F6B"/>
    <w:rsid w:val="00897D25"/>
    <w:rsid w:val="008B1C19"/>
    <w:rsid w:val="008B6729"/>
    <w:rsid w:val="008B681A"/>
    <w:rsid w:val="008F4FB3"/>
    <w:rsid w:val="008F5277"/>
    <w:rsid w:val="0090669F"/>
    <w:rsid w:val="009275C2"/>
    <w:rsid w:val="00936267"/>
    <w:rsid w:val="00947EEF"/>
    <w:rsid w:val="00953A47"/>
    <w:rsid w:val="00955F22"/>
    <w:rsid w:val="00973615"/>
    <w:rsid w:val="00984AB9"/>
    <w:rsid w:val="00991846"/>
    <w:rsid w:val="00994056"/>
    <w:rsid w:val="009A049E"/>
    <w:rsid w:val="009A1F29"/>
    <w:rsid w:val="009A46AE"/>
    <w:rsid w:val="009B17E7"/>
    <w:rsid w:val="009C1844"/>
    <w:rsid w:val="009C7450"/>
    <w:rsid w:val="009C7774"/>
    <w:rsid w:val="009D66EA"/>
    <w:rsid w:val="009D72A1"/>
    <w:rsid w:val="009E2982"/>
    <w:rsid w:val="009F0BF7"/>
    <w:rsid w:val="009F3A44"/>
    <w:rsid w:val="00A0076A"/>
    <w:rsid w:val="00A041D6"/>
    <w:rsid w:val="00A15FD8"/>
    <w:rsid w:val="00A21DB3"/>
    <w:rsid w:val="00A23E49"/>
    <w:rsid w:val="00A275D1"/>
    <w:rsid w:val="00A34B1D"/>
    <w:rsid w:val="00A359FF"/>
    <w:rsid w:val="00A456A2"/>
    <w:rsid w:val="00A4648A"/>
    <w:rsid w:val="00A553FB"/>
    <w:rsid w:val="00A67ED6"/>
    <w:rsid w:val="00A756E5"/>
    <w:rsid w:val="00A76E14"/>
    <w:rsid w:val="00A864BE"/>
    <w:rsid w:val="00A96A2E"/>
    <w:rsid w:val="00AB7DB6"/>
    <w:rsid w:val="00AD078D"/>
    <w:rsid w:val="00AD6340"/>
    <w:rsid w:val="00AF0FDA"/>
    <w:rsid w:val="00B14D31"/>
    <w:rsid w:val="00B15A8D"/>
    <w:rsid w:val="00B21146"/>
    <w:rsid w:val="00B34F5E"/>
    <w:rsid w:val="00B34FA4"/>
    <w:rsid w:val="00B43411"/>
    <w:rsid w:val="00B869D8"/>
    <w:rsid w:val="00B93D50"/>
    <w:rsid w:val="00B94230"/>
    <w:rsid w:val="00BA1CAE"/>
    <w:rsid w:val="00BA2CC6"/>
    <w:rsid w:val="00BB06F9"/>
    <w:rsid w:val="00BB3ABE"/>
    <w:rsid w:val="00BB5254"/>
    <w:rsid w:val="00BC0C60"/>
    <w:rsid w:val="00BC3A40"/>
    <w:rsid w:val="00BD5AF1"/>
    <w:rsid w:val="00BD7216"/>
    <w:rsid w:val="00BD7CB9"/>
    <w:rsid w:val="00BF2F24"/>
    <w:rsid w:val="00BF4D8D"/>
    <w:rsid w:val="00C023A9"/>
    <w:rsid w:val="00C1004C"/>
    <w:rsid w:val="00C12DBD"/>
    <w:rsid w:val="00C25072"/>
    <w:rsid w:val="00C25998"/>
    <w:rsid w:val="00C33CA3"/>
    <w:rsid w:val="00C4364D"/>
    <w:rsid w:val="00C43BF2"/>
    <w:rsid w:val="00C5518D"/>
    <w:rsid w:val="00C5682B"/>
    <w:rsid w:val="00C71AC7"/>
    <w:rsid w:val="00C7423D"/>
    <w:rsid w:val="00C7554B"/>
    <w:rsid w:val="00C93ABB"/>
    <w:rsid w:val="00CA2106"/>
    <w:rsid w:val="00CB1928"/>
    <w:rsid w:val="00CD2B63"/>
    <w:rsid w:val="00CF0AC5"/>
    <w:rsid w:val="00CF4A00"/>
    <w:rsid w:val="00D00E26"/>
    <w:rsid w:val="00D048F5"/>
    <w:rsid w:val="00D07459"/>
    <w:rsid w:val="00D10215"/>
    <w:rsid w:val="00D1224B"/>
    <w:rsid w:val="00D15F78"/>
    <w:rsid w:val="00D166AE"/>
    <w:rsid w:val="00D21D6B"/>
    <w:rsid w:val="00D22652"/>
    <w:rsid w:val="00D345A2"/>
    <w:rsid w:val="00D47F30"/>
    <w:rsid w:val="00D51A34"/>
    <w:rsid w:val="00D52467"/>
    <w:rsid w:val="00D651E3"/>
    <w:rsid w:val="00D66A7D"/>
    <w:rsid w:val="00D80748"/>
    <w:rsid w:val="00D818C1"/>
    <w:rsid w:val="00DA2001"/>
    <w:rsid w:val="00DA745A"/>
    <w:rsid w:val="00DB19A7"/>
    <w:rsid w:val="00DB1E8B"/>
    <w:rsid w:val="00DD2E78"/>
    <w:rsid w:val="00DD78FE"/>
    <w:rsid w:val="00DE3FE6"/>
    <w:rsid w:val="00DF14C9"/>
    <w:rsid w:val="00DF417A"/>
    <w:rsid w:val="00DF6B87"/>
    <w:rsid w:val="00E05171"/>
    <w:rsid w:val="00E06CC4"/>
    <w:rsid w:val="00E35F0C"/>
    <w:rsid w:val="00E6264A"/>
    <w:rsid w:val="00E71B97"/>
    <w:rsid w:val="00E72066"/>
    <w:rsid w:val="00E90FF1"/>
    <w:rsid w:val="00EA4399"/>
    <w:rsid w:val="00EC0AFB"/>
    <w:rsid w:val="00EC5A44"/>
    <w:rsid w:val="00ED50BC"/>
    <w:rsid w:val="00ED726C"/>
    <w:rsid w:val="00F06850"/>
    <w:rsid w:val="00F503C9"/>
    <w:rsid w:val="00F51857"/>
    <w:rsid w:val="00F627E6"/>
    <w:rsid w:val="00F67091"/>
    <w:rsid w:val="00F72FC2"/>
    <w:rsid w:val="00F764E8"/>
    <w:rsid w:val="00F96FFC"/>
    <w:rsid w:val="00FA3D2D"/>
    <w:rsid w:val="00FB32B8"/>
    <w:rsid w:val="00FC73E7"/>
    <w:rsid w:val="00FD42A5"/>
    <w:rsid w:val="00FD6800"/>
    <w:rsid w:val="00FE209D"/>
    <w:rsid w:val="00FE474F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3D45"/>
  <w15:docId w15:val="{EF3A384B-0733-49A0-8AE2-93EE1D6B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90669F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rsid w:val="00BC0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rsid w:val="00096B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rsid w:val="00096B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rsid w:val="00DB1E8B"/>
    <w:pPr>
      <w:numPr>
        <w:numId w:val="4"/>
      </w:numPr>
      <w:ind w:left="0" w:firstLine="709"/>
      <w:contextualSpacing/>
    </w:pPr>
  </w:style>
  <w:style w:type="paragraph" w:styleId="a8">
    <w:name w:val="footer"/>
    <w:basedOn w:val="a2"/>
    <w:link w:val="a9"/>
    <w:uiPriority w:val="99"/>
    <w:rsid w:val="00422E4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9">
    <w:name w:val="Нижний колонтитул Знак"/>
    <w:basedOn w:val="a3"/>
    <w:link w:val="a8"/>
    <w:uiPriority w:val="99"/>
    <w:rsid w:val="00422E4C"/>
    <w:rPr>
      <w:rFonts w:ascii="Times New Roman" w:eastAsia="Calibri" w:hAnsi="Times New Roman" w:cs="Times New Roman"/>
      <w:sz w:val="20"/>
      <w:lang w:eastAsia="en-US"/>
    </w:rPr>
  </w:style>
  <w:style w:type="paragraph" w:styleId="a">
    <w:name w:val="List Number"/>
    <w:basedOn w:val="a2"/>
    <w:uiPriority w:val="99"/>
    <w:unhideWhenUsed/>
    <w:qFormat/>
    <w:rsid w:val="00DB1E8B"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a">
    <w:name w:val="Тема"/>
    <w:basedOn w:val="a6"/>
    <w:qFormat/>
    <w:rsid w:val="0007234C"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b">
    <w:name w:val="Рисунок"/>
    <w:basedOn w:val="a2"/>
    <w:qFormat/>
    <w:rsid w:val="00D66A7D"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1">
    <w:name w:val="Стиль нумерованный:"/>
    <w:basedOn w:val="a5"/>
    <w:rsid w:val="00CF0AC5"/>
    <w:pPr>
      <w:numPr>
        <w:numId w:val="16"/>
      </w:numPr>
    </w:pPr>
  </w:style>
  <w:style w:type="paragraph" w:styleId="ac">
    <w:name w:val="header"/>
    <w:basedOn w:val="a2"/>
    <w:link w:val="ad"/>
    <w:unhideWhenUsed/>
    <w:rsid w:val="00D226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3"/>
    <w:link w:val="ac"/>
    <w:rsid w:val="00D22652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C0C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2"/>
    <w:next w:val="a2"/>
    <w:autoRedefine/>
    <w:uiPriority w:val="39"/>
    <w:unhideWhenUsed/>
    <w:rsid w:val="00BC0C60"/>
    <w:pPr>
      <w:spacing w:after="100"/>
    </w:pPr>
  </w:style>
  <w:style w:type="paragraph" w:customStyle="1" w:styleId="ae">
    <w:name w:val="Заголовок практической работы"/>
    <w:basedOn w:val="a2"/>
    <w:link w:val="af"/>
    <w:qFormat/>
    <w:rsid w:val="00DB1E8B"/>
    <w:pPr>
      <w:spacing w:after="360"/>
      <w:jc w:val="center"/>
    </w:pPr>
    <w:rPr>
      <w:caps/>
      <w:color w:val="002060"/>
      <w:szCs w:val="28"/>
    </w:rPr>
  </w:style>
  <w:style w:type="character" w:customStyle="1" w:styleId="af">
    <w:name w:val="Заголовок практической работы Знак"/>
    <w:basedOn w:val="a3"/>
    <w:link w:val="ae"/>
    <w:rsid w:val="00DB1E8B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0">
    <w:name w:val="Placeholder Text"/>
    <w:basedOn w:val="a3"/>
    <w:uiPriority w:val="99"/>
    <w:semiHidden/>
    <w:rsid w:val="00893F6B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226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268E4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3">
    <w:name w:val="Код програми"/>
    <w:basedOn w:val="a2"/>
    <w:qFormat/>
    <w:rsid w:val="00496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49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96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BD5AF1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rsid w:val="00BD5AF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5">
    <w:name w:val="List Paragraph"/>
    <w:basedOn w:val="a2"/>
    <w:uiPriority w:val="34"/>
    <w:rsid w:val="00093F8A"/>
    <w:pPr>
      <w:ind w:left="720"/>
      <w:contextualSpacing/>
    </w:pPr>
  </w:style>
  <w:style w:type="paragraph" w:styleId="af6">
    <w:name w:val="Normal (Web)"/>
    <w:basedOn w:val="a2"/>
    <w:uiPriority w:val="99"/>
    <w:semiHidden/>
    <w:unhideWhenUsed/>
    <w:rsid w:val="006B69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oqu\Downloads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122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Константин Антипов</cp:lastModifiedBy>
  <cp:revision>16</cp:revision>
  <cp:lastPrinted>2022-09-23T19:37:00Z</cp:lastPrinted>
  <dcterms:created xsi:type="dcterms:W3CDTF">2022-09-07T20:02:00Z</dcterms:created>
  <dcterms:modified xsi:type="dcterms:W3CDTF">2022-10-11T09:48:00Z</dcterms:modified>
</cp:coreProperties>
</file>