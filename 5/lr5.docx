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AD0" w14:textId="4D7634EB" w:rsidR="00BD5AF1" w:rsidRPr="006840CD" w:rsidRDefault="00BD5AF1" w:rsidP="00BD5AF1">
      <w:pPr>
        <w:pStyle w:val="1"/>
        <w:ind w:firstLine="0"/>
        <w:rPr>
          <w:lang w:val="uk-UA"/>
        </w:rPr>
      </w:pPr>
    </w:p>
    <w:p w14:paraId="3F6B8E3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1C3C178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4860237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2B3E2CC8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B48BB3E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043F10D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98323B0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6FCF7F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71C1D5EF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343920CB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0EABE60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73A4BC6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11DC08FF" w14:textId="77777777" w:rsidR="00BD5AF1" w:rsidRPr="00F757D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КС-2</w:t>
      </w:r>
      <w:r>
        <w:rPr>
          <w:szCs w:val="28"/>
          <w:lang w:val="uk-UA"/>
        </w:rPr>
        <w:t>1</w:t>
      </w:r>
      <w:r>
        <w:rPr>
          <w:szCs w:val="28"/>
        </w:rPr>
        <w:t>-</w:t>
      </w:r>
      <w:r>
        <w:rPr>
          <w:szCs w:val="28"/>
          <w:lang w:val="uk-UA"/>
        </w:rPr>
        <w:t>1</w:t>
      </w:r>
    </w:p>
    <w:p w14:paraId="4151C8D2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92043D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1B9A43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DD2518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33E51191" w14:textId="77777777" w:rsidR="00BD5AF1" w:rsidRPr="00282C0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Антіпов К.І.</w:t>
      </w:r>
    </w:p>
    <w:p w14:paraId="75DFA749" w14:textId="1962304D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М.М Гапоненко</w:t>
      </w:r>
    </w:p>
    <w:p w14:paraId="2021A3E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5992BC8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0317C3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576F451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F8792F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6F1D7813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8945E2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EECAB5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 w:rsidRPr="005523F1">
        <w:rPr>
          <w:szCs w:val="28"/>
          <w:lang w:val="uk-UA"/>
        </w:rPr>
        <w:t>20</w:t>
      </w:r>
      <w:r>
        <w:rPr>
          <w:szCs w:val="28"/>
          <w:lang w:val="uk-UA"/>
        </w:rPr>
        <w:t>21-2022</w:t>
      </w:r>
    </w:p>
    <w:p w14:paraId="68766379" w14:textId="77777777" w:rsidR="00BD5AF1" w:rsidRPr="00F81644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br w:type="page"/>
      </w:r>
      <w:r w:rsidRPr="00F81644">
        <w:rPr>
          <w:szCs w:val="28"/>
          <w:lang w:val="uk-UA"/>
        </w:rPr>
        <w:lastRenderedPageBreak/>
        <w:t>ЗМІСТ</w:t>
      </w:r>
    </w:p>
    <w:p w14:paraId="20D3199C" w14:textId="77777777" w:rsidR="00BD5AF1" w:rsidRPr="00C50D8C" w:rsidRDefault="00BD5AF1" w:rsidP="00BD5AF1">
      <w:pPr>
        <w:ind w:firstLine="0"/>
        <w:jc w:val="center"/>
        <w:rPr>
          <w:sz w:val="52"/>
          <w:szCs w:val="52"/>
          <w:lang w:val="uk-UA"/>
        </w:rPr>
      </w:pPr>
    </w:p>
    <w:p w14:paraId="1D640E69" w14:textId="5C979CDB" w:rsidR="00BD5AF1" w:rsidRDefault="00FD6800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F764E8">
        <w:rPr>
          <w:spacing w:val="-2"/>
          <w:lang w:val="uk-UA"/>
        </w:rPr>
        <w:t>5</w:t>
      </w:r>
      <w:r>
        <w:rPr>
          <w:spacing w:val="-2"/>
          <w:szCs w:val="28"/>
          <w:lang w:val="uk-UA"/>
        </w:rPr>
        <w:tab/>
      </w:r>
    </w:p>
    <w:p w14:paraId="2289A29F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5306463" w14:textId="77777777" w:rsidR="00BD5AF1" w:rsidRPr="00C31275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</w:rPr>
      </w:pPr>
    </w:p>
    <w:p w14:paraId="7C87ED66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05AB4E2E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17E2F263" w14:textId="77777777" w:rsidR="00BD5AF1" w:rsidRDefault="00BD5AF1" w:rsidP="00BD5AF1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87971DD" w14:textId="77777777" w:rsidR="00BD5AF1" w:rsidRPr="00A25F18" w:rsidRDefault="00BD5AF1" w:rsidP="00BD5AF1">
      <w:pPr>
        <w:ind w:firstLine="0"/>
        <w:rPr>
          <w:szCs w:val="28"/>
          <w:lang w:val="uk-UA"/>
        </w:rPr>
      </w:pPr>
    </w:p>
    <w:p w14:paraId="66122A70" w14:textId="77777777" w:rsidR="00BD5AF1" w:rsidRDefault="00BD5AF1" w:rsidP="00BD5AF1">
      <w:pPr>
        <w:ind w:left="567" w:firstLine="0"/>
        <w:rPr>
          <w:szCs w:val="28"/>
          <w:lang w:val="uk-UA"/>
        </w:rPr>
      </w:pPr>
    </w:p>
    <w:p w14:paraId="61F2EDF7" w14:textId="77777777" w:rsidR="00BD5AF1" w:rsidRPr="003B1FE0" w:rsidRDefault="00BD5AF1" w:rsidP="00BD5AF1">
      <w:pPr>
        <w:jc w:val="center"/>
        <w:rPr>
          <w:szCs w:val="28"/>
        </w:rPr>
      </w:pPr>
      <w:r>
        <w:rPr>
          <w:szCs w:val="28"/>
          <w:lang w:val="uk-UA"/>
        </w:rPr>
        <w:br w:type="page"/>
      </w:r>
      <w:r w:rsidRPr="003B1FE0">
        <w:rPr>
          <w:szCs w:val="28"/>
        </w:rPr>
        <w:lastRenderedPageBreak/>
        <w:t xml:space="preserve"> </w:t>
      </w:r>
    </w:p>
    <w:p w14:paraId="3FA0106C" w14:textId="50DAACF9" w:rsidR="00BD5AF1" w:rsidRPr="009A46AE" w:rsidRDefault="00BD5AF1" w:rsidP="00BD5AF1">
      <w:pPr>
        <w:jc w:val="center"/>
        <w:rPr>
          <w:szCs w:val="28"/>
        </w:rPr>
      </w:pPr>
      <w:r w:rsidRPr="003B1FE0">
        <w:rPr>
          <w:szCs w:val="28"/>
        </w:rPr>
        <w:t>Л</w:t>
      </w:r>
      <w:r w:rsidRPr="003B1FE0">
        <w:rPr>
          <w:szCs w:val="28"/>
          <w:lang w:val="uk-UA"/>
        </w:rPr>
        <w:t>АБОРАТОРНА РОБОТА</w:t>
      </w:r>
      <w:r w:rsidRPr="003B1FE0">
        <w:rPr>
          <w:szCs w:val="28"/>
        </w:rPr>
        <w:t xml:space="preserve"> </w:t>
      </w:r>
      <w:r w:rsidRPr="005D1765">
        <w:rPr>
          <w:szCs w:val="28"/>
        </w:rPr>
        <w:t>№</w:t>
      </w:r>
      <w:r w:rsidRPr="005D1765">
        <w:rPr>
          <w:szCs w:val="28"/>
          <w:lang w:val="uk-UA"/>
        </w:rPr>
        <w:t xml:space="preserve"> </w:t>
      </w:r>
      <w:r w:rsidR="009A46AE" w:rsidRPr="009A46AE">
        <w:rPr>
          <w:szCs w:val="28"/>
        </w:rPr>
        <w:t>5</w:t>
      </w:r>
    </w:p>
    <w:p w14:paraId="4FE69F69" w14:textId="77777777" w:rsidR="009A46AE" w:rsidRDefault="00BD5AF1" w:rsidP="0012651E">
      <w:pPr>
        <w:pStyle w:val="aa"/>
        <w:rPr>
          <w:lang w:val="uk-UA"/>
        </w:rPr>
      </w:pPr>
      <w:r w:rsidRPr="00F81644">
        <w:rPr>
          <w:lang w:val="uk-UA"/>
        </w:rPr>
        <w:t xml:space="preserve">Тема: </w:t>
      </w:r>
      <w:r w:rsidR="009A46AE" w:rsidRPr="009A46AE">
        <w:rPr>
          <w:lang w:val="uk-UA"/>
        </w:rPr>
        <w:t>Складання та налагодження програм з використанням ітераційних циклів</w:t>
      </w:r>
    </w:p>
    <w:p w14:paraId="3FA18827" w14:textId="327D4DDD" w:rsidR="0012651E" w:rsidRDefault="00BD5AF1" w:rsidP="0012651E">
      <w:pPr>
        <w:pStyle w:val="aa"/>
        <w:rPr>
          <w:szCs w:val="28"/>
        </w:rPr>
      </w:pPr>
      <w:r w:rsidRPr="00F757DE">
        <w:t xml:space="preserve">Мета: </w:t>
      </w:r>
      <w:r w:rsidR="009A46AE" w:rsidRPr="009A46AE">
        <w:rPr>
          <w:szCs w:val="28"/>
        </w:rPr>
        <w:t>Придбати практичні навички при складанні та налагодженні циклічних програм з використанням операторів циклів з передумовою while та постумовою do - while.</w:t>
      </w:r>
    </w:p>
    <w:p w14:paraId="5AF0610B" w14:textId="7961C90D" w:rsidR="0012651E" w:rsidRPr="008F4FB3" w:rsidRDefault="008F4FB3" w:rsidP="008F4FB3">
      <w:pPr>
        <w:pStyle w:val="a"/>
      </w:pPr>
      <w:r>
        <w:t xml:space="preserve">Блок </w:t>
      </w:r>
      <w:r>
        <w:rPr>
          <w:lang w:val="uk-UA"/>
        </w:rPr>
        <w:t>схема (Рисунок 1)</w:t>
      </w:r>
    </w:p>
    <w:p w14:paraId="376AE75E" w14:textId="747E838F" w:rsidR="008F4FB3" w:rsidRDefault="008F4FB3" w:rsidP="008F4FB3">
      <w:pPr>
        <w:pStyle w:val="ab"/>
      </w:pPr>
      <w:r>
        <w:rPr>
          <w:noProof/>
          <w:lang w:val="uk-UA"/>
        </w:rPr>
        <w:drawing>
          <wp:inline distT="0" distB="0" distL="0" distR="0" wp14:anchorId="6247C60B" wp14:editId="49006F3C">
            <wp:extent cx="4162425" cy="541210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3" cy="54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C4FE" w14:textId="324CD52E" w:rsidR="008F4FB3" w:rsidRPr="00B34F5E" w:rsidRDefault="008F4FB3" w:rsidP="008F4FB3">
      <w:pPr>
        <w:pStyle w:val="ab"/>
        <w:rPr>
          <w:lang w:val="en-US"/>
        </w:rPr>
      </w:pPr>
      <w:r>
        <w:rPr>
          <w:lang w:val="uk-UA"/>
        </w:rPr>
        <w:t>Рисунок 1</w:t>
      </w:r>
    </w:p>
    <w:p w14:paraId="489B0DCB" w14:textId="37A512EC" w:rsidR="008F4FB3" w:rsidRPr="00891D92" w:rsidRDefault="00891D92" w:rsidP="008F4FB3">
      <w:pPr>
        <w:pStyle w:val="a"/>
      </w:pPr>
      <w:r>
        <w:rPr>
          <w:lang w:val="uk-UA"/>
        </w:rPr>
        <w:lastRenderedPageBreak/>
        <w:t>Постановка задачі</w:t>
      </w:r>
      <w:r w:rsidR="008F4FB3">
        <w:rPr>
          <w:lang w:val="uk-UA"/>
        </w:rPr>
        <w:t>:</w:t>
      </w:r>
    </w:p>
    <w:p w14:paraId="3DD188C6" w14:textId="77777777" w:rsidR="00F764E8" w:rsidRPr="006B78CE" w:rsidRDefault="00F764E8" w:rsidP="00F764E8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Для заданих дійсних чисел </w:t>
      </w:r>
      <w:r>
        <w:rPr>
          <w:szCs w:val="28"/>
          <w:lang w:val="en-US"/>
        </w:rPr>
        <w:t>x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a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d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c</w:t>
      </w:r>
      <w:r w:rsidRPr="00652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розробити програму обчислення </w:t>
      </w:r>
      <w:r w:rsidRPr="00D26B57">
        <w:rPr>
          <w:szCs w:val="28"/>
          <w:lang w:val="uk-UA"/>
        </w:rPr>
        <w:t>значення функції F</w:t>
      </w:r>
      <w:r>
        <w:rPr>
          <w:szCs w:val="28"/>
          <w:lang w:val="uk-UA"/>
        </w:rPr>
        <w:t xml:space="preserve"> за формулами згідно Вашого варіанту.</w:t>
      </w:r>
      <w:r w:rsidRPr="006B1D3E">
        <w:rPr>
          <w:szCs w:val="28"/>
          <w:lang w:val="uk-UA"/>
        </w:rPr>
        <w:t xml:space="preserve"> </w:t>
      </w:r>
      <w:r w:rsidRPr="006B78CE">
        <w:rPr>
          <w:szCs w:val="28"/>
          <w:lang w:val="uk-UA"/>
        </w:rPr>
        <w:t>Програма повинна задовольняти наступним вимогам:</w:t>
      </w:r>
    </w:p>
    <w:p w14:paraId="0AE6F21C" w14:textId="77777777" w:rsidR="006840CD" w:rsidRPr="006840CD" w:rsidRDefault="006840CD" w:rsidP="006840CD">
      <w:pPr>
        <w:pStyle w:val="a0"/>
        <w:rPr>
          <w:lang w:val="uk-UA"/>
        </w:rPr>
      </w:pPr>
      <w:r w:rsidRPr="006840CD">
        <w:rPr>
          <w:lang w:val="uk-UA"/>
        </w:rPr>
        <w:t>для зберігання введеного числа використовувати просту змінну відповідного типу;</w:t>
      </w:r>
    </w:p>
    <w:p w14:paraId="0E6AA5D2" w14:textId="77777777" w:rsidR="006840CD" w:rsidRPr="006840CD" w:rsidRDefault="006840CD" w:rsidP="006840CD">
      <w:pPr>
        <w:pStyle w:val="a0"/>
        <w:rPr>
          <w:lang w:val="uk-UA"/>
        </w:rPr>
      </w:pPr>
      <w:r w:rsidRPr="006840CD"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1ADE2137" w14:textId="23798A33" w:rsidR="008F4FB3" w:rsidRPr="008F4FB3" w:rsidRDefault="008F4FB3" w:rsidP="008F4FB3">
      <w:pPr>
        <w:pStyle w:val="a"/>
      </w:pPr>
      <w:r>
        <w:rPr>
          <w:lang w:val="uk-UA"/>
        </w:rPr>
        <w:t>Виконання програми</w:t>
      </w:r>
      <w:r w:rsidR="002D7D42">
        <w:rPr>
          <w:lang w:val="en-US"/>
        </w:rPr>
        <w:t xml:space="preserve"> (</w:t>
      </w:r>
      <w:r w:rsidR="002D7D42">
        <w:t>Рисунок 2</w:t>
      </w:r>
      <w:r w:rsidR="002D7D42">
        <w:rPr>
          <w:lang w:val="en-US"/>
        </w:rPr>
        <w:t>)</w:t>
      </w:r>
    </w:p>
    <w:p w14:paraId="05E445FF" w14:textId="252D2BDE" w:rsidR="008F4FB3" w:rsidRDefault="008F4FB3" w:rsidP="008F4FB3">
      <w:pPr>
        <w:pStyle w:val="ab"/>
        <w:rPr>
          <w:lang w:val="en-US"/>
        </w:rPr>
      </w:pPr>
      <w:r w:rsidRPr="008F4FB3">
        <w:rPr>
          <w:noProof/>
          <w:lang w:val="en-US"/>
        </w:rPr>
        <w:drawing>
          <wp:inline distT="0" distB="0" distL="0" distR="0" wp14:anchorId="56E8D6EC" wp14:editId="15B545A4">
            <wp:extent cx="6151090" cy="2705100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554" cy="27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61C" w14:textId="663D50B5" w:rsidR="008F4FB3" w:rsidRDefault="002D7D42" w:rsidP="008F4FB3">
      <w:pPr>
        <w:pStyle w:val="ab"/>
      </w:pPr>
      <w:r>
        <w:t>Рисунок 2</w:t>
      </w:r>
    </w:p>
    <w:p w14:paraId="3A7E3001" w14:textId="160461F8" w:rsidR="009A46AE" w:rsidRPr="009A46AE" w:rsidRDefault="009A46AE" w:rsidP="009A46AE">
      <w:pPr>
        <w:rPr>
          <w:color w:val="2F5496" w:themeColor="accent5" w:themeShade="BF"/>
        </w:rPr>
      </w:pPr>
      <w:r>
        <w:br w:type="page"/>
      </w:r>
    </w:p>
    <w:p w14:paraId="22C375E9" w14:textId="412F2522" w:rsidR="002D7D42" w:rsidRPr="009A46AE" w:rsidRDefault="002D7D42" w:rsidP="002D7D42">
      <w:pPr>
        <w:pStyle w:val="a"/>
      </w:pPr>
      <w:r>
        <w:lastRenderedPageBreak/>
        <w:t xml:space="preserve">Код </w:t>
      </w:r>
      <w:r>
        <w:rPr>
          <w:lang w:val="uk-UA"/>
        </w:rPr>
        <w:t>програми:</w:t>
      </w:r>
    </w:p>
    <w:p w14:paraId="7A1B4474" w14:textId="77777777" w:rsidR="009A46AE" w:rsidRDefault="009A46AE" w:rsidP="009A46AE">
      <w:pPr>
        <w:pStyle w:val="af3"/>
      </w:pPr>
      <w:r>
        <w:t>#include &lt;iostream&gt;</w:t>
      </w:r>
    </w:p>
    <w:p w14:paraId="031E209D" w14:textId="77777777" w:rsidR="009A46AE" w:rsidRDefault="009A46AE" w:rsidP="009A46AE">
      <w:pPr>
        <w:pStyle w:val="af3"/>
      </w:pPr>
      <w:r>
        <w:t>#include &lt;cmath&gt; // Математична бібліотека</w:t>
      </w:r>
    </w:p>
    <w:p w14:paraId="35D5CDED" w14:textId="77777777" w:rsidR="009A46AE" w:rsidRDefault="009A46AE" w:rsidP="009A46AE">
      <w:pPr>
        <w:pStyle w:val="af3"/>
      </w:pPr>
      <w:r>
        <w:t>#include &lt;windows.h&gt; //Для установки кодировки</w:t>
      </w:r>
    </w:p>
    <w:p w14:paraId="6649BAFD" w14:textId="77777777" w:rsidR="009A46AE" w:rsidRDefault="009A46AE" w:rsidP="009A46AE">
      <w:pPr>
        <w:pStyle w:val="af3"/>
      </w:pPr>
      <w:r>
        <w:t>#include &lt;cstdlib&gt; //Бібліотека для перетворення типів змінних</w:t>
      </w:r>
    </w:p>
    <w:p w14:paraId="35976E1A" w14:textId="77777777" w:rsidR="009A46AE" w:rsidRDefault="009A46AE" w:rsidP="009A46AE">
      <w:pPr>
        <w:pStyle w:val="af3"/>
      </w:pPr>
    </w:p>
    <w:p w14:paraId="0D67AE65" w14:textId="77777777" w:rsidR="009A46AE" w:rsidRDefault="009A46AE" w:rsidP="009A46AE">
      <w:pPr>
        <w:pStyle w:val="af3"/>
      </w:pPr>
      <w:r>
        <w:t>using namespace std;</w:t>
      </w:r>
    </w:p>
    <w:p w14:paraId="5D9A0F16" w14:textId="77777777" w:rsidR="009A46AE" w:rsidRDefault="009A46AE" w:rsidP="009A46AE">
      <w:pPr>
        <w:pStyle w:val="af3"/>
      </w:pPr>
    </w:p>
    <w:p w14:paraId="7A41BA3F" w14:textId="77777777" w:rsidR="009A46AE" w:rsidRDefault="009A46AE" w:rsidP="009A46AE">
      <w:pPr>
        <w:pStyle w:val="af3"/>
      </w:pPr>
      <w:r>
        <w:t>int main(){</w:t>
      </w:r>
    </w:p>
    <w:p w14:paraId="4692FB5F" w14:textId="77777777" w:rsidR="009A46AE" w:rsidRDefault="009A46AE" w:rsidP="009A46AE">
      <w:pPr>
        <w:pStyle w:val="af3"/>
      </w:pPr>
      <w:r>
        <w:t xml:space="preserve">    SetConsoleCP(65001); //Убираем кракозябры в консоли виндовс (устанавливаем кодировку)</w:t>
      </w:r>
    </w:p>
    <w:p w14:paraId="0FC2485A" w14:textId="77777777" w:rsidR="009A46AE" w:rsidRDefault="009A46AE" w:rsidP="009A46AE">
      <w:pPr>
        <w:pStyle w:val="af3"/>
      </w:pPr>
      <w:r>
        <w:t xml:space="preserve">    SetConsoleOutputCP(65001); //Убираем кракозябры в консоли виндовс (устанавливаем кодировку)</w:t>
      </w:r>
    </w:p>
    <w:p w14:paraId="2B5E5A32" w14:textId="77777777" w:rsidR="009A46AE" w:rsidRDefault="009A46AE" w:rsidP="009A46AE">
      <w:pPr>
        <w:pStyle w:val="af3"/>
      </w:pPr>
      <w:r>
        <w:t xml:space="preserve">    </w:t>
      </w:r>
    </w:p>
    <w:p w14:paraId="5DB6FE2A" w14:textId="77777777" w:rsidR="009A46AE" w:rsidRDefault="009A46AE" w:rsidP="009A46AE">
      <w:pPr>
        <w:pStyle w:val="af3"/>
      </w:pPr>
      <w:r>
        <w:t xml:space="preserve">    char number[12]; //Змінна для введеного числа</w:t>
      </w:r>
    </w:p>
    <w:p w14:paraId="50416E78" w14:textId="77777777" w:rsidR="009A46AE" w:rsidRDefault="009A46AE" w:rsidP="009A46AE">
      <w:pPr>
        <w:pStyle w:val="af3"/>
      </w:pPr>
      <w:r>
        <w:t xml:space="preserve">    int result = 0; //Змінна для результату обчислень</w:t>
      </w:r>
    </w:p>
    <w:p w14:paraId="7937C9EE" w14:textId="77777777" w:rsidR="009A46AE" w:rsidRDefault="009A46AE" w:rsidP="009A46AE">
      <w:pPr>
        <w:pStyle w:val="af3"/>
      </w:pPr>
    </w:p>
    <w:p w14:paraId="6C4AB595" w14:textId="77777777" w:rsidR="009A46AE" w:rsidRDefault="009A46AE" w:rsidP="009A46AE">
      <w:pPr>
        <w:pStyle w:val="af3"/>
      </w:pPr>
      <w:r>
        <w:t xml:space="preserve">    cout &lt;&lt; "Введіть цілі числа по порядку (крім 100): \n";</w:t>
      </w:r>
    </w:p>
    <w:p w14:paraId="0924F45E" w14:textId="77777777" w:rsidR="009A46AE" w:rsidRDefault="009A46AE" w:rsidP="009A46AE">
      <w:pPr>
        <w:pStyle w:val="af3"/>
      </w:pPr>
      <w:r>
        <w:t xml:space="preserve">    cout &lt;&lt; "Введіть число 100 для вихіду з циклу \n\n";</w:t>
      </w:r>
    </w:p>
    <w:p w14:paraId="69BF6887" w14:textId="77777777" w:rsidR="009A46AE" w:rsidRDefault="009A46AE" w:rsidP="009A46AE">
      <w:pPr>
        <w:pStyle w:val="af3"/>
      </w:pPr>
      <w:r>
        <w:t xml:space="preserve">    while (atoi(number) != 100) {</w:t>
      </w:r>
    </w:p>
    <w:p w14:paraId="6F19ED97" w14:textId="77777777" w:rsidR="009A46AE" w:rsidRDefault="009A46AE" w:rsidP="009A46AE">
      <w:pPr>
        <w:pStyle w:val="af3"/>
      </w:pPr>
      <w:r>
        <w:t xml:space="preserve">        cout &lt;&lt; "Введіть число: ";</w:t>
      </w:r>
    </w:p>
    <w:p w14:paraId="50BC9EEF" w14:textId="77777777" w:rsidR="009A46AE" w:rsidRDefault="009A46AE" w:rsidP="009A46AE">
      <w:pPr>
        <w:pStyle w:val="af3"/>
      </w:pPr>
      <w:r>
        <w:t xml:space="preserve">        cin &gt;&gt; number;</w:t>
      </w:r>
    </w:p>
    <w:p w14:paraId="6F2A1202" w14:textId="77777777" w:rsidR="009A46AE" w:rsidRDefault="009A46AE" w:rsidP="009A46AE">
      <w:pPr>
        <w:pStyle w:val="af3"/>
      </w:pPr>
      <w:r>
        <w:t xml:space="preserve">        if (atoi(number) == NULL){ //Перевірка на тип введених данних</w:t>
      </w:r>
    </w:p>
    <w:p w14:paraId="3C01D91A" w14:textId="77777777" w:rsidR="009A46AE" w:rsidRDefault="009A46AE" w:rsidP="009A46AE">
      <w:pPr>
        <w:pStyle w:val="af3"/>
      </w:pPr>
      <w:r>
        <w:t xml:space="preserve">            cout &lt;&lt; "[!] Заборонено вводити рядок замість цифр! \n";</w:t>
      </w:r>
    </w:p>
    <w:p w14:paraId="2DF29662" w14:textId="77777777" w:rsidR="009A46AE" w:rsidRDefault="009A46AE" w:rsidP="009A46AE">
      <w:pPr>
        <w:pStyle w:val="af3"/>
      </w:pPr>
      <w:r>
        <w:t xml:space="preserve">            break;</w:t>
      </w:r>
    </w:p>
    <w:p w14:paraId="4E800292" w14:textId="77777777" w:rsidR="009A46AE" w:rsidRDefault="009A46AE" w:rsidP="009A46AE">
      <w:pPr>
        <w:pStyle w:val="af3"/>
      </w:pPr>
      <w:r>
        <w:t xml:space="preserve">        }else{</w:t>
      </w:r>
    </w:p>
    <w:p w14:paraId="1FEF7422" w14:textId="77777777" w:rsidR="009A46AE" w:rsidRDefault="009A46AE" w:rsidP="009A46AE">
      <w:pPr>
        <w:pStyle w:val="af3"/>
      </w:pPr>
      <w:r>
        <w:t xml:space="preserve">            result = result + atoi(number);</w:t>
      </w:r>
    </w:p>
    <w:p w14:paraId="4046EEB4" w14:textId="77777777" w:rsidR="009A46AE" w:rsidRDefault="009A46AE" w:rsidP="009A46AE">
      <w:pPr>
        <w:pStyle w:val="af3"/>
      </w:pPr>
      <w:r>
        <w:t xml:space="preserve">        }</w:t>
      </w:r>
    </w:p>
    <w:p w14:paraId="7C404BA0" w14:textId="77777777" w:rsidR="009A46AE" w:rsidRDefault="009A46AE" w:rsidP="009A46AE">
      <w:pPr>
        <w:pStyle w:val="af3"/>
      </w:pPr>
      <w:r>
        <w:t xml:space="preserve">        if(atoi(number) == 100){ //Виводимо результат якщо було введне число 100</w:t>
      </w:r>
    </w:p>
    <w:p w14:paraId="49A229F7" w14:textId="77777777" w:rsidR="009A46AE" w:rsidRDefault="009A46AE" w:rsidP="009A46AE">
      <w:pPr>
        <w:pStyle w:val="af3"/>
      </w:pPr>
      <w:r>
        <w:t xml:space="preserve">            cout &lt;&lt; "Результат: " &lt;&lt; result &lt;&lt; "\n";</w:t>
      </w:r>
    </w:p>
    <w:p w14:paraId="6D30D7D9" w14:textId="77777777" w:rsidR="009A46AE" w:rsidRDefault="009A46AE" w:rsidP="009A46AE">
      <w:pPr>
        <w:pStyle w:val="af3"/>
      </w:pPr>
      <w:r>
        <w:t xml:space="preserve">            break;</w:t>
      </w:r>
    </w:p>
    <w:p w14:paraId="05D587FC" w14:textId="77777777" w:rsidR="009A46AE" w:rsidRDefault="009A46AE" w:rsidP="009A46AE">
      <w:pPr>
        <w:pStyle w:val="af3"/>
      </w:pPr>
      <w:r>
        <w:t xml:space="preserve">        }</w:t>
      </w:r>
    </w:p>
    <w:p w14:paraId="6BCE949A" w14:textId="77777777" w:rsidR="009A46AE" w:rsidRDefault="009A46AE" w:rsidP="009A46AE">
      <w:pPr>
        <w:pStyle w:val="af3"/>
      </w:pPr>
      <w:r>
        <w:t xml:space="preserve">    }</w:t>
      </w:r>
    </w:p>
    <w:p w14:paraId="6F27D1C7" w14:textId="77777777" w:rsidR="009A46AE" w:rsidRDefault="009A46AE" w:rsidP="009A46AE">
      <w:pPr>
        <w:pStyle w:val="af3"/>
      </w:pPr>
      <w:r>
        <w:t xml:space="preserve">    </w:t>
      </w:r>
    </w:p>
    <w:p w14:paraId="65A7A69E" w14:textId="77777777" w:rsidR="009A46AE" w:rsidRDefault="009A46AE" w:rsidP="009A46AE">
      <w:pPr>
        <w:pStyle w:val="af3"/>
      </w:pPr>
      <w:r>
        <w:t xml:space="preserve">    return 0;</w:t>
      </w:r>
    </w:p>
    <w:p w14:paraId="48B0727A" w14:textId="6BAFE7D1" w:rsidR="009A46AE" w:rsidRPr="00891D92" w:rsidRDefault="009A46AE" w:rsidP="009A46AE">
      <w:pPr>
        <w:pStyle w:val="af3"/>
      </w:pPr>
      <w:r>
        <w:t>}</w:t>
      </w:r>
    </w:p>
    <w:p w14:paraId="2884F25D" w14:textId="6E194A59" w:rsidR="002D7D42" w:rsidRPr="002D7D42" w:rsidRDefault="002D7D42" w:rsidP="00F764E8">
      <w:pPr>
        <w:pStyle w:val="aa"/>
        <w:rPr>
          <w:lang w:val="uk-UA"/>
        </w:rPr>
      </w:pPr>
      <w:r>
        <w:rPr>
          <w:lang w:val="uk-UA"/>
        </w:rPr>
        <w:t xml:space="preserve">Висновок: </w:t>
      </w:r>
      <w:r w:rsidR="009A049E">
        <w:rPr>
          <w:lang w:val="uk-UA"/>
        </w:rPr>
        <w:t xml:space="preserve">Я навчився </w:t>
      </w:r>
      <w:r w:rsidR="009A46AE" w:rsidRPr="009A46AE">
        <w:rPr>
          <w:lang w:val="uk-UA"/>
        </w:rPr>
        <w:t>Склада</w:t>
      </w:r>
      <w:r w:rsidR="009A46AE">
        <w:rPr>
          <w:lang w:val="uk-UA"/>
        </w:rPr>
        <w:t>ти</w:t>
      </w:r>
      <w:r w:rsidR="009A46AE" w:rsidRPr="009A46AE">
        <w:rPr>
          <w:lang w:val="uk-UA"/>
        </w:rPr>
        <w:t xml:space="preserve"> та налагодж</w:t>
      </w:r>
      <w:r w:rsidR="009A46AE">
        <w:rPr>
          <w:lang w:val="uk-UA"/>
        </w:rPr>
        <w:t>увати</w:t>
      </w:r>
      <w:r w:rsidR="009A46AE" w:rsidRPr="009A46AE">
        <w:rPr>
          <w:lang w:val="uk-UA"/>
        </w:rPr>
        <w:t xml:space="preserve"> програм</w:t>
      </w:r>
      <w:r w:rsidR="009A46AE">
        <w:rPr>
          <w:lang w:val="uk-UA"/>
        </w:rPr>
        <w:t>и</w:t>
      </w:r>
      <w:r w:rsidR="009A46AE" w:rsidRPr="009A46AE">
        <w:rPr>
          <w:lang w:val="uk-UA"/>
        </w:rPr>
        <w:t xml:space="preserve"> з використанням ітераційних циклів</w:t>
      </w:r>
    </w:p>
    <w:sectPr w:rsidR="002D7D42" w:rsidRPr="002D7D42" w:rsidSect="00DF6B87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2062" w14:textId="77777777" w:rsidR="002E46CD" w:rsidRDefault="002E46CD" w:rsidP="00C25072">
      <w:pPr>
        <w:spacing w:line="240" w:lineRule="auto"/>
      </w:pPr>
      <w:r>
        <w:separator/>
      </w:r>
    </w:p>
  </w:endnote>
  <w:endnote w:type="continuationSeparator" w:id="0">
    <w:p w14:paraId="24F25C36" w14:textId="77777777" w:rsidR="002E46CD" w:rsidRDefault="002E46CD" w:rsidP="00C2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F8D9" w14:textId="35669C0D" w:rsidR="007E65E2" w:rsidRPr="005B281C" w:rsidRDefault="009E2982" w:rsidP="00DF6B87">
    <w:pPr>
      <w:pStyle w:val="a8"/>
      <w:ind w:firstLine="3969"/>
      <w:rPr>
        <w:sz w:val="28"/>
        <w:szCs w:val="20"/>
        <w:lang w:val="en-US"/>
      </w:rPr>
    </w:pPr>
    <w:r>
      <w:rPr>
        <w:sz w:val="28"/>
        <w:szCs w:val="20"/>
        <w:lang w:val="uk-UA"/>
      </w:rPr>
      <w:t>123.21-1.ПР-0</w:t>
    </w:r>
    <w:r w:rsidR="00AB7DB6">
      <w:rPr>
        <w:sz w:val="28"/>
        <w:szCs w:val="2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E6DD" w14:textId="77777777" w:rsidR="002E46CD" w:rsidRDefault="002E46CD" w:rsidP="00C25072">
      <w:pPr>
        <w:spacing w:line="240" w:lineRule="auto"/>
      </w:pPr>
      <w:r>
        <w:separator/>
      </w:r>
    </w:p>
  </w:footnote>
  <w:footnote w:type="continuationSeparator" w:id="0">
    <w:p w14:paraId="3DED984A" w14:textId="77777777" w:rsidR="002E46CD" w:rsidRDefault="002E46CD" w:rsidP="00C2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49DE" w14:textId="1D96EFAB" w:rsidR="007E65E2" w:rsidRPr="00982FCC" w:rsidRDefault="008B6729" w:rsidP="00B94230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76FAD432" wp14:editId="4895E799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10186670"/>
                        <a:chOff x="1108" y="398"/>
                        <a:chExt cx="10352" cy="16042"/>
                      </a:xfrm>
                    </wpg:grpSpPr>
                    <wpg:grpSp>
                      <wpg:cNvPr id="3" name="Group 182"/>
                      <wpg:cNvGrpSpPr>
                        <a:grpSpLocks/>
                      </wpg:cNvGrpSpPr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81"/>
                        <wpg:cNvGrpSpPr>
                          <a:grpSpLocks/>
                        </wpg:cNvGrpSpPr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108" y="15583"/>
                              <a:ext cx="10352" cy="857"/>
                              <a:chOff x="1108" y="15583"/>
                              <a:chExt cx="10352" cy="857"/>
                            </a:xfrm>
                          </wpg:grpSpPr>
                          <wps:wsp>
                            <wps:cNvPr id="9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9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6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0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8" y="15583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6"/>
                      <wpg:cNvGrpSpPr>
                        <a:grpSpLocks/>
                      </wpg:cNvGrpSpPr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79E7" w14:textId="77777777" w:rsidR="00694E0A" w:rsidRPr="00DF6B87" w:rsidRDefault="00694E0A" w:rsidP="002B1B83">
                              <w:pPr>
                                <w:pStyle w:val="a8"/>
                                <w:rPr>
                                  <w:lang w:val="uk-UA"/>
                                </w:rPr>
                              </w:pPr>
                              <w:r w:rsidRPr="00DF6B87">
                                <w:rPr>
                                  <w:lang w:val="uk-UA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173"/>
                        <wpg:cNvGrpSpPr>
                          <a:grpSpLocks/>
                        </wpg:cNvGrpSpPr>
                        <wpg:grpSpPr bwMode="auto">
                          <a:xfrm>
                            <a:off x="1113" y="16199"/>
                            <a:ext cx="3681" cy="229"/>
                            <a:chOff x="1113" y="16183"/>
                            <a:chExt cx="3681" cy="229"/>
                          </a:xfrm>
                        </wpg:grpSpPr>
                        <wps:wsp>
                          <wps:cNvPr id="2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50C7" w14:textId="77777777" w:rsidR="00694E0A" w:rsidRPr="00694E0A" w:rsidRDefault="00694E0A" w:rsidP="002B1B83">
                                <w:pPr>
                                  <w:pStyle w:val="a8"/>
                                  <w:rPr>
                                    <w:lang w:val="uk-UA"/>
                                  </w:rPr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71F26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8D7C8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2FC50" w14:textId="77777777" w:rsidR="00694E0A" w:rsidRPr="00422E4C" w:rsidRDefault="00694E0A" w:rsidP="00422E4C">
                                <w:pPr>
                                  <w:pStyle w:val="a8"/>
                                </w:pPr>
                                <w:r w:rsidRPr="00422E4C">
                                  <w:rPr>
                                    <w:rStyle w:val="a9"/>
                                  </w:rPr>
                                  <w:t>Ізм</w:t>
                                </w:r>
                                <w:r w:rsidRPr="00422E4C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9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EB68B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7"/>
                        <wpg:cNvGrpSpPr>
                          <a:grpSpLocks/>
                        </wpg:cNvGrpSpPr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83978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BA787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CAA1C" w14:textId="39E2AB74" w:rsidR="00694E0A" w:rsidRPr="00D22652" w:rsidRDefault="000209A6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 w:rsidRPr="000209A6"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Гапон</w:t>
                                  </w:r>
                                  <w:r w:rsidRPr="000209A6">
                                    <w:rPr>
                                      <w:lang w:val="uk-UA"/>
                                    </w:rPr>
                                    <w:t>енко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6889A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513F6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EEACB" w14:textId="0143B483" w:rsidR="00694E0A" w:rsidRPr="00BD5AF1" w:rsidRDefault="00BD5AF1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Антіпов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AD432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">
              <v:group id="Group 182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151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181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3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" filled="f" strokeweight="1.5pt">
                    <v:textbox inset="0,0,0,0"/>
                  </v:rect>
                  <v:group id="Group 179" o:spid="_x0000_s1031" style="position:absolute;left:1108;top:15583;width:10352;height:857" coordorigin="1108,15583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37" o:spid="_x0000_s1032" style="position:absolute;visibility:visible;mso-wrap-style:square" from="2098,15583" to="209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8" o:spid="_x0000_s1033" style="position:absolute;visibility:visible;mso-wrap-style:square" from="3279,15583" to="328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9" o:spid="_x0000_s1034" style="position:absolute;visibility:visible;mso-wrap-style:square" from="1526,15583" to="1527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Line 140" o:spid="_x0000_s1035" style="position:absolute;visibility:visible;mso-wrap-style:square" from="4278,15583" to="427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1" o:spid="_x0000_s1036" style="position:absolute;visibility:visible;mso-wrap-style:square" from="4850,15583" to="48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4" o:spid="_x0000_s1037" style="position:absolute;visibility:visible;mso-wrap-style:square" from="1108,15583" to="1146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4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52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6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53" o:spid="_x0000_s1042" style="position:absolute;left:11017;top:15617;width:397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" filled="f" stroked="f" strokeweight="1.5pt">
                  <v:textbox inset="0,0,0,0">
                    <w:txbxContent>
                      <w:p w14:paraId="0FAB79E7" w14:textId="77777777" w:rsidR="00694E0A" w:rsidRPr="00DF6B87" w:rsidRDefault="00694E0A" w:rsidP="002B1B83">
                        <w:pPr>
                          <w:pStyle w:val="a8"/>
                          <w:rPr>
                            <w:lang w:val="uk-UA"/>
                          </w:rPr>
                        </w:pPr>
                        <w:r w:rsidRPr="00DF6B87">
                          <w:rPr>
                            <w:lang w:val="uk-UA"/>
                          </w:rPr>
                          <w:t>Арк</w:t>
                        </w:r>
                      </w:p>
                    </w:txbxContent>
                  </v:textbox>
                </v:rect>
                <v:group id="Group 173" o:spid="_x0000_s1043" style="position:absolute;left:1113;top:16199;width:3681;height:229" coordorigin="1113,16183" coordsize="36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47" o:spid="_x0000_s1044" style="position:absolute;left:1557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" filled="f" stroked="f" strokeweight="1.5pt">
                    <v:textbox inset="0,0,0,0">
                      <w:txbxContent>
                        <w:p w14:paraId="2FD050C7" w14:textId="77777777" w:rsidR="00694E0A" w:rsidRPr="00694E0A" w:rsidRDefault="00694E0A" w:rsidP="002B1B83">
                          <w:pPr>
                            <w:pStyle w:val="a8"/>
                            <w:rPr>
                              <w:lang w:val="uk-UA"/>
                            </w:rPr>
                          </w:pPr>
                          <w:r w:rsidRPr="00694E0A">
                            <w:rPr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8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v7xgAAANs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VxDNcv4QfI+T8AAAD//wMAUEsBAi0AFAAGAAgAAAAhANvh9svuAAAAhQEAABMAAAAAAAAA&#10;AAAAAAAAAAAAAFtDb250ZW50X1R5cGVzXS54bWxQSwECLQAUAAYACAAAACEAWvQsW78AAAAVAQAA&#10;CwAAAAAAAAAAAAAAAAAfAQAAX3JlbHMvLnJlbHNQSwECLQAUAAYACAAAACEAIQU7+8YAAADbAAAA&#10;DwAAAAAAAAAAAAAAAAAHAgAAZHJzL2Rvd25yZXYueG1sUEsFBgAAAAADAAMAtwAAAPoCAAAAAA==&#10;" filled="f" stroked="f" strokeweight="1.5pt">
                    <v:textbox inset="0,0,0,0">
                      <w:txbxContent>
                        <w:p w14:paraId="51271F26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№ докум.</w:t>
                          </w:r>
                        </w:p>
                      </w:txbxContent>
                    </v:textbox>
                  </v:rect>
                  <v:rect id="Rectangle 149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5gxgAAANsAAAAPAAAAZHJzL2Rvd25yZXYueG1sRI9Ba8JA&#10;FITvBf/D8gRvdWOE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TkmeYMYAAADbAAAA&#10;DwAAAAAAAAAAAAAAAAAHAgAAZHJzL2Rvd25yZXYueG1sUEsFBgAAAAADAAMAtwAAAPoCAAAAAA==&#10;" filled="f" stroked="f" strokeweight="1.5pt">
                    <v:textbox inset="0,0,0,0">
                      <w:txbxContent>
                        <w:p w14:paraId="6CF8D7C8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50" o:spid="_x0000_s1047" style="position:absolute;left:1113;top:16183;width:3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14:paraId="08B2FC50" w14:textId="77777777" w:rsidR="00694E0A" w:rsidRPr="00422E4C" w:rsidRDefault="00694E0A" w:rsidP="00422E4C">
                          <w:pPr>
                            <w:pStyle w:val="a8"/>
                          </w:pPr>
                          <w:r w:rsidRPr="00422E4C">
                            <w:rPr>
                              <w:rStyle w:val="a9"/>
                            </w:rPr>
                            <w:t>Ізм</w:t>
                          </w:r>
                          <w:r w:rsidRPr="00422E4C">
                            <w:t>.</w:t>
                          </w:r>
                        </w:p>
                      </w:txbxContent>
                    </v:textbox>
                  </v:rect>
                  <v:rect id="Rectangle 155" o:spid="_x0000_s1048" style="position:absolute;left:4335;top:16183;width:4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OPxgAAANsAAAAPAAAAZHJzL2Rvd25yZXYueG1sRI9Ba8JA&#10;FITvBf/D8gRvdWPA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ruyjj8YAAADbAAAA&#10;DwAAAAAAAAAAAAAAAAAHAgAAZHJzL2Rvd25yZXYueG1sUEsFBgAAAAADAAMAtwAAAPoCAAAAAA==&#10;" filled="f" stroked="f" strokeweight="1.5pt">
                    <v:textbox inset="0,0,0,0">
                      <w:txbxContent>
                        <w:p w14:paraId="18DEB68B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Дата</w:t>
                          </w:r>
                        </w:p>
                      </w:txbxContent>
                    </v:textbox>
                  </v:rect>
                </v:group>
                <v:group id="Group 177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76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4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D183978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55BBA787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8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38CAA1C" w14:textId="39E2AB74" w:rsidR="00694E0A" w:rsidRPr="00D22652" w:rsidRDefault="000209A6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 w:rsidRPr="000209A6">
                              <w:rPr>
                                <w:lang w:val="uk-UA"/>
                              </w:rPr>
                              <w:t xml:space="preserve">М.М </w:t>
                            </w:r>
                            <w:r>
                              <w:rPr>
                                <w:lang w:val="uk-UA"/>
                              </w:rPr>
                              <w:t>Гапон</w:t>
                            </w:r>
                            <w:r w:rsidRPr="000209A6">
                              <w:rPr>
                                <w:lang w:val="uk-UA"/>
                              </w:rPr>
                              <w:t>енко</w:t>
                            </w:r>
                          </w:p>
                        </w:txbxContent>
                      </v:textbox>
                    </v:shape>
                  </v:group>
                  <v:group id="Group 175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163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3FC6889A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5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6B513F6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7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601EEACB" w14:textId="0143B483" w:rsidR="00694E0A" w:rsidRPr="00BD5AF1" w:rsidRDefault="00BD5AF1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Антіпов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083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4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B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29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686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2D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2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34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A1969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FFFFFF89"/>
    <w:multiLevelType w:val="singleLevel"/>
    <w:tmpl w:val="11483678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27117"/>
    <w:multiLevelType w:val="hybridMultilevel"/>
    <w:tmpl w:val="DBF606BE"/>
    <w:lvl w:ilvl="0" w:tplc="BE900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C0A16"/>
    <w:multiLevelType w:val="multilevel"/>
    <w:tmpl w:val="557CD704"/>
    <w:styleLink w:val="a1"/>
    <w:lvl w:ilvl="0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D354CF"/>
    <w:multiLevelType w:val="hybridMultilevel"/>
    <w:tmpl w:val="FF109F38"/>
    <w:lvl w:ilvl="0" w:tplc="6CDED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F64C3"/>
    <w:multiLevelType w:val="hybridMultilevel"/>
    <w:tmpl w:val="B35EA866"/>
    <w:lvl w:ilvl="0" w:tplc="82521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2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D97D54"/>
    <w:multiLevelType w:val="hybridMultilevel"/>
    <w:tmpl w:val="C78E06B0"/>
    <w:lvl w:ilvl="0" w:tplc="65EC8C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C7EEE"/>
    <w:multiLevelType w:val="hybridMultilevel"/>
    <w:tmpl w:val="0332ED86"/>
    <w:lvl w:ilvl="0" w:tplc="C650A3B6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 w15:restartNumberingAfterBreak="0">
    <w:nsid w:val="41261C1D"/>
    <w:multiLevelType w:val="hybridMultilevel"/>
    <w:tmpl w:val="091E419E"/>
    <w:lvl w:ilvl="0" w:tplc="9E1287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40B00"/>
    <w:multiLevelType w:val="hybridMultilevel"/>
    <w:tmpl w:val="540849B4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1E47A5"/>
    <w:multiLevelType w:val="hybridMultilevel"/>
    <w:tmpl w:val="437C712E"/>
    <w:lvl w:ilvl="0" w:tplc="B3F2BF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1F665D4"/>
    <w:multiLevelType w:val="hybridMultilevel"/>
    <w:tmpl w:val="F6000CE6"/>
    <w:lvl w:ilvl="0" w:tplc="F35EE73E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2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9"/>
    <w:rsid w:val="00005255"/>
    <w:rsid w:val="0000562D"/>
    <w:rsid w:val="000064CA"/>
    <w:rsid w:val="0001377F"/>
    <w:rsid w:val="0001785E"/>
    <w:rsid w:val="000209A6"/>
    <w:rsid w:val="00035C79"/>
    <w:rsid w:val="00051987"/>
    <w:rsid w:val="0007234C"/>
    <w:rsid w:val="00077F4B"/>
    <w:rsid w:val="00084543"/>
    <w:rsid w:val="000857E4"/>
    <w:rsid w:val="00085BC1"/>
    <w:rsid w:val="00091F9A"/>
    <w:rsid w:val="00093F8A"/>
    <w:rsid w:val="00096B0A"/>
    <w:rsid w:val="000A45A3"/>
    <w:rsid w:val="000D50AC"/>
    <w:rsid w:val="000F1C12"/>
    <w:rsid w:val="00107E52"/>
    <w:rsid w:val="0012651E"/>
    <w:rsid w:val="00172BC1"/>
    <w:rsid w:val="00185197"/>
    <w:rsid w:val="001868A7"/>
    <w:rsid w:val="001929CF"/>
    <w:rsid w:val="00195AEF"/>
    <w:rsid w:val="001A50CC"/>
    <w:rsid w:val="001A58A6"/>
    <w:rsid w:val="001B3CE0"/>
    <w:rsid w:val="001C003D"/>
    <w:rsid w:val="001D01D1"/>
    <w:rsid w:val="001D4052"/>
    <w:rsid w:val="001D764A"/>
    <w:rsid w:val="001F7F88"/>
    <w:rsid w:val="00201451"/>
    <w:rsid w:val="00205CE3"/>
    <w:rsid w:val="00207233"/>
    <w:rsid w:val="00211389"/>
    <w:rsid w:val="00226455"/>
    <w:rsid w:val="002268E4"/>
    <w:rsid w:val="00244855"/>
    <w:rsid w:val="002570A6"/>
    <w:rsid w:val="00257E4D"/>
    <w:rsid w:val="00261ABB"/>
    <w:rsid w:val="00295B3B"/>
    <w:rsid w:val="002A0EB4"/>
    <w:rsid w:val="002A4ED1"/>
    <w:rsid w:val="002B1B83"/>
    <w:rsid w:val="002C12A6"/>
    <w:rsid w:val="002D7D42"/>
    <w:rsid w:val="002E46CD"/>
    <w:rsid w:val="003013B1"/>
    <w:rsid w:val="00316B82"/>
    <w:rsid w:val="00321317"/>
    <w:rsid w:val="00330B37"/>
    <w:rsid w:val="0036039B"/>
    <w:rsid w:val="00362DF2"/>
    <w:rsid w:val="00374949"/>
    <w:rsid w:val="00383846"/>
    <w:rsid w:val="003A6D65"/>
    <w:rsid w:val="003D2E2A"/>
    <w:rsid w:val="003D45FA"/>
    <w:rsid w:val="004008F7"/>
    <w:rsid w:val="00414215"/>
    <w:rsid w:val="00422E4C"/>
    <w:rsid w:val="00423E27"/>
    <w:rsid w:val="00424AF8"/>
    <w:rsid w:val="0044119F"/>
    <w:rsid w:val="00456E69"/>
    <w:rsid w:val="0046457B"/>
    <w:rsid w:val="0046637A"/>
    <w:rsid w:val="00467092"/>
    <w:rsid w:val="00473BA3"/>
    <w:rsid w:val="00483375"/>
    <w:rsid w:val="0048622F"/>
    <w:rsid w:val="004868D8"/>
    <w:rsid w:val="00493309"/>
    <w:rsid w:val="00496FF0"/>
    <w:rsid w:val="004A4167"/>
    <w:rsid w:val="004A7562"/>
    <w:rsid w:val="004C1147"/>
    <w:rsid w:val="004C4A88"/>
    <w:rsid w:val="004C6740"/>
    <w:rsid w:val="004E188D"/>
    <w:rsid w:val="004F0A77"/>
    <w:rsid w:val="004F0D3E"/>
    <w:rsid w:val="00502334"/>
    <w:rsid w:val="005032A6"/>
    <w:rsid w:val="00506FC9"/>
    <w:rsid w:val="005074CE"/>
    <w:rsid w:val="005076D1"/>
    <w:rsid w:val="00507D1B"/>
    <w:rsid w:val="00511A89"/>
    <w:rsid w:val="00517910"/>
    <w:rsid w:val="005208DE"/>
    <w:rsid w:val="00522DB6"/>
    <w:rsid w:val="005249C5"/>
    <w:rsid w:val="00525992"/>
    <w:rsid w:val="005338D7"/>
    <w:rsid w:val="0054609C"/>
    <w:rsid w:val="0055017D"/>
    <w:rsid w:val="00557316"/>
    <w:rsid w:val="00566CA7"/>
    <w:rsid w:val="00574A1A"/>
    <w:rsid w:val="00576F08"/>
    <w:rsid w:val="00593A00"/>
    <w:rsid w:val="005954D0"/>
    <w:rsid w:val="005B281C"/>
    <w:rsid w:val="005B449B"/>
    <w:rsid w:val="005C2E9A"/>
    <w:rsid w:val="005D1427"/>
    <w:rsid w:val="005D5DE5"/>
    <w:rsid w:val="005F1DF9"/>
    <w:rsid w:val="005F4893"/>
    <w:rsid w:val="00606C5B"/>
    <w:rsid w:val="00613436"/>
    <w:rsid w:val="006228B0"/>
    <w:rsid w:val="006409FD"/>
    <w:rsid w:val="006840CD"/>
    <w:rsid w:val="00692DF9"/>
    <w:rsid w:val="0069312F"/>
    <w:rsid w:val="00694E0A"/>
    <w:rsid w:val="00696C91"/>
    <w:rsid w:val="006B69F6"/>
    <w:rsid w:val="006D6100"/>
    <w:rsid w:val="006E73E0"/>
    <w:rsid w:val="00702409"/>
    <w:rsid w:val="007040F2"/>
    <w:rsid w:val="0071140F"/>
    <w:rsid w:val="00744FE5"/>
    <w:rsid w:val="007475D7"/>
    <w:rsid w:val="007609D0"/>
    <w:rsid w:val="007619A9"/>
    <w:rsid w:val="00761A1E"/>
    <w:rsid w:val="00765722"/>
    <w:rsid w:val="00772234"/>
    <w:rsid w:val="00774362"/>
    <w:rsid w:val="00780D64"/>
    <w:rsid w:val="007845A1"/>
    <w:rsid w:val="00784DD7"/>
    <w:rsid w:val="007A6510"/>
    <w:rsid w:val="007C1A69"/>
    <w:rsid w:val="007C22FA"/>
    <w:rsid w:val="007D0396"/>
    <w:rsid w:val="007D29B0"/>
    <w:rsid w:val="007E4ACB"/>
    <w:rsid w:val="007E644C"/>
    <w:rsid w:val="007E65E2"/>
    <w:rsid w:val="007F7590"/>
    <w:rsid w:val="00827852"/>
    <w:rsid w:val="00834D49"/>
    <w:rsid w:val="00835B06"/>
    <w:rsid w:val="008447D3"/>
    <w:rsid w:val="008503A6"/>
    <w:rsid w:val="008635A2"/>
    <w:rsid w:val="00867904"/>
    <w:rsid w:val="00877730"/>
    <w:rsid w:val="00882B11"/>
    <w:rsid w:val="00891D92"/>
    <w:rsid w:val="00893C72"/>
    <w:rsid w:val="00893F6B"/>
    <w:rsid w:val="008B1C19"/>
    <w:rsid w:val="008B6729"/>
    <w:rsid w:val="008B681A"/>
    <w:rsid w:val="008F4FB3"/>
    <w:rsid w:val="008F5277"/>
    <w:rsid w:val="0090669F"/>
    <w:rsid w:val="009275C2"/>
    <w:rsid w:val="00936267"/>
    <w:rsid w:val="00947EEF"/>
    <w:rsid w:val="00953A47"/>
    <w:rsid w:val="00955F22"/>
    <w:rsid w:val="00973615"/>
    <w:rsid w:val="00984AB9"/>
    <w:rsid w:val="00991846"/>
    <w:rsid w:val="00994056"/>
    <w:rsid w:val="009A049E"/>
    <w:rsid w:val="009A1F29"/>
    <w:rsid w:val="009A46AE"/>
    <w:rsid w:val="009B17E7"/>
    <w:rsid w:val="009C1844"/>
    <w:rsid w:val="009C7450"/>
    <w:rsid w:val="009C7774"/>
    <w:rsid w:val="009D66EA"/>
    <w:rsid w:val="009D72A1"/>
    <w:rsid w:val="009E2982"/>
    <w:rsid w:val="009F0BF7"/>
    <w:rsid w:val="009F3A44"/>
    <w:rsid w:val="00A0076A"/>
    <w:rsid w:val="00A041D6"/>
    <w:rsid w:val="00A15FD8"/>
    <w:rsid w:val="00A21DB3"/>
    <w:rsid w:val="00A23E49"/>
    <w:rsid w:val="00A275D1"/>
    <w:rsid w:val="00A34B1D"/>
    <w:rsid w:val="00A359FF"/>
    <w:rsid w:val="00A456A2"/>
    <w:rsid w:val="00A4648A"/>
    <w:rsid w:val="00A553FB"/>
    <w:rsid w:val="00A67ED6"/>
    <w:rsid w:val="00A756E5"/>
    <w:rsid w:val="00A864BE"/>
    <w:rsid w:val="00A96A2E"/>
    <w:rsid w:val="00AB7DB6"/>
    <w:rsid w:val="00AD078D"/>
    <w:rsid w:val="00AD6340"/>
    <w:rsid w:val="00AF0FDA"/>
    <w:rsid w:val="00B14D31"/>
    <w:rsid w:val="00B15A8D"/>
    <w:rsid w:val="00B21146"/>
    <w:rsid w:val="00B34F5E"/>
    <w:rsid w:val="00B34FA4"/>
    <w:rsid w:val="00B43411"/>
    <w:rsid w:val="00B869D8"/>
    <w:rsid w:val="00B93D50"/>
    <w:rsid w:val="00B94230"/>
    <w:rsid w:val="00BA1CAE"/>
    <w:rsid w:val="00BA2CC6"/>
    <w:rsid w:val="00BB06F9"/>
    <w:rsid w:val="00BB3ABE"/>
    <w:rsid w:val="00BB5254"/>
    <w:rsid w:val="00BC0C60"/>
    <w:rsid w:val="00BC3A40"/>
    <w:rsid w:val="00BD5AF1"/>
    <w:rsid w:val="00BD7216"/>
    <w:rsid w:val="00BD7CB9"/>
    <w:rsid w:val="00BF2F24"/>
    <w:rsid w:val="00BF4D8D"/>
    <w:rsid w:val="00C023A9"/>
    <w:rsid w:val="00C1004C"/>
    <w:rsid w:val="00C12DBD"/>
    <w:rsid w:val="00C25072"/>
    <w:rsid w:val="00C25998"/>
    <w:rsid w:val="00C33CA3"/>
    <w:rsid w:val="00C4364D"/>
    <w:rsid w:val="00C43BF2"/>
    <w:rsid w:val="00C5518D"/>
    <w:rsid w:val="00C5682B"/>
    <w:rsid w:val="00C71AC7"/>
    <w:rsid w:val="00C7423D"/>
    <w:rsid w:val="00C7554B"/>
    <w:rsid w:val="00C93ABB"/>
    <w:rsid w:val="00CA2106"/>
    <w:rsid w:val="00CB1928"/>
    <w:rsid w:val="00CD2B63"/>
    <w:rsid w:val="00CF0AC5"/>
    <w:rsid w:val="00CF4A00"/>
    <w:rsid w:val="00D00E26"/>
    <w:rsid w:val="00D048F5"/>
    <w:rsid w:val="00D07459"/>
    <w:rsid w:val="00D10215"/>
    <w:rsid w:val="00D1224B"/>
    <w:rsid w:val="00D15F78"/>
    <w:rsid w:val="00D166AE"/>
    <w:rsid w:val="00D21D6B"/>
    <w:rsid w:val="00D22652"/>
    <w:rsid w:val="00D345A2"/>
    <w:rsid w:val="00D47F30"/>
    <w:rsid w:val="00D51A34"/>
    <w:rsid w:val="00D52467"/>
    <w:rsid w:val="00D651E3"/>
    <w:rsid w:val="00D66A7D"/>
    <w:rsid w:val="00D80748"/>
    <w:rsid w:val="00D818C1"/>
    <w:rsid w:val="00DA2001"/>
    <w:rsid w:val="00DA745A"/>
    <w:rsid w:val="00DB1E8B"/>
    <w:rsid w:val="00DD2E78"/>
    <w:rsid w:val="00DD78FE"/>
    <w:rsid w:val="00DE3FE6"/>
    <w:rsid w:val="00DF14C9"/>
    <w:rsid w:val="00DF417A"/>
    <w:rsid w:val="00DF6B87"/>
    <w:rsid w:val="00E05171"/>
    <w:rsid w:val="00E06CC4"/>
    <w:rsid w:val="00E35F0C"/>
    <w:rsid w:val="00E6264A"/>
    <w:rsid w:val="00E71B97"/>
    <w:rsid w:val="00E72066"/>
    <w:rsid w:val="00EA4399"/>
    <w:rsid w:val="00EC0AFB"/>
    <w:rsid w:val="00EC5A44"/>
    <w:rsid w:val="00ED50BC"/>
    <w:rsid w:val="00ED726C"/>
    <w:rsid w:val="00F06850"/>
    <w:rsid w:val="00F503C9"/>
    <w:rsid w:val="00F51857"/>
    <w:rsid w:val="00F627E6"/>
    <w:rsid w:val="00F67091"/>
    <w:rsid w:val="00F72FC2"/>
    <w:rsid w:val="00F764E8"/>
    <w:rsid w:val="00F96FFC"/>
    <w:rsid w:val="00FA3D2D"/>
    <w:rsid w:val="00FB32B8"/>
    <w:rsid w:val="00FC73E7"/>
    <w:rsid w:val="00FD42A5"/>
    <w:rsid w:val="00FD6800"/>
    <w:rsid w:val="00FE209D"/>
    <w:rsid w:val="00FE474F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3D45"/>
  <w15:docId w15:val="{EF3A384B-0733-49A0-8AE2-93EE1D6B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90669F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rsid w:val="00BC0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rsid w:val="00096B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rsid w:val="00096B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rsid w:val="00DB1E8B"/>
    <w:pPr>
      <w:numPr>
        <w:numId w:val="4"/>
      </w:numPr>
      <w:ind w:left="0" w:firstLine="709"/>
      <w:contextualSpacing/>
    </w:pPr>
  </w:style>
  <w:style w:type="paragraph" w:styleId="a8">
    <w:name w:val="footer"/>
    <w:basedOn w:val="a2"/>
    <w:link w:val="a9"/>
    <w:uiPriority w:val="99"/>
    <w:rsid w:val="00422E4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9">
    <w:name w:val="Нижний колонтитул Знак"/>
    <w:basedOn w:val="a3"/>
    <w:link w:val="a8"/>
    <w:uiPriority w:val="99"/>
    <w:rsid w:val="00422E4C"/>
    <w:rPr>
      <w:rFonts w:ascii="Times New Roman" w:eastAsia="Calibri" w:hAnsi="Times New Roman" w:cs="Times New Roman"/>
      <w:sz w:val="20"/>
      <w:lang w:eastAsia="en-US"/>
    </w:rPr>
  </w:style>
  <w:style w:type="paragraph" w:styleId="a">
    <w:name w:val="List Number"/>
    <w:basedOn w:val="a2"/>
    <w:uiPriority w:val="99"/>
    <w:unhideWhenUsed/>
    <w:qFormat/>
    <w:rsid w:val="00DB1E8B"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a">
    <w:name w:val="Тема"/>
    <w:basedOn w:val="a6"/>
    <w:qFormat/>
    <w:rsid w:val="0007234C"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b">
    <w:name w:val="Рисунок"/>
    <w:basedOn w:val="a2"/>
    <w:qFormat/>
    <w:rsid w:val="00D66A7D"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1">
    <w:name w:val="Стиль нумерованный:"/>
    <w:basedOn w:val="a5"/>
    <w:rsid w:val="00CF0AC5"/>
    <w:pPr>
      <w:numPr>
        <w:numId w:val="16"/>
      </w:numPr>
    </w:pPr>
  </w:style>
  <w:style w:type="paragraph" w:styleId="ac">
    <w:name w:val="header"/>
    <w:basedOn w:val="a2"/>
    <w:link w:val="ad"/>
    <w:unhideWhenUsed/>
    <w:rsid w:val="00D226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3"/>
    <w:link w:val="ac"/>
    <w:rsid w:val="00D22652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C0C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2"/>
    <w:next w:val="a2"/>
    <w:autoRedefine/>
    <w:uiPriority w:val="39"/>
    <w:unhideWhenUsed/>
    <w:rsid w:val="00BC0C60"/>
    <w:pPr>
      <w:spacing w:after="100"/>
    </w:pPr>
  </w:style>
  <w:style w:type="paragraph" w:customStyle="1" w:styleId="ae">
    <w:name w:val="Заголовок практической работы"/>
    <w:basedOn w:val="a2"/>
    <w:link w:val="af"/>
    <w:qFormat/>
    <w:rsid w:val="00DB1E8B"/>
    <w:pPr>
      <w:spacing w:after="360"/>
      <w:jc w:val="center"/>
    </w:pPr>
    <w:rPr>
      <w:caps/>
      <w:color w:val="002060"/>
      <w:szCs w:val="28"/>
    </w:rPr>
  </w:style>
  <w:style w:type="character" w:customStyle="1" w:styleId="af">
    <w:name w:val="Заголовок практической работы Знак"/>
    <w:basedOn w:val="a3"/>
    <w:link w:val="ae"/>
    <w:rsid w:val="00DB1E8B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0">
    <w:name w:val="Placeholder Text"/>
    <w:basedOn w:val="a3"/>
    <w:uiPriority w:val="99"/>
    <w:semiHidden/>
    <w:rsid w:val="00893F6B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226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268E4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3">
    <w:name w:val="Код програми"/>
    <w:basedOn w:val="a2"/>
    <w:qFormat/>
    <w:rsid w:val="00496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49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96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BD5AF1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rsid w:val="00BD5AF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5">
    <w:name w:val="List Paragraph"/>
    <w:basedOn w:val="a2"/>
    <w:uiPriority w:val="34"/>
    <w:rsid w:val="00093F8A"/>
    <w:pPr>
      <w:ind w:left="720"/>
      <w:contextualSpacing/>
    </w:pPr>
  </w:style>
  <w:style w:type="paragraph" w:styleId="af6">
    <w:name w:val="Normal (Web)"/>
    <w:basedOn w:val="a2"/>
    <w:uiPriority w:val="99"/>
    <w:semiHidden/>
    <w:unhideWhenUsed/>
    <w:rsid w:val="006B69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oqu\Downloads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109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14</cp:revision>
  <cp:lastPrinted>2022-09-23T19:37:00Z</cp:lastPrinted>
  <dcterms:created xsi:type="dcterms:W3CDTF">2022-09-07T20:02:00Z</dcterms:created>
  <dcterms:modified xsi:type="dcterms:W3CDTF">2022-10-02T10:34:00Z</dcterms:modified>
</cp:coreProperties>
</file>